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955D" w14:textId="77777777" w:rsidR="004F4B26" w:rsidRDefault="00000000" w:rsidP="004F4B26">
      <w:pPr>
        <w:pStyle w:val="Title"/>
      </w:pPr>
      <w:sdt>
        <w:sdtPr>
          <w:rPr>
            <w:b w:val="0"/>
            <w:color w:val="EE0000"/>
          </w:rPr>
          <w:alias w:val="Title"/>
          <w:tag w:val=""/>
          <w:id w:val="-487021785"/>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F03F2">
            <w:t>Lab - Initialize and Reload a Router and Switch</w:t>
          </w:r>
        </w:sdtContent>
      </w:sdt>
    </w:p>
    <w:p w14:paraId="6797854D" w14:textId="50B39E09" w:rsidR="00D778DF" w:rsidRPr="00E70096" w:rsidRDefault="00D778DF" w:rsidP="004F4B26">
      <w:pPr>
        <w:pStyle w:val="Title"/>
      </w:pPr>
      <w:r w:rsidRPr="00E70096">
        <w:t>Topology</w:t>
      </w:r>
    </w:p>
    <w:p w14:paraId="3AE1C872" w14:textId="77777777" w:rsidR="00D778DF" w:rsidRDefault="003618A8" w:rsidP="00D778DF">
      <w:pPr>
        <w:pStyle w:val="Visual"/>
      </w:pPr>
      <w:r>
        <w:rPr>
          <w:noProof/>
        </w:rPr>
        <w:drawing>
          <wp:inline distT="0" distB="0" distL="0" distR="0" wp14:anchorId="7F64DC94">
            <wp:extent cx="2286000" cy="1821136"/>
            <wp:effectExtent l="0" t="0" r="0" b="8255"/>
            <wp:docPr id="3" name="Picture 3" descr="The figure has two PCs, one switch, and one router. PCA is connected to R1 with a console cable and PCB is connected to S1 with a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821136"/>
                    </a:xfrm>
                    <a:prstGeom prst="rect">
                      <a:avLst/>
                    </a:prstGeom>
                    <a:noFill/>
                  </pic:spPr>
                </pic:pic>
              </a:graphicData>
            </a:graphic>
          </wp:inline>
        </w:drawing>
      </w:r>
    </w:p>
    <w:p w14:paraId="02D37F5B" w14:textId="77777777" w:rsidR="00D778DF" w:rsidRPr="00E70096" w:rsidRDefault="00D778DF" w:rsidP="00D452F4">
      <w:pPr>
        <w:pStyle w:val="Heading1"/>
      </w:pPr>
      <w:r w:rsidRPr="00E70096">
        <w:t>Objectives</w:t>
      </w:r>
    </w:p>
    <w:p w14:paraId="06C9738B" w14:textId="77777777" w:rsidR="003618A8" w:rsidRDefault="003618A8" w:rsidP="003618A8">
      <w:pPr>
        <w:pStyle w:val="BodyTextL25Bold"/>
      </w:pPr>
      <w:r>
        <w:t>Part 1: Set Up Devices in the Network as Shown in the Topology</w:t>
      </w:r>
    </w:p>
    <w:p w14:paraId="796258C9" w14:textId="77777777" w:rsidR="003618A8" w:rsidRDefault="003618A8" w:rsidP="003618A8">
      <w:pPr>
        <w:pStyle w:val="BodyTextL25Bold"/>
      </w:pPr>
      <w:r>
        <w:t>Part 2: Initialize the Router and Reload</w:t>
      </w:r>
    </w:p>
    <w:p w14:paraId="4CF51E2E" w14:textId="77777777" w:rsidR="003618A8" w:rsidRPr="004C0909" w:rsidRDefault="003618A8" w:rsidP="003618A8">
      <w:pPr>
        <w:pStyle w:val="BodyTextL25Bold"/>
      </w:pPr>
      <w:r>
        <w:t>Part 3: Initialize the Switch and Reload</w:t>
      </w:r>
    </w:p>
    <w:p w14:paraId="7293AF7D" w14:textId="77777777" w:rsidR="00D778DF" w:rsidRDefault="00D778DF" w:rsidP="00D452F4">
      <w:pPr>
        <w:pStyle w:val="Heading1"/>
      </w:pPr>
      <w:r w:rsidRPr="00E70096">
        <w:t>Background / Scenario</w:t>
      </w:r>
    </w:p>
    <w:p w14:paraId="26C03404" w14:textId="77777777" w:rsidR="003618A8" w:rsidRDefault="003618A8" w:rsidP="003618A8">
      <w:pPr>
        <w:pStyle w:val="BodyTextL25"/>
      </w:pPr>
      <w:r>
        <w:t>Before starting a CCNA hands-on lab that makes use of either a Cisco router or switch, en</w:t>
      </w:r>
      <w:r w:rsidRPr="00DE6F44">
        <w:t xml:space="preserve">sure that the </w:t>
      </w:r>
      <w:r>
        <w:t xml:space="preserve">devices in use </w:t>
      </w:r>
      <w:r w:rsidRPr="00DE6F44">
        <w:t>have been erased and have no startup configurations</w:t>
      </w:r>
      <w:r>
        <w:t xml:space="preserve"> present. Otherwise, the results of your lab may be unpredictable.</w:t>
      </w:r>
      <w:r w:rsidRPr="00AF3539">
        <w:t xml:space="preserve"> This lab </w:t>
      </w:r>
      <w:r>
        <w:t>provides a detail procedure for initializing and reloading a Cisco router and a Cisco switch.</w:t>
      </w:r>
    </w:p>
    <w:p w14:paraId="36983C9E"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9ED34AF" w14:textId="77777777" w:rsidR="00D778DF" w:rsidRPr="00E70096" w:rsidRDefault="00D778DF" w:rsidP="00D452F4">
      <w:pPr>
        <w:pStyle w:val="Heading1"/>
      </w:pPr>
      <w:r w:rsidRPr="00E70096">
        <w:t>Required Resources</w:t>
      </w:r>
    </w:p>
    <w:p w14:paraId="4C0AFFE1" w14:textId="77777777" w:rsidR="00334C33" w:rsidRDefault="003618A8"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16.9.3</w:t>
      </w:r>
      <w:r w:rsidR="00334C33">
        <w:t xml:space="preserve"> universal image or comparable)</w:t>
      </w:r>
    </w:p>
    <w:p w14:paraId="5D074090" w14:textId="77777777" w:rsidR="00334C33" w:rsidRDefault="003618A8" w:rsidP="00334C33">
      <w:pPr>
        <w:pStyle w:val="Bulletlevel1"/>
      </w:pPr>
      <w:r>
        <w:t>1</w:t>
      </w:r>
      <w:r w:rsidR="00334C33">
        <w:t xml:space="preserve"> Switch (Cisco 2960 with Cisco IOS Release 15.0(2) lanbasek9 image or comparable)</w:t>
      </w:r>
    </w:p>
    <w:p w14:paraId="7A44CEBE" w14:textId="77777777" w:rsidR="00334C33" w:rsidRDefault="00334C33" w:rsidP="00334C33">
      <w:pPr>
        <w:pStyle w:val="Bulletlevel1"/>
      </w:pPr>
      <w:r>
        <w:t>2 PCs (Windows with terminal emulation program, such as Tera Term)</w:t>
      </w:r>
    </w:p>
    <w:p w14:paraId="3CBC4795" w14:textId="77777777" w:rsidR="00334C33" w:rsidRDefault="00334C33" w:rsidP="00334C33">
      <w:pPr>
        <w:pStyle w:val="Bulletlevel1"/>
      </w:pPr>
      <w:r>
        <w:t>Console cables to configure the Cisco IOS devices via the console ports</w:t>
      </w:r>
    </w:p>
    <w:p w14:paraId="1E130303" w14:textId="77777777" w:rsidR="00125806" w:rsidRDefault="00125806" w:rsidP="00D452F4">
      <w:pPr>
        <w:pStyle w:val="Heading1"/>
      </w:pPr>
      <w:r>
        <w:t>Instructions</w:t>
      </w:r>
    </w:p>
    <w:p w14:paraId="5A67426F" w14:textId="77777777" w:rsidR="00103401" w:rsidRDefault="003618A8" w:rsidP="003618A8">
      <w:pPr>
        <w:pStyle w:val="Heading2"/>
      </w:pPr>
      <w:r w:rsidRPr="003618A8">
        <w:t>Set Up Devices in the Network as Shown in the Topology</w:t>
      </w:r>
    </w:p>
    <w:p w14:paraId="466C8CF1" w14:textId="77777777" w:rsidR="00231DCA" w:rsidRDefault="003618A8" w:rsidP="003618A8">
      <w:pPr>
        <w:pStyle w:val="Heading3"/>
      </w:pPr>
      <w:r w:rsidRPr="003618A8">
        <w:t>Cable the network as shown in the topology.</w:t>
      </w:r>
    </w:p>
    <w:p w14:paraId="4D67D39D" w14:textId="77777777" w:rsidR="003618A8" w:rsidRDefault="003618A8" w:rsidP="003618A8">
      <w:pPr>
        <w:pStyle w:val="BodyTextL25"/>
      </w:pPr>
      <w:r>
        <w:t>Attach console cables to the devices shown in the topology diagram.</w:t>
      </w:r>
    </w:p>
    <w:p w14:paraId="232E149D" w14:textId="77777777" w:rsidR="003618A8" w:rsidRDefault="003618A8" w:rsidP="003618A8">
      <w:pPr>
        <w:pStyle w:val="Heading3"/>
      </w:pPr>
      <w:r>
        <w:lastRenderedPageBreak/>
        <w:t>Power on all the devices in the topology.</w:t>
      </w:r>
    </w:p>
    <w:p w14:paraId="39D99810" w14:textId="77777777" w:rsidR="003618A8" w:rsidRPr="00524D9D" w:rsidRDefault="003618A8" w:rsidP="003618A8">
      <w:pPr>
        <w:pStyle w:val="BodyTextL25"/>
      </w:pPr>
      <w:r>
        <w:t>Wait for all devices to finish the software load process before moving to Part 2.</w:t>
      </w:r>
    </w:p>
    <w:p w14:paraId="6BAB6D29" w14:textId="77777777" w:rsidR="00C21150" w:rsidRPr="00C21150" w:rsidRDefault="00C21150" w:rsidP="00C21150">
      <w:pPr>
        <w:pStyle w:val="Heading2"/>
      </w:pPr>
      <w:r w:rsidRPr="00C21150">
        <w:t>Initialize the Router and Reload</w:t>
      </w:r>
    </w:p>
    <w:p w14:paraId="2A87A572" w14:textId="77777777" w:rsidR="00C21150" w:rsidRPr="00C21150" w:rsidRDefault="00C21150" w:rsidP="00C21150">
      <w:pPr>
        <w:pStyle w:val="Heading3"/>
      </w:pPr>
      <w:r w:rsidRPr="00C21150">
        <w:t>Connect to the router.</w:t>
      </w:r>
    </w:p>
    <w:p w14:paraId="30E2E174" w14:textId="77777777" w:rsidR="00C21150" w:rsidRDefault="00C21150" w:rsidP="00C21150">
      <w:pPr>
        <w:pStyle w:val="BodyTextL25"/>
      </w:pPr>
      <w:r w:rsidRPr="00C21150">
        <w:t xml:space="preserve">Console into the router and enter privileged EXEC mode using the </w:t>
      </w:r>
      <w:r w:rsidRPr="00C21150">
        <w:rPr>
          <w:b/>
        </w:rPr>
        <w:t>enable</w:t>
      </w:r>
      <w:r w:rsidRPr="00C21150">
        <w:t xml:space="preserve"> command.</w:t>
      </w:r>
    </w:p>
    <w:p w14:paraId="0AEFED38" w14:textId="77777777" w:rsidR="007674F2" w:rsidRPr="00C21150" w:rsidRDefault="007674F2" w:rsidP="007674F2">
      <w:pPr>
        <w:pStyle w:val="ConfigWindow"/>
      </w:pPr>
      <w:r>
        <w:t>Open configuration window</w:t>
      </w:r>
    </w:p>
    <w:p w14:paraId="316C3B29" w14:textId="77777777" w:rsidR="00C21150" w:rsidRPr="00C21150" w:rsidRDefault="00C21150" w:rsidP="00C21150">
      <w:pPr>
        <w:pStyle w:val="CMD"/>
      </w:pPr>
      <w:r w:rsidRPr="00C21150">
        <w:t xml:space="preserve">Router&gt; </w:t>
      </w:r>
      <w:r w:rsidRPr="00C21150">
        <w:rPr>
          <w:b/>
        </w:rPr>
        <w:t>enable</w:t>
      </w:r>
    </w:p>
    <w:p w14:paraId="2026681E" w14:textId="77777777" w:rsidR="00C21150" w:rsidRPr="00C21150" w:rsidRDefault="00C21150" w:rsidP="00C21150">
      <w:pPr>
        <w:pStyle w:val="CMD"/>
      </w:pPr>
      <w:r w:rsidRPr="00C21150">
        <w:t>Router#</w:t>
      </w:r>
    </w:p>
    <w:p w14:paraId="7C7500AA" w14:textId="77777777" w:rsidR="00C21150" w:rsidRPr="00C21150" w:rsidRDefault="00C21150" w:rsidP="00C21150">
      <w:pPr>
        <w:pStyle w:val="Heading3"/>
      </w:pPr>
      <w:r w:rsidRPr="00C21150">
        <w:t>Erase the startup configuration file from NVRAM.</w:t>
      </w:r>
    </w:p>
    <w:p w14:paraId="2FA77BAF" w14:textId="77777777" w:rsidR="00C21150" w:rsidRPr="00C21150" w:rsidRDefault="00C21150" w:rsidP="00C21150">
      <w:pPr>
        <w:pStyle w:val="BodyTextL25"/>
      </w:pPr>
      <w:r w:rsidRPr="00C21150">
        <w:t xml:space="preserve">Type the </w:t>
      </w:r>
      <w:r w:rsidRPr="00C21150">
        <w:rPr>
          <w:b/>
        </w:rPr>
        <w:t>erase startup-config</w:t>
      </w:r>
      <w:r w:rsidRPr="00C21150">
        <w:t xml:space="preserve"> command to remove the startup configuration from nonvolatile random-access memory (NVRAM).</w:t>
      </w:r>
    </w:p>
    <w:p w14:paraId="4740C137" w14:textId="77777777" w:rsidR="00C21150" w:rsidRPr="00C21150" w:rsidRDefault="00C21150" w:rsidP="00C21150">
      <w:pPr>
        <w:pStyle w:val="CMD"/>
      </w:pPr>
      <w:r w:rsidRPr="00C21150">
        <w:t xml:space="preserve">Router# </w:t>
      </w:r>
      <w:r w:rsidRPr="00C21150">
        <w:rPr>
          <w:b/>
        </w:rPr>
        <w:t>erase startup-config</w:t>
      </w:r>
    </w:p>
    <w:p w14:paraId="1A413040" w14:textId="77777777" w:rsidR="00C21150" w:rsidRPr="00C21150" w:rsidRDefault="00C21150" w:rsidP="00C21150">
      <w:pPr>
        <w:pStyle w:val="CMD"/>
      </w:pPr>
      <w:r w:rsidRPr="00C21150">
        <w:t>Erasing the nvram filesystem will remove all configuration files! Continue? [confirm]</w:t>
      </w:r>
    </w:p>
    <w:p w14:paraId="51E4D5D9" w14:textId="77777777" w:rsidR="00C21150" w:rsidRPr="00C21150" w:rsidRDefault="00C21150" w:rsidP="00C21150">
      <w:pPr>
        <w:pStyle w:val="CMD"/>
      </w:pPr>
      <w:r w:rsidRPr="00C21150">
        <w:t>[OK]</w:t>
      </w:r>
    </w:p>
    <w:p w14:paraId="52ECD46D" w14:textId="77777777" w:rsidR="00C21150" w:rsidRPr="00C21150" w:rsidRDefault="00C21150" w:rsidP="00C21150">
      <w:pPr>
        <w:pStyle w:val="CMD"/>
      </w:pPr>
      <w:r w:rsidRPr="00C21150">
        <w:t>Erase of nvram: complete</w:t>
      </w:r>
    </w:p>
    <w:p w14:paraId="629E3755" w14:textId="77777777" w:rsidR="00C21150" w:rsidRPr="00C21150" w:rsidRDefault="00C21150" w:rsidP="00C21150">
      <w:pPr>
        <w:pStyle w:val="CMD"/>
      </w:pPr>
      <w:r w:rsidRPr="00C21150">
        <w:t>Router#</w:t>
      </w:r>
    </w:p>
    <w:p w14:paraId="6ABD9AA2" w14:textId="77777777" w:rsidR="00C21150" w:rsidRPr="00C21150" w:rsidRDefault="00C21150" w:rsidP="00C21150">
      <w:pPr>
        <w:pStyle w:val="Heading3"/>
      </w:pPr>
      <w:r w:rsidRPr="00C21150">
        <w:t>Reload the router.</w:t>
      </w:r>
    </w:p>
    <w:p w14:paraId="06E22221" w14:textId="77777777" w:rsidR="00C21150" w:rsidRPr="00C21150" w:rsidRDefault="00C21150" w:rsidP="00C21150">
      <w:pPr>
        <w:pStyle w:val="BodyTextL25"/>
      </w:pPr>
      <w:r w:rsidRPr="00C21150">
        <w:t xml:space="preserve">Issue the </w:t>
      </w:r>
      <w:r w:rsidRPr="00C21150">
        <w:rPr>
          <w:b/>
        </w:rPr>
        <w:t>reload</w:t>
      </w:r>
      <w:r w:rsidRPr="00C21150">
        <w:t xml:space="preserve"> command to remove an old configuration from memory. When prompted to Proceed with reload, press Enter to confirm the reload. Pressing any other key will abort the reload.</w:t>
      </w:r>
    </w:p>
    <w:p w14:paraId="2C440755" w14:textId="77777777" w:rsidR="00C21150" w:rsidRPr="00C21150" w:rsidRDefault="00C21150" w:rsidP="003B4AB4">
      <w:pPr>
        <w:pStyle w:val="CMD"/>
      </w:pPr>
      <w:r w:rsidRPr="00C21150">
        <w:t xml:space="preserve">Router# </w:t>
      </w:r>
      <w:r w:rsidRPr="007674F2">
        <w:rPr>
          <w:b/>
        </w:rPr>
        <w:t>reload</w:t>
      </w:r>
    </w:p>
    <w:p w14:paraId="48DA1C53" w14:textId="77777777" w:rsidR="00C21150" w:rsidRPr="00C21150" w:rsidRDefault="00C21150" w:rsidP="003B4AB4">
      <w:pPr>
        <w:pStyle w:val="CMD"/>
      </w:pPr>
      <w:r w:rsidRPr="00C21150">
        <w:t>Proceed with reload? [confirm]</w:t>
      </w:r>
    </w:p>
    <w:p w14:paraId="727D6AD3" w14:textId="77777777" w:rsidR="00C21150" w:rsidRPr="00C21150" w:rsidRDefault="00C21150" w:rsidP="003B4AB4">
      <w:pPr>
        <w:pStyle w:val="CMD"/>
      </w:pPr>
    </w:p>
    <w:p w14:paraId="50781637" w14:textId="77777777" w:rsidR="00C21150" w:rsidRPr="00C21150" w:rsidRDefault="00C21150" w:rsidP="003B4AB4">
      <w:pPr>
        <w:pStyle w:val="CMD"/>
      </w:pPr>
      <w:r w:rsidRPr="00C21150">
        <w:t>*Nov 29 18:28:09.923: %SYS-5-RELOAD: Reload requested by console. Reload Reason: Reload Command.</w:t>
      </w:r>
    </w:p>
    <w:p w14:paraId="29F915AC" w14:textId="77777777" w:rsidR="00C21150" w:rsidRPr="00C21150" w:rsidRDefault="00C21150" w:rsidP="003B4AB4">
      <w:pPr>
        <w:pStyle w:val="BodyTextL50"/>
      </w:pPr>
      <w:r w:rsidRPr="003B4AB4">
        <w:rPr>
          <w:b/>
        </w:rPr>
        <w:t>Note</w:t>
      </w:r>
      <w:r w:rsidRPr="00C21150">
        <w:t>: You may receive a prompt to save the running configuration prior to reloading the router. Respond by typing no and press Enter.</w:t>
      </w:r>
    </w:p>
    <w:p w14:paraId="53C12B38" w14:textId="77777777" w:rsidR="00C21150" w:rsidRPr="00C21150" w:rsidRDefault="00C21150" w:rsidP="003B4AB4">
      <w:pPr>
        <w:pStyle w:val="CMD"/>
      </w:pPr>
      <w:r w:rsidRPr="00C21150">
        <w:t xml:space="preserve">System configuration has been modified. Save? [yes/no]: </w:t>
      </w:r>
      <w:r w:rsidRPr="003B4AB4">
        <w:rPr>
          <w:b/>
        </w:rPr>
        <w:t>no</w:t>
      </w:r>
    </w:p>
    <w:p w14:paraId="34A3E4FA" w14:textId="77777777" w:rsidR="00C21150" w:rsidRPr="00C21150" w:rsidRDefault="00C21150" w:rsidP="003B4AB4">
      <w:pPr>
        <w:pStyle w:val="Heading3"/>
      </w:pPr>
      <w:r w:rsidRPr="00C21150">
        <w:t>Bypass the initial configuration dialog.</w:t>
      </w:r>
    </w:p>
    <w:p w14:paraId="0E94184D" w14:textId="77777777" w:rsidR="00C21150" w:rsidRPr="00C21150" w:rsidRDefault="00C21150" w:rsidP="003B4AB4">
      <w:pPr>
        <w:pStyle w:val="BodyTextL25"/>
      </w:pPr>
      <w:r w:rsidRPr="00C21150">
        <w:t>After the router reloads, you are prompted to enter the initial configuration dialog. Enter no and press Enter.</w:t>
      </w:r>
    </w:p>
    <w:p w14:paraId="6274EE67" w14:textId="77777777" w:rsidR="00C21150" w:rsidRPr="00C21150" w:rsidRDefault="00C21150" w:rsidP="003B4AB4">
      <w:pPr>
        <w:pStyle w:val="CMD"/>
      </w:pPr>
      <w:r w:rsidRPr="00C21150">
        <w:t xml:space="preserve">Would you like to enter the initial configuration dialog? [yes/no]: </w:t>
      </w:r>
      <w:r w:rsidRPr="003B4AB4">
        <w:rPr>
          <w:b/>
        </w:rPr>
        <w:t>no</w:t>
      </w:r>
    </w:p>
    <w:p w14:paraId="3AEADA9B" w14:textId="77777777" w:rsidR="00C21150" w:rsidRPr="00C21150" w:rsidRDefault="00C21150" w:rsidP="003B4AB4">
      <w:pPr>
        <w:pStyle w:val="Heading3"/>
      </w:pPr>
      <w:r w:rsidRPr="00C21150">
        <w:t>Terminate the autoinstall program.</w:t>
      </w:r>
    </w:p>
    <w:p w14:paraId="5ED14971" w14:textId="77777777" w:rsidR="00C21150" w:rsidRPr="00C21150" w:rsidRDefault="00C21150" w:rsidP="003B4AB4">
      <w:pPr>
        <w:pStyle w:val="BodyTextL25"/>
      </w:pPr>
      <w:r w:rsidRPr="00C21150">
        <w:t>You will be prompted to terminate the autoinstall program. Respond yes and then press Enter.</w:t>
      </w:r>
    </w:p>
    <w:p w14:paraId="1DFB6BCA" w14:textId="77777777" w:rsidR="00C21150" w:rsidRPr="00C21150" w:rsidRDefault="00C21150" w:rsidP="003B4AB4">
      <w:pPr>
        <w:pStyle w:val="CMD"/>
      </w:pPr>
      <w:r w:rsidRPr="00C21150">
        <w:t xml:space="preserve">Would you like to terminate autoinstall? [yes]: </w:t>
      </w:r>
      <w:r w:rsidRPr="003B4AB4">
        <w:rPr>
          <w:b/>
        </w:rPr>
        <w:t>yes</w:t>
      </w:r>
    </w:p>
    <w:p w14:paraId="5162E1E6" w14:textId="77777777" w:rsidR="00C21150" w:rsidRDefault="00C21150" w:rsidP="003B4AB4">
      <w:pPr>
        <w:pStyle w:val="CMD"/>
      </w:pPr>
      <w:r w:rsidRPr="00C21150">
        <w:t>Router&gt;</w:t>
      </w:r>
    </w:p>
    <w:p w14:paraId="59811343" w14:textId="77777777" w:rsidR="007674F2" w:rsidRPr="00C21150" w:rsidRDefault="007674F2" w:rsidP="007674F2">
      <w:pPr>
        <w:pStyle w:val="ConfigWindow"/>
      </w:pPr>
      <w:r>
        <w:t>Close configuration window</w:t>
      </w:r>
    </w:p>
    <w:p w14:paraId="47CCE1F5" w14:textId="77777777" w:rsidR="00C21150" w:rsidRPr="00C21150" w:rsidRDefault="00C21150" w:rsidP="003B4AB4">
      <w:pPr>
        <w:pStyle w:val="Heading2"/>
      </w:pPr>
      <w:r w:rsidRPr="00C21150">
        <w:t>Initialize the Switch and Reload</w:t>
      </w:r>
    </w:p>
    <w:p w14:paraId="1A054E12" w14:textId="77777777" w:rsidR="00C21150" w:rsidRPr="00C21150" w:rsidRDefault="00C21150" w:rsidP="003B4AB4">
      <w:pPr>
        <w:pStyle w:val="Heading3"/>
      </w:pPr>
      <w:r w:rsidRPr="00C21150">
        <w:t>Connect to the switch.</w:t>
      </w:r>
    </w:p>
    <w:p w14:paraId="5890C8C0" w14:textId="77777777" w:rsidR="00C21150" w:rsidRDefault="00C21150" w:rsidP="003B4AB4">
      <w:pPr>
        <w:pStyle w:val="BodyTextL25"/>
      </w:pPr>
      <w:r w:rsidRPr="00C21150">
        <w:t>Console into the switch and enter privileged EXEC mode.</w:t>
      </w:r>
    </w:p>
    <w:p w14:paraId="45726124" w14:textId="77777777" w:rsidR="007674F2" w:rsidRPr="00C21150" w:rsidRDefault="007674F2" w:rsidP="007674F2">
      <w:pPr>
        <w:pStyle w:val="ConfigWindow"/>
      </w:pPr>
      <w:r>
        <w:lastRenderedPageBreak/>
        <w:t>Open configuration window</w:t>
      </w:r>
    </w:p>
    <w:p w14:paraId="5005716D" w14:textId="77777777" w:rsidR="00C21150" w:rsidRPr="00C21150" w:rsidRDefault="00C21150" w:rsidP="003B4AB4">
      <w:pPr>
        <w:pStyle w:val="CMD"/>
      </w:pPr>
      <w:r w:rsidRPr="00C21150">
        <w:t xml:space="preserve">Switch&gt; </w:t>
      </w:r>
      <w:r w:rsidRPr="003B4AB4">
        <w:rPr>
          <w:b/>
        </w:rPr>
        <w:t>enable</w:t>
      </w:r>
    </w:p>
    <w:p w14:paraId="7BDD4A25" w14:textId="77777777" w:rsidR="00C21150" w:rsidRPr="00C21150" w:rsidRDefault="00C21150" w:rsidP="003B4AB4">
      <w:pPr>
        <w:pStyle w:val="CMD"/>
      </w:pPr>
      <w:r w:rsidRPr="00C21150">
        <w:t>Switch#</w:t>
      </w:r>
    </w:p>
    <w:p w14:paraId="73726EB1" w14:textId="77777777" w:rsidR="00C21150" w:rsidRPr="00C21150" w:rsidRDefault="00C21150" w:rsidP="003B4AB4">
      <w:pPr>
        <w:pStyle w:val="Heading3"/>
      </w:pPr>
      <w:r w:rsidRPr="00C21150">
        <w:t>Determine if there have been any virtual local-area networks (VLANs) created.</w:t>
      </w:r>
    </w:p>
    <w:p w14:paraId="080D62E2" w14:textId="77777777" w:rsidR="00C21150" w:rsidRPr="00C21150" w:rsidRDefault="00C21150" w:rsidP="003B4AB4">
      <w:pPr>
        <w:pStyle w:val="BodyTextL25"/>
      </w:pPr>
      <w:r w:rsidRPr="00C21150">
        <w:t xml:space="preserve">Use the </w:t>
      </w:r>
      <w:r w:rsidRPr="007674F2">
        <w:rPr>
          <w:b/>
        </w:rPr>
        <w:t>show flash</w:t>
      </w:r>
      <w:r w:rsidRPr="00C21150">
        <w:t xml:space="preserve"> command to determine if any VLANs have been created on the switch.</w:t>
      </w:r>
    </w:p>
    <w:p w14:paraId="04971ED8" w14:textId="77777777" w:rsidR="00C21150" w:rsidRPr="00C21150" w:rsidRDefault="00C21150" w:rsidP="003B4AB4">
      <w:pPr>
        <w:pStyle w:val="CMD"/>
      </w:pPr>
      <w:r w:rsidRPr="00C21150">
        <w:t xml:space="preserve">Switch# </w:t>
      </w:r>
      <w:r w:rsidRPr="003B4AB4">
        <w:rPr>
          <w:b/>
        </w:rPr>
        <w:t>show flash</w:t>
      </w:r>
    </w:p>
    <w:p w14:paraId="3486F46D" w14:textId="77777777" w:rsidR="00C21150" w:rsidRPr="00C21150" w:rsidRDefault="00C21150" w:rsidP="003B4AB4">
      <w:pPr>
        <w:pStyle w:val="CMDOutput"/>
      </w:pPr>
    </w:p>
    <w:p w14:paraId="385BB6AA" w14:textId="77777777" w:rsidR="00C21150" w:rsidRPr="00C21150" w:rsidRDefault="00C21150" w:rsidP="003B4AB4">
      <w:pPr>
        <w:pStyle w:val="CMDOutput"/>
      </w:pPr>
      <w:r w:rsidRPr="00C21150">
        <w:t>Directory of flash:/</w:t>
      </w:r>
    </w:p>
    <w:p w14:paraId="317B7306" w14:textId="77777777" w:rsidR="00C21150" w:rsidRPr="00C21150" w:rsidRDefault="00C21150" w:rsidP="003B4AB4">
      <w:pPr>
        <w:pStyle w:val="CMDOutput"/>
      </w:pPr>
    </w:p>
    <w:p w14:paraId="67F869CB" w14:textId="77777777" w:rsidR="00C21150" w:rsidRPr="00C21150" w:rsidRDefault="00C21150" w:rsidP="003B4AB4">
      <w:pPr>
        <w:pStyle w:val="CMDOutput"/>
      </w:pPr>
      <w:r w:rsidRPr="00C21150">
        <w:t xml:space="preserve">    2  -rwx        1919   Mar 1 1993 00:06:33 +00:00  private-config.text</w:t>
      </w:r>
    </w:p>
    <w:p w14:paraId="3FFF8EED" w14:textId="77777777" w:rsidR="00C21150" w:rsidRPr="00C21150" w:rsidRDefault="00C21150" w:rsidP="003B4AB4">
      <w:pPr>
        <w:pStyle w:val="CMDOutput"/>
      </w:pPr>
      <w:r w:rsidRPr="00C21150">
        <w:t xml:space="preserve">    3  -rwx        1632   Mar 1 1993 00:06:33 +00:00  config.text</w:t>
      </w:r>
    </w:p>
    <w:p w14:paraId="4A1AEF71" w14:textId="77777777" w:rsidR="00C21150" w:rsidRPr="00C21150" w:rsidRDefault="00C21150" w:rsidP="003B4AB4">
      <w:pPr>
        <w:pStyle w:val="CMDOutput"/>
      </w:pPr>
      <w:r w:rsidRPr="00C21150">
        <w:t xml:space="preserve">    4  -rwx       13336   Mar 1 1993 00:06:33 +00:00  multiple-fs</w:t>
      </w:r>
    </w:p>
    <w:p w14:paraId="0660979F" w14:textId="77777777" w:rsidR="00C21150" w:rsidRPr="00C21150" w:rsidRDefault="00C21150" w:rsidP="003B4AB4">
      <w:pPr>
        <w:pStyle w:val="CMDOutput"/>
      </w:pPr>
      <w:r w:rsidRPr="00C21150">
        <w:t xml:space="preserve">    5  -rwx    11607161   Mar 1 1993 02:37:06 +00:00  c2960-lanbasek9-mz.150-2.SE.bin</w:t>
      </w:r>
    </w:p>
    <w:p w14:paraId="42A572DF" w14:textId="77777777" w:rsidR="00C21150" w:rsidRPr="00C21150" w:rsidRDefault="00C21150" w:rsidP="003B4AB4">
      <w:pPr>
        <w:pStyle w:val="CMDOutput"/>
      </w:pPr>
      <w:r w:rsidRPr="00C21150">
        <w:t xml:space="preserve">    6  -rwx         616   Mar 1 1993 00:07:13 +00:00  </w:t>
      </w:r>
      <w:r w:rsidRPr="003B4AB4">
        <w:rPr>
          <w:highlight w:val="yellow"/>
        </w:rPr>
        <w:t>vlan.dat</w:t>
      </w:r>
    </w:p>
    <w:p w14:paraId="6034B31F" w14:textId="77777777" w:rsidR="00C21150" w:rsidRPr="00C21150" w:rsidRDefault="00C21150" w:rsidP="003B4AB4">
      <w:pPr>
        <w:pStyle w:val="CMDOutput"/>
      </w:pPr>
    </w:p>
    <w:p w14:paraId="60C88B7E" w14:textId="77777777" w:rsidR="00C21150" w:rsidRPr="00C21150" w:rsidRDefault="00C21150" w:rsidP="003B4AB4">
      <w:pPr>
        <w:pStyle w:val="CMDOutput"/>
      </w:pPr>
      <w:r w:rsidRPr="00C21150">
        <w:t>32514048 bytes total (20886528 bytes free)</w:t>
      </w:r>
    </w:p>
    <w:p w14:paraId="089C5BCF" w14:textId="77777777" w:rsidR="00C21150" w:rsidRPr="00C21150" w:rsidRDefault="00C21150" w:rsidP="003B4AB4">
      <w:pPr>
        <w:pStyle w:val="CMDOutput"/>
      </w:pPr>
      <w:r w:rsidRPr="00C21150">
        <w:t>Switch#</w:t>
      </w:r>
    </w:p>
    <w:p w14:paraId="717AD16A" w14:textId="77777777" w:rsidR="00C21150" w:rsidRPr="00C21150" w:rsidRDefault="00C21150" w:rsidP="003B4AB4">
      <w:pPr>
        <w:pStyle w:val="Heading3"/>
      </w:pPr>
      <w:r w:rsidRPr="00C21150">
        <w:t>Delete the VLAN file.</w:t>
      </w:r>
    </w:p>
    <w:p w14:paraId="0FC0B8B6" w14:textId="77777777" w:rsidR="00C21150" w:rsidRPr="00C21150" w:rsidRDefault="00C21150" w:rsidP="003B4AB4">
      <w:pPr>
        <w:pStyle w:val="SubStepAlpha"/>
      </w:pPr>
      <w:r w:rsidRPr="00C21150">
        <w:t xml:space="preserve">If the </w:t>
      </w:r>
      <w:r w:rsidRPr="003B4AB4">
        <w:rPr>
          <w:b/>
        </w:rPr>
        <w:t>vlan.dat</w:t>
      </w:r>
      <w:r w:rsidRPr="00C21150">
        <w:t xml:space="preserve"> file was found in flash, then delete this file.</w:t>
      </w:r>
    </w:p>
    <w:p w14:paraId="6F7AD27D" w14:textId="77777777" w:rsidR="00C21150" w:rsidRPr="00C21150" w:rsidRDefault="00C21150" w:rsidP="003B4AB4">
      <w:pPr>
        <w:pStyle w:val="CMD"/>
      </w:pPr>
      <w:r w:rsidRPr="00C21150">
        <w:t xml:space="preserve">Switch# </w:t>
      </w:r>
      <w:r w:rsidRPr="007674F2">
        <w:rPr>
          <w:b/>
        </w:rPr>
        <w:t>delete vlan.dat</w:t>
      </w:r>
    </w:p>
    <w:p w14:paraId="55EA0456" w14:textId="77777777" w:rsidR="00C21150" w:rsidRPr="00C21150" w:rsidRDefault="00C21150" w:rsidP="003B4AB4">
      <w:pPr>
        <w:pStyle w:val="CMD"/>
      </w:pPr>
      <w:r w:rsidRPr="00C21150">
        <w:t>Delete filename [vlan.dat]?</w:t>
      </w:r>
    </w:p>
    <w:p w14:paraId="0DB54C0F" w14:textId="77777777" w:rsidR="00C21150" w:rsidRPr="00C21150" w:rsidRDefault="00C21150" w:rsidP="003B4AB4">
      <w:pPr>
        <w:pStyle w:val="BodyTextL50"/>
      </w:pPr>
      <w:r w:rsidRPr="00C21150">
        <w:t>You will be prompted to verify the file name. At this point, you can change the file name or just press Enter if you have entered the name correctly.</w:t>
      </w:r>
    </w:p>
    <w:p w14:paraId="7F3395BD" w14:textId="77777777" w:rsidR="00C21150" w:rsidRPr="00C21150" w:rsidRDefault="00C21150" w:rsidP="003B4AB4">
      <w:pPr>
        <w:pStyle w:val="SubStepAlpha"/>
      </w:pPr>
      <w:r w:rsidRPr="00C21150">
        <w:t>When you are prompted to delete this file, press Enter to confirm the deletion. (Pressing any other key will abort the deletion.)</w:t>
      </w:r>
    </w:p>
    <w:p w14:paraId="79047FFF" w14:textId="77777777" w:rsidR="00C21150" w:rsidRPr="00C21150" w:rsidRDefault="00C21150" w:rsidP="003B4AB4">
      <w:pPr>
        <w:pStyle w:val="CMD"/>
      </w:pPr>
      <w:r w:rsidRPr="00C21150">
        <w:t>Delete flash:/vlan.dat? [confirm]</w:t>
      </w:r>
    </w:p>
    <w:p w14:paraId="3CAF6215" w14:textId="77777777" w:rsidR="00C21150" w:rsidRPr="00C21150" w:rsidRDefault="00C21150" w:rsidP="003B4AB4">
      <w:pPr>
        <w:pStyle w:val="CMD"/>
      </w:pPr>
      <w:r w:rsidRPr="00C21150">
        <w:t>Switch#</w:t>
      </w:r>
    </w:p>
    <w:p w14:paraId="2F5290A1" w14:textId="77777777" w:rsidR="00C21150" w:rsidRPr="00C21150" w:rsidRDefault="00C21150" w:rsidP="003B4AB4">
      <w:pPr>
        <w:pStyle w:val="Heading3"/>
      </w:pPr>
      <w:r w:rsidRPr="00C21150">
        <w:t>Erase the startup configuration file.</w:t>
      </w:r>
    </w:p>
    <w:p w14:paraId="0D833188" w14:textId="77777777" w:rsidR="00C21150" w:rsidRPr="00C21150" w:rsidRDefault="00C21150" w:rsidP="003B4AB4">
      <w:pPr>
        <w:pStyle w:val="BodyTextL25"/>
      </w:pPr>
      <w:r w:rsidRPr="00C21150">
        <w:t xml:space="preserve">Use the </w:t>
      </w:r>
      <w:r w:rsidRPr="003B4AB4">
        <w:rPr>
          <w:b/>
        </w:rPr>
        <w:t>erase startup-config</w:t>
      </w:r>
      <w:r w:rsidRPr="00C21150">
        <w:t xml:space="preserve"> command to erase the startup configuration file from NVRAM. When you are prompted to remove the configuration file, press Enter to confirm the erase. (Pressing any other key will abort the operation.)</w:t>
      </w:r>
    </w:p>
    <w:p w14:paraId="7D0FD4FE" w14:textId="77777777" w:rsidR="00C21150" w:rsidRPr="00C21150" w:rsidRDefault="00C21150" w:rsidP="003B4AB4">
      <w:pPr>
        <w:pStyle w:val="CMD"/>
      </w:pPr>
      <w:r w:rsidRPr="00C21150">
        <w:t xml:space="preserve">Switch# </w:t>
      </w:r>
      <w:r w:rsidRPr="003B4AB4">
        <w:rPr>
          <w:b/>
        </w:rPr>
        <w:t>erase startup-config</w:t>
      </w:r>
    </w:p>
    <w:p w14:paraId="636B0304" w14:textId="77777777" w:rsidR="00C21150" w:rsidRPr="00C21150" w:rsidRDefault="00C21150" w:rsidP="003B4AB4">
      <w:pPr>
        <w:pStyle w:val="CMD"/>
      </w:pPr>
      <w:r w:rsidRPr="00C21150">
        <w:t>Erasing the nvram filesystem will remove all configuration files! Continue? [confirm]</w:t>
      </w:r>
    </w:p>
    <w:p w14:paraId="1B5F9C47" w14:textId="77777777" w:rsidR="00C21150" w:rsidRPr="00C21150" w:rsidRDefault="00C21150" w:rsidP="003B4AB4">
      <w:pPr>
        <w:pStyle w:val="CMD"/>
      </w:pPr>
      <w:r w:rsidRPr="00C21150">
        <w:t>[OK]</w:t>
      </w:r>
    </w:p>
    <w:p w14:paraId="3DFB11E1" w14:textId="77777777" w:rsidR="00C21150" w:rsidRPr="00C21150" w:rsidRDefault="00C21150" w:rsidP="003B4AB4">
      <w:pPr>
        <w:pStyle w:val="CMD"/>
      </w:pPr>
      <w:r w:rsidRPr="00C21150">
        <w:t>Erase of nvram: complete</w:t>
      </w:r>
    </w:p>
    <w:p w14:paraId="63E9C685" w14:textId="77777777" w:rsidR="00C21150" w:rsidRPr="00C21150" w:rsidRDefault="00C21150" w:rsidP="003B4AB4">
      <w:pPr>
        <w:pStyle w:val="CMD"/>
      </w:pPr>
      <w:r w:rsidRPr="00C21150">
        <w:t>Switch#</w:t>
      </w:r>
    </w:p>
    <w:p w14:paraId="1A71B7BB" w14:textId="77777777" w:rsidR="00C21150" w:rsidRPr="00C21150" w:rsidRDefault="00C21150" w:rsidP="007674F2">
      <w:pPr>
        <w:pStyle w:val="Heading3"/>
      </w:pPr>
      <w:r w:rsidRPr="00C21150">
        <w:t>Reload the switch.</w:t>
      </w:r>
    </w:p>
    <w:p w14:paraId="17A24B7D" w14:textId="77777777" w:rsidR="00C21150" w:rsidRPr="00C21150" w:rsidRDefault="00C21150" w:rsidP="007674F2">
      <w:pPr>
        <w:pStyle w:val="BodyTextL25"/>
      </w:pPr>
      <w:r w:rsidRPr="00C21150">
        <w:t>Reload the switch to remove any old configuration information from memory. When you are prompted to reload the switch, press Enter to proceed with the reload. (Pressing any other key will abort the reload.)</w:t>
      </w:r>
    </w:p>
    <w:p w14:paraId="4836C9FC" w14:textId="77777777" w:rsidR="00C21150" w:rsidRPr="00C21150" w:rsidRDefault="00C21150" w:rsidP="007674F2">
      <w:pPr>
        <w:pStyle w:val="CMD"/>
      </w:pPr>
      <w:r w:rsidRPr="00C21150">
        <w:t xml:space="preserve">Switch# </w:t>
      </w:r>
      <w:r w:rsidRPr="007674F2">
        <w:rPr>
          <w:b/>
        </w:rPr>
        <w:t>reload</w:t>
      </w:r>
    </w:p>
    <w:p w14:paraId="78EF9EA3" w14:textId="77777777" w:rsidR="00C21150" w:rsidRPr="00C21150" w:rsidRDefault="00C21150" w:rsidP="007674F2">
      <w:pPr>
        <w:pStyle w:val="CMD"/>
      </w:pPr>
      <w:r w:rsidRPr="00C21150">
        <w:t>Proceed with reload? [confirm]</w:t>
      </w:r>
    </w:p>
    <w:p w14:paraId="1BA5C81B" w14:textId="77777777" w:rsidR="00C21150" w:rsidRPr="00C21150" w:rsidRDefault="00C21150" w:rsidP="007674F2">
      <w:pPr>
        <w:pStyle w:val="BodyTextL50"/>
      </w:pPr>
      <w:r w:rsidRPr="007674F2">
        <w:rPr>
          <w:b/>
        </w:rPr>
        <w:lastRenderedPageBreak/>
        <w:t>Note</w:t>
      </w:r>
      <w:r w:rsidRPr="00C21150">
        <w:t>: You may receive a prompt to save the running configuration prior to reloading the switch. Type no and press Enter.</w:t>
      </w:r>
    </w:p>
    <w:p w14:paraId="41FA7512" w14:textId="77777777" w:rsidR="00C21150" w:rsidRPr="00C21150" w:rsidRDefault="00C21150" w:rsidP="007674F2">
      <w:pPr>
        <w:pStyle w:val="CMD"/>
      </w:pPr>
      <w:r w:rsidRPr="00C21150">
        <w:t xml:space="preserve">System configuration has been modified. Save? [yes/no]: </w:t>
      </w:r>
      <w:r w:rsidRPr="007674F2">
        <w:rPr>
          <w:b/>
        </w:rPr>
        <w:t>no</w:t>
      </w:r>
    </w:p>
    <w:p w14:paraId="406A1565" w14:textId="77777777" w:rsidR="00C21150" w:rsidRPr="00C21150" w:rsidRDefault="00C21150" w:rsidP="007674F2">
      <w:pPr>
        <w:pStyle w:val="Heading3"/>
      </w:pPr>
      <w:r w:rsidRPr="00C21150">
        <w:t>Bypass the initial configuration dialog.</w:t>
      </w:r>
    </w:p>
    <w:p w14:paraId="40C3A613" w14:textId="77777777" w:rsidR="00C21150" w:rsidRPr="00C21150" w:rsidRDefault="00C21150" w:rsidP="007674F2">
      <w:pPr>
        <w:pStyle w:val="BodyTextL25"/>
      </w:pPr>
      <w:r w:rsidRPr="00C21150">
        <w:t>After the switch reloads, you should see a prompt to enter the initial configuration dialog. Type no at the prompt and press Enter.</w:t>
      </w:r>
    </w:p>
    <w:p w14:paraId="2CC6ED56" w14:textId="77777777" w:rsidR="00C21150" w:rsidRPr="00C21150" w:rsidRDefault="00C21150" w:rsidP="007674F2">
      <w:pPr>
        <w:pStyle w:val="CMD"/>
      </w:pPr>
      <w:r w:rsidRPr="00C21150">
        <w:t xml:space="preserve">Would you like to enter the initial configuration dialog? [yes/no]: </w:t>
      </w:r>
      <w:r w:rsidRPr="007674F2">
        <w:rPr>
          <w:b/>
        </w:rPr>
        <w:t>no</w:t>
      </w:r>
    </w:p>
    <w:p w14:paraId="668BCC30" w14:textId="77777777" w:rsidR="00C21150" w:rsidRDefault="00C21150" w:rsidP="007674F2">
      <w:pPr>
        <w:pStyle w:val="CMD"/>
      </w:pPr>
      <w:r w:rsidRPr="00C21150">
        <w:t>Switch&gt;</w:t>
      </w:r>
    </w:p>
    <w:p w14:paraId="1C254660" w14:textId="77777777" w:rsidR="007674F2" w:rsidRPr="00C21150" w:rsidRDefault="007674F2" w:rsidP="007674F2">
      <w:pPr>
        <w:pStyle w:val="ConfigWindow"/>
      </w:pPr>
      <w:r>
        <w:t>Close configuration window</w:t>
      </w:r>
    </w:p>
    <w:p w14:paraId="5D098ACB" w14:textId="77777777" w:rsidR="00C21150" w:rsidRPr="00C21150" w:rsidRDefault="00C21150" w:rsidP="007674F2">
      <w:pPr>
        <w:pStyle w:val="Heading1"/>
      </w:pPr>
      <w:r w:rsidRPr="00C21150">
        <w:t>Reflection</w:t>
      </w:r>
      <w:r w:rsidR="007674F2">
        <w:t xml:space="preserve"> Questions</w:t>
      </w:r>
    </w:p>
    <w:p w14:paraId="521E773F" w14:textId="77777777" w:rsidR="00C21150" w:rsidRPr="00C21150" w:rsidRDefault="00C21150" w:rsidP="007674F2">
      <w:pPr>
        <w:pStyle w:val="ReflectionQ"/>
      </w:pPr>
      <w:r w:rsidRPr="00C21150">
        <w:t>Why is it necessary to erase the startup configuration before reloading the router?</w:t>
      </w:r>
    </w:p>
    <w:p w14:paraId="75D17C22" w14:textId="77777777" w:rsidR="00C21150" w:rsidRPr="00C21150" w:rsidRDefault="007674F2" w:rsidP="007674F2">
      <w:pPr>
        <w:pStyle w:val="AnswerLineL25"/>
        <w:rPr>
          <w:rFonts w:eastAsia="Times New Roman"/>
          <w:sz w:val="24"/>
        </w:rPr>
      </w:pPr>
      <w:r>
        <w:t>Type your answers here.</w:t>
      </w:r>
    </w:p>
    <w:p w14:paraId="009412CD" w14:textId="77777777" w:rsidR="00C21150" w:rsidRPr="007674F2" w:rsidRDefault="00C21150" w:rsidP="007674F2">
      <w:pPr>
        <w:pStyle w:val="BodyTextL25"/>
        <w:rPr>
          <w:rStyle w:val="AnswerGray"/>
        </w:rPr>
      </w:pPr>
      <w:r w:rsidRPr="007674F2">
        <w:rPr>
          <w:rStyle w:val="AnswerGray"/>
        </w:rPr>
        <w:t>The startup configuration file is loaded into memory and becomes the running-config after the router reloads. Erasing this file allows the router to return to its basic configuration after a reload.</w:t>
      </w:r>
    </w:p>
    <w:p w14:paraId="4BA1EC0F" w14:textId="77777777" w:rsidR="00C21150" w:rsidRPr="00C21150" w:rsidRDefault="00C21150" w:rsidP="007674F2">
      <w:pPr>
        <w:pStyle w:val="ReflectionQ"/>
      </w:pPr>
      <w:r w:rsidRPr="00C21150">
        <w:t>You find a couple configurations issues after saving the running configuration to the startup configuration, so you make the necessary changes to fix those issues. If you were to reload the device now, what configuration would be restored to the device after the reload?</w:t>
      </w:r>
    </w:p>
    <w:p w14:paraId="1DE9CE06" w14:textId="77777777" w:rsidR="00C21150" w:rsidRPr="007674F2" w:rsidRDefault="007674F2" w:rsidP="007674F2">
      <w:pPr>
        <w:pStyle w:val="AnswerLineL25"/>
      </w:pPr>
      <w:r w:rsidRPr="007674F2">
        <w:t>Type your answers here.</w:t>
      </w:r>
    </w:p>
    <w:p w14:paraId="2D918191" w14:textId="77777777" w:rsidR="00C21150" w:rsidRPr="007674F2" w:rsidRDefault="00C21150" w:rsidP="007674F2">
      <w:pPr>
        <w:pStyle w:val="BodyTextL25"/>
        <w:rPr>
          <w:rStyle w:val="AnswerGray"/>
        </w:rPr>
      </w:pPr>
      <w:r w:rsidRPr="007674F2">
        <w:rPr>
          <w:rStyle w:val="AnswerGray"/>
        </w:rPr>
        <w:t>The configuration at the time of the last save is restored to the device after a reload. Any changes made to the running configuration after the last save would be lost.</w:t>
      </w:r>
    </w:p>
    <w:p w14:paraId="422452CB" w14:textId="77777777" w:rsidR="006513FB" w:rsidRPr="004C0909" w:rsidRDefault="006513FB" w:rsidP="00D452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47F59ECF"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6891BA7" w14:textId="77777777" w:rsidR="006513FB" w:rsidRPr="00763D8B" w:rsidRDefault="006513FB" w:rsidP="005D53D0">
            <w:pPr>
              <w:pStyle w:val="TableHeading"/>
            </w:pPr>
            <w:r w:rsidRPr="00763D8B">
              <w:t>Router Model</w:t>
            </w:r>
          </w:p>
        </w:tc>
        <w:tc>
          <w:tcPr>
            <w:tcW w:w="2250" w:type="dxa"/>
          </w:tcPr>
          <w:p w14:paraId="54F68A57" w14:textId="77777777" w:rsidR="006513FB" w:rsidRPr="00763D8B" w:rsidRDefault="006513FB" w:rsidP="005D53D0">
            <w:pPr>
              <w:pStyle w:val="TableHeading"/>
            </w:pPr>
            <w:r w:rsidRPr="00763D8B">
              <w:t>Ethernet Interface #1</w:t>
            </w:r>
          </w:p>
        </w:tc>
        <w:tc>
          <w:tcPr>
            <w:tcW w:w="2250" w:type="dxa"/>
          </w:tcPr>
          <w:p w14:paraId="1126200C" w14:textId="77777777" w:rsidR="006513FB" w:rsidRPr="00763D8B" w:rsidRDefault="006513FB" w:rsidP="005D53D0">
            <w:pPr>
              <w:pStyle w:val="TableHeading"/>
            </w:pPr>
            <w:r w:rsidRPr="00763D8B">
              <w:t>Ethernet Interface #2</w:t>
            </w:r>
          </w:p>
        </w:tc>
        <w:tc>
          <w:tcPr>
            <w:tcW w:w="2070" w:type="dxa"/>
          </w:tcPr>
          <w:p w14:paraId="7EA82A2C" w14:textId="77777777" w:rsidR="006513FB" w:rsidRPr="00763D8B" w:rsidRDefault="006513FB" w:rsidP="005D53D0">
            <w:pPr>
              <w:pStyle w:val="TableHeading"/>
            </w:pPr>
            <w:r w:rsidRPr="00763D8B">
              <w:t>Serial Interface #1</w:t>
            </w:r>
          </w:p>
        </w:tc>
        <w:tc>
          <w:tcPr>
            <w:tcW w:w="2160" w:type="dxa"/>
          </w:tcPr>
          <w:p w14:paraId="1466D492" w14:textId="77777777" w:rsidR="006513FB" w:rsidRPr="00763D8B" w:rsidRDefault="006513FB" w:rsidP="005D53D0">
            <w:pPr>
              <w:pStyle w:val="TableHeading"/>
            </w:pPr>
            <w:r w:rsidRPr="00763D8B">
              <w:t>Serial Interface #2</w:t>
            </w:r>
          </w:p>
        </w:tc>
      </w:tr>
      <w:tr w:rsidR="006513FB" w14:paraId="0E1D3A1D" w14:textId="77777777" w:rsidTr="009453F7">
        <w:tc>
          <w:tcPr>
            <w:tcW w:w="1530" w:type="dxa"/>
          </w:tcPr>
          <w:p w14:paraId="34DA46C3" w14:textId="77777777" w:rsidR="006513FB" w:rsidRPr="009453F7" w:rsidRDefault="006513FB" w:rsidP="009453F7">
            <w:pPr>
              <w:pStyle w:val="TableText"/>
            </w:pPr>
            <w:r w:rsidRPr="009453F7">
              <w:t>1800</w:t>
            </w:r>
          </w:p>
        </w:tc>
        <w:tc>
          <w:tcPr>
            <w:tcW w:w="2250" w:type="dxa"/>
          </w:tcPr>
          <w:p w14:paraId="34D97F55" w14:textId="77777777" w:rsidR="006513FB" w:rsidRPr="009453F7" w:rsidRDefault="006513FB" w:rsidP="009453F7">
            <w:pPr>
              <w:pStyle w:val="TableText"/>
            </w:pPr>
            <w:r w:rsidRPr="009453F7">
              <w:t>Fast Ethernet 0/0 (F0/0)</w:t>
            </w:r>
          </w:p>
        </w:tc>
        <w:tc>
          <w:tcPr>
            <w:tcW w:w="2250" w:type="dxa"/>
          </w:tcPr>
          <w:p w14:paraId="16F6A737" w14:textId="77777777" w:rsidR="006513FB" w:rsidRPr="009453F7" w:rsidRDefault="006513FB" w:rsidP="009453F7">
            <w:pPr>
              <w:pStyle w:val="TableText"/>
            </w:pPr>
            <w:r w:rsidRPr="009453F7">
              <w:t>Fast Ethernet 0/1 (F0/1)</w:t>
            </w:r>
          </w:p>
        </w:tc>
        <w:tc>
          <w:tcPr>
            <w:tcW w:w="2070" w:type="dxa"/>
          </w:tcPr>
          <w:p w14:paraId="0F799976" w14:textId="77777777" w:rsidR="006513FB" w:rsidRPr="009453F7" w:rsidRDefault="006513FB" w:rsidP="009453F7">
            <w:pPr>
              <w:pStyle w:val="TableText"/>
            </w:pPr>
            <w:r w:rsidRPr="009453F7">
              <w:t>Serial 0/0/0 (S0/0/0)</w:t>
            </w:r>
          </w:p>
        </w:tc>
        <w:tc>
          <w:tcPr>
            <w:tcW w:w="2160" w:type="dxa"/>
          </w:tcPr>
          <w:p w14:paraId="47010B59" w14:textId="77777777" w:rsidR="006513FB" w:rsidRPr="009453F7" w:rsidRDefault="006513FB" w:rsidP="009453F7">
            <w:pPr>
              <w:pStyle w:val="TableText"/>
            </w:pPr>
            <w:r w:rsidRPr="009453F7">
              <w:t>Serial 0/0/1 (S0/0</w:t>
            </w:r>
            <w:r w:rsidR="00C878D9">
              <w:t>/</w:t>
            </w:r>
            <w:r w:rsidRPr="009453F7">
              <w:t>1)</w:t>
            </w:r>
          </w:p>
        </w:tc>
      </w:tr>
      <w:tr w:rsidR="006513FB" w14:paraId="06B1FA19" w14:textId="77777777" w:rsidTr="009453F7">
        <w:tc>
          <w:tcPr>
            <w:tcW w:w="1530" w:type="dxa"/>
          </w:tcPr>
          <w:p w14:paraId="124B29C7" w14:textId="77777777" w:rsidR="006513FB" w:rsidRPr="009453F7" w:rsidRDefault="006513FB" w:rsidP="009453F7">
            <w:pPr>
              <w:pStyle w:val="TableText"/>
            </w:pPr>
            <w:r w:rsidRPr="009453F7">
              <w:t>1900</w:t>
            </w:r>
          </w:p>
        </w:tc>
        <w:tc>
          <w:tcPr>
            <w:tcW w:w="2250" w:type="dxa"/>
          </w:tcPr>
          <w:p w14:paraId="688E7675" w14:textId="77777777" w:rsidR="006513FB" w:rsidRPr="009453F7" w:rsidRDefault="006513FB" w:rsidP="009453F7">
            <w:pPr>
              <w:pStyle w:val="TableText"/>
            </w:pPr>
            <w:r w:rsidRPr="009453F7">
              <w:t>Gigabit Ethernet 0/0 (G0/0)</w:t>
            </w:r>
          </w:p>
        </w:tc>
        <w:tc>
          <w:tcPr>
            <w:tcW w:w="2250" w:type="dxa"/>
          </w:tcPr>
          <w:p w14:paraId="3C634510" w14:textId="77777777" w:rsidR="006513FB" w:rsidRPr="009453F7" w:rsidRDefault="006513FB" w:rsidP="009453F7">
            <w:pPr>
              <w:pStyle w:val="TableText"/>
            </w:pPr>
            <w:r w:rsidRPr="009453F7">
              <w:t>Gigabit Ethernet 0/1 (G0/1)</w:t>
            </w:r>
          </w:p>
        </w:tc>
        <w:tc>
          <w:tcPr>
            <w:tcW w:w="2070" w:type="dxa"/>
          </w:tcPr>
          <w:p w14:paraId="475D597E" w14:textId="77777777" w:rsidR="006513FB" w:rsidRPr="009453F7" w:rsidRDefault="006513FB" w:rsidP="009453F7">
            <w:pPr>
              <w:pStyle w:val="TableText"/>
            </w:pPr>
            <w:r w:rsidRPr="009453F7">
              <w:t>Serial 0/0/0 (S0/0/0)</w:t>
            </w:r>
          </w:p>
        </w:tc>
        <w:tc>
          <w:tcPr>
            <w:tcW w:w="2160" w:type="dxa"/>
          </w:tcPr>
          <w:p w14:paraId="633F1914" w14:textId="77777777" w:rsidR="006513FB" w:rsidRPr="009453F7" w:rsidRDefault="006513FB" w:rsidP="009453F7">
            <w:pPr>
              <w:pStyle w:val="TableText"/>
            </w:pPr>
            <w:r w:rsidRPr="009453F7">
              <w:t>Serial 0/0/1 (S0/0/1)</w:t>
            </w:r>
          </w:p>
        </w:tc>
      </w:tr>
      <w:tr w:rsidR="006513FB" w14:paraId="0CF4A1CD" w14:textId="77777777" w:rsidTr="009453F7">
        <w:tc>
          <w:tcPr>
            <w:tcW w:w="1530" w:type="dxa"/>
          </w:tcPr>
          <w:p w14:paraId="74D43EC9" w14:textId="77777777" w:rsidR="006513FB" w:rsidRPr="009453F7" w:rsidRDefault="006513FB" w:rsidP="009453F7">
            <w:pPr>
              <w:pStyle w:val="TableText"/>
            </w:pPr>
            <w:r w:rsidRPr="009453F7">
              <w:t>2801</w:t>
            </w:r>
          </w:p>
        </w:tc>
        <w:tc>
          <w:tcPr>
            <w:tcW w:w="2250" w:type="dxa"/>
          </w:tcPr>
          <w:p w14:paraId="0D799D95" w14:textId="77777777" w:rsidR="006513FB" w:rsidRPr="009453F7" w:rsidRDefault="006513FB" w:rsidP="009453F7">
            <w:pPr>
              <w:pStyle w:val="TableText"/>
            </w:pPr>
            <w:r w:rsidRPr="009453F7">
              <w:t>Fast Ethernet 0/0 (F0/0)</w:t>
            </w:r>
          </w:p>
        </w:tc>
        <w:tc>
          <w:tcPr>
            <w:tcW w:w="2250" w:type="dxa"/>
          </w:tcPr>
          <w:p w14:paraId="0D9F1AA6" w14:textId="77777777" w:rsidR="006513FB" w:rsidRPr="009453F7" w:rsidRDefault="006513FB" w:rsidP="009453F7">
            <w:pPr>
              <w:pStyle w:val="TableText"/>
            </w:pPr>
            <w:r w:rsidRPr="009453F7">
              <w:t>Fast Ethernet 0/1 (F0/1)</w:t>
            </w:r>
          </w:p>
        </w:tc>
        <w:tc>
          <w:tcPr>
            <w:tcW w:w="2070" w:type="dxa"/>
          </w:tcPr>
          <w:p w14:paraId="2BCE0AA7" w14:textId="77777777" w:rsidR="006513FB" w:rsidRPr="009453F7" w:rsidRDefault="006513FB" w:rsidP="009453F7">
            <w:pPr>
              <w:pStyle w:val="TableText"/>
            </w:pPr>
            <w:r w:rsidRPr="009453F7">
              <w:t>Serial 0/1/0 (S0/1/0)</w:t>
            </w:r>
          </w:p>
        </w:tc>
        <w:tc>
          <w:tcPr>
            <w:tcW w:w="2160" w:type="dxa"/>
          </w:tcPr>
          <w:p w14:paraId="1A7B72ED" w14:textId="77777777" w:rsidR="006513FB" w:rsidRPr="009453F7" w:rsidRDefault="006513FB" w:rsidP="009453F7">
            <w:pPr>
              <w:pStyle w:val="TableText"/>
            </w:pPr>
            <w:r w:rsidRPr="009453F7">
              <w:t>Serial 0/1/1 (S0/1/1)</w:t>
            </w:r>
          </w:p>
        </w:tc>
      </w:tr>
      <w:tr w:rsidR="006513FB" w14:paraId="399B8024" w14:textId="77777777" w:rsidTr="009453F7">
        <w:tc>
          <w:tcPr>
            <w:tcW w:w="1530" w:type="dxa"/>
          </w:tcPr>
          <w:p w14:paraId="1FEFF5B0" w14:textId="77777777" w:rsidR="006513FB" w:rsidRPr="009453F7" w:rsidRDefault="006513FB" w:rsidP="009453F7">
            <w:pPr>
              <w:pStyle w:val="TableText"/>
            </w:pPr>
            <w:r w:rsidRPr="009453F7">
              <w:t>2811</w:t>
            </w:r>
          </w:p>
        </w:tc>
        <w:tc>
          <w:tcPr>
            <w:tcW w:w="2250" w:type="dxa"/>
          </w:tcPr>
          <w:p w14:paraId="53B12DF7" w14:textId="77777777" w:rsidR="006513FB" w:rsidRPr="009453F7" w:rsidRDefault="006513FB" w:rsidP="009453F7">
            <w:pPr>
              <w:pStyle w:val="TableText"/>
            </w:pPr>
            <w:r w:rsidRPr="009453F7">
              <w:t>Fast Ethernet 0/0 (F0/0)</w:t>
            </w:r>
          </w:p>
        </w:tc>
        <w:tc>
          <w:tcPr>
            <w:tcW w:w="2250" w:type="dxa"/>
          </w:tcPr>
          <w:p w14:paraId="4F3D2C14" w14:textId="77777777" w:rsidR="006513FB" w:rsidRPr="009453F7" w:rsidRDefault="006513FB" w:rsidP="009453F7">
            <w:pPr>
              <w:pStyle w:val="TableText"/>
            </w:pPr>
            <w:r w:rsidRPr="009453F7">
              <w:t>Fast Ethernet 0/1 (F0/1)</w:t>
            </w:r>
          </w:p>
        </w:tc>
        <w:tc>
          <w:tcPr>
            <w:tcW w:w="2070" w:type="dxa"/>
          </w:tcPr>
          <w:p w14:paraId="78D0E2D0" w14:textId="77777777" w:rsidR="006513FB" w:rsidRPr="009453F7" w:rsidRDefault="006513FB" w:rsidP="009453F7">
            <w:pPr>
              <w:pStyle w:val="TableText"/>
            </w:pPr>
            <w:r w:rsidRPr="009453F7">
              <w:t>Serial 0/0/0 (S0/0/0)</w:t>
            </w:r>
          </w:p>
        </w:tc>
        <w:tc>
          <w:tcPr>
            <w:tcW w:w="2160" w:type="dxa"/>
          </w:tcPr>
          <w:p w14:paraId="009A46D1" w14:textId="77777777" w:rsidR="006513FB" w:rsidRPr="009453F7" w:rsidRDefault="006513FB" w:rsidP="009453F7">
            <w:pPr>
              <w:pStyle w:val="TableText"/>
            </w:pPr>
            <w:r w:rsidRPr="009453F7">
              <w:t>Serial 0/0/1 (S0/0/1)</w:t>
            </w:r>
          </w:p>
        </w:tc>
      </w:tr>
      <w:tr w:rsidR="006513FB" w14:paraId="54304F04" w14:textId="77777777" w:rsidTr="009453F7">
        <w:tc>
          <w:tcPr>
            <w:tcW w:w="1530" w:type="dxa"/>
          </w:tcPr>
          <w:p w14:paraId="1D8FB21C" w14:textId="77777777" w:rsidR="006513FB" w:rsidRPr="009453F7" w:rsidRDefault="006513FB" w:rsidP="009453F7">
            <w:pPr>
              <w:pStyle w:val="TableText"/>
            </w:pPr>
            <w:r w:rsidRPr="009453F7">
              <w:t>2900</w:t>
            </w:r>
          </w:p>
        </w:tc>
        <w:tc>
          <w:tcPr>
            <w:tcW w:w="2250" w:type="dxa"/>
          </w:tcPr>
          <w:p w14:paraId="2CB090A0" w14:textId="77777777" w:rsidR="006513FB" w:rsidRPr="009453F7" w:rsidRDefault="006513FB" w:rsidP="009453F7">
            <w:pPr>
              <w:pStyle w:val="TableText"/>
            </w:pPr>
            <w:r w:rsidRPr="009453F7">
              <w:t>Gigabit Ethernet 0/0 (G0/0)</w:t>
            </w:r>
          </w:p>
        </w:tc>
        <w:tc>
          <w:tcPr>
            <w:tcW w:w="2250" w:type="dxa"/>
          </w:tcPr>
          <w:p w14:paraId="0CA9034C" w14:textId="77777777" w:rsidR="006513FB" w:rsidRPr="009453F7" w:rsidRDefault="006513FB" w:rsidP="009453F7">
            <w:pPr>
              <w:pStyle w:val="TableText"/>
            </w:pPr>
            <w:r w:rsidRPr="009453F7">
              <w:t>Gigabit Ethernet 0/1 (G0/1)</w:t>
            </w:r>
          </w:p>
        </w:tc>
        <w:tc>
          <w:tcPr>
            <w:tcW w:w="2070" w:type="dxa"/>
          </w:tcPr>
          <w:p w14:paraId="4AF044CA" w14:textId="77777777" w:rsidR="006513FB" w:rsidRPr="009453F7" w:rsidRDefault="006513FB" w:rsidP="009453F7">
            <w:pPr>
              <w:pStyle w:val="TableText"/>
            </w:pPr>
            <w:r w:rsidRPr="009453F7">
              <w:t>Serial 0/0/0 (S0/0/0)</w:t>
            </w:r>
          </w:p>
        </w:tc>
        <w:tc>
          <w:tcPr>
            <w:tcW w:w="2160" w:type="dxa"/>
          </w:tcPr>
          <w:p w14:paraId="7E8BCC7A" w14:textId="77777777" w:rsidR="006513FB" w:rsidRPr="009453F7" w:rsidRDefault="006513FB" w:rsidP="009453F7">
            <w:pPr>
              <w:pStyle w:val="TableText"/>
            </w:pPr>
            <w:r w:rsidRPr="009453F7">
              <w:t>Serial 0/0/1 (S0/0/1)</w:t>
            </w:r>
          </w:p>
        </w:tc>
      </w:tr>
      <w:tr w:rsidR="00C665A2" w14:paraId="3B944D01" w14:textId="77777777" w:rsidTr="009453F7">
        <w:tc>
          <w:tcPr>
            <w:tcW w:w="1530" w:type="dxa"/>
          </w:tcPr>
          <w:p w14:paraId="5C543F77" w14:textId="77777777" w:rsidR="00C665A2" w:rsidRPr="009453F7" w:rsidRDefault="00C665A2" w:rsidP="009453F7">
            <w:pPr>
              <w:pStyle w:val="TableText"/>
            </w:pPr>
            <w:r>
              <w:t>4221</w:t>
            </w:r>
          </w:p>
        </w:tc>
        <w:tc>
          <w:tcPr>
            <w:tcW w:w="2250" w:type="dxa"/>
          </w:tcPr>
          <w:p w14:paraId="2713B177"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398BF806"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49B6D732" w14:textId="77777777" w:rsidR="00C665A2" w:rsidRPr="009453F7" w:rsidRDefault="00C665A2" w:rsidP="009453F7">
            <w:pPr>
              <w:pStyle w:val="TableText"/>
            </w:pPr>
            <w:r>
              <w:t>Serial 0/1/0 (S0/1</w:t>
            </w:r>
            <w:r w:rsidRPr="009453F7">
              <w:t>/0)</w:t>
            </w:r>
          </w:p>
        </w:tc>
        <w:tc>
          <w:tcPr>
            <w:tcW w:w="2160" w:type="dxa"/>
          </w:tcPr>
          <w:p w14:paraId="066A6AEA" w14:textId="77777777" w:rsidR="00C665A2" w:rsidRPr="009453F7" w:rsidRDefault="00C665A2" w:rsidP="00C665A2">
            <w:pPr>
              <w:pStyle w:val="TableText"/>
            </w:pPr>
            <w:r>
              <w:t>Serial 0/1/1</w:t>
            </w:r>
            <w:r w:rsidRPr="009453F7">
              <w:t xml:space="preserve"> (S0/</w:t>
            </w:r>
            <w:r>
              <w:t>1/1</w:t>
            </w:r>
            <w:r w:rsidRPr="009453F7">
              <w:t>)</w:t>
            </w:r>
          </w:p>
        </w:tc>
      </w:tr>
      <w:tr w:rsidR="00C665A2" w14:paraId="390BF7CB" w14:textId="77777777" w:rsidTr="009453F7">
        <w:tc>
          <w:tcPr>
            <w:tcW w:w="1530" w:type="dxa"/>
          </w:tcPr>
          <w:p w14:paraId="435AE978" w14:textId="77777777" w:rsidR="00C665A2" w:rsidRDefault="00C665A2" w:rsidP="00C665A2">
            <w:pPr>
              <w:pStyle w:val="TableText"/>
            </w:pPr>
            <w:r>
              <w:t>4300</w:t>
            </w:r>
          </w:p>
        </w:tc>
        <w:tc>
          <w:tcPr>
            <w:tcW w:w="2250" w:type="dxa"/>
          </w:tcPr>
          <w:p w14:paraId="11BB6CB9"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5E46BDA9"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5AE6EF09" w14:textId="77777777" w:rsidR="00C665A2" w:rsidRDefault="00C665A2" w:rsidP="00C665A2">
            <w:pPr>
              <w:pStyle w:val="TableText"/>
            </w:pPr>
            <w:r>
              <w:t>Serial 0/1/0 (S0/1</w:t>
            </w:r>
            <w:r w:rsidRPr="009453F7">
              <w:t>/0)</w:t>
            </w:r>
          </w:p>
        </w:tc>
        <w:tc>
          <w:tcPr>
            <w:tcW w:w="2160" w:type="dxa"/>
          </w:tcPr>
          <w:p w14:paraId="686D02A9" w14:textId="77777777" w:rsidR="00C665A2" w:rsidRDefault="00C665A2" w:rsidP="00C665A2">
            <w:pPr>
              <w:pStyle w:val="TableText"/>
            </w:pPr>
            <w:r>
              <w:t>Serial 0/1/1</w:t>
            </w:r>
            <w:r w:rsidRPr="009453F7">
              <w:t xml:space="preserve"> (S0/</w:t>
            </w:r>
            <w:r>
              <w:t>1/1</w:t>
            </w:r>
            <w:r w:rsidRPr="009453F7">
              <w:t>)</w:t>
            </w:r>
          </w:p>
        </w:tc>
      </w:tr>
    </w:tbl>
    <w:p w14:paraId="1B2DFDE4" w14:textId="77777777"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w:t>
      </w:r>
      <w:r w:rsidRPr="00763D8B">
        <w:lastRenderedPageBreak/>
        <w:t>example of this might be an ISDN BRI interface. The string in parenthesis is the legal abbreviation that can be used in Cisco IOS commands to represent the interface.</w:t>
      </w:r>
    </w:p>
    <w:p w14:paraId="4E71D0D2" w14:textId="77777777" w:rsidR="00476146" w:rsidRPr="00603503" w:rsidRDefault="00476146" w:rsidP="00476146">
      <w:pPr>
        <w:pStyle w:val="ConfigWindow"/>
      </w:pPr>
      <w:r>
        <w:t>End of Document</w:t>
      </w:r>
    </w:p>
    <w:sectPr w:rsidR="00476146"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8699" w14:textId="77777777" w:rsidR="00C8535E" w:rsidRDefault="00C8535E" w:rsidP="00710659">
      <w:pPr>
        <w:spacing w:after="0" w:line="240" w:lineRule="auto"/>
      </w:pPr>
      <w:r>
        <w:separator/>
      </w:r>
    </w:p>
    <w:p w14:paraId="7FAF71D2" w14:textId="77777777" w:rsidR="00C8535E" w:rsidRDefault="00C8535E"/>
  </w:endnote>
  <w:endnote w:type="continuationSeparator" w:id="0">
    <w:p w14:paraId="2AA8A012" w14:textId="77777777" w:rsidR="00C8535E" w:rsidRDefault="00C8535E" w:rsidP="00710659">
      <w:pPr>
        <w:spacing w:after="0" w:line="240" w:lineRule="auto"/>
      </w:pPr>
      <w:r>
        <w:continuationSeparator/>
      </w:r>
    </w:p>
    <w:p w14:paraId="22119CB8" w14:textId="77777777" w:rsidR="00C8535E" w:rsidRDefault="00C85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C979"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E23B" w14:textId="7B07CA5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F03F2">
          <w:t>2015</w:t>
        </w:r>
      </w:sdtContent>
    </w:sdt>
    <w:r>
      <w:t xml:space="preserve"> - </w:t>
    </w:r>
    <w:r>
      <w:fldChar w:fldCharType="begin"/>
    </w:r>
    <w:r>
      <w:instrText xml:space="preserve"> SAVEDATE  \@ "yyyy"  \* MERGEFORMAT </w:instrText>
    </w:r>
    <w:r>
      <w:fldChar w:fldCharType="separate"/>
    </w:r>
    <w:r w:rsidR="004F4B2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A6F9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A6F9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A4BE" w14:textId="15D1ECA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F03F2">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F4B2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614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614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EB40" w14:textId="77777777" w:rsidR="00C8535E" w:rsidRDefault="00C8535E" w:rsidP="00710659">
      <w:pPr>
        <w:spacing w:after="0" w:line="240" w:lineRule="auto"/>
      </w:pPr>
      <w:r>
        <w:separator/>
      </w:r>
    </w:p>
    <w:p w14:paraId="6BEFB8C9" w14:textId="77777777" w:rsidR="00C8535E" w:rsidRDefault="00C8535E"/>
  </w:footnote>
  <w:footnote w:type="continuationSeparator" w:id="0">
    <w:p w14:paraId="5E5E4602" w14:textId="77777777" w:rsidR="00C8535E" w:rsidRDefault="00C8535E" w:rsidP="00710659">
      <w:pPr>
        <w:spacing w:after="0" w:line="240" w:lineRule="auto"/>
      </w:pPr>
      <w:r>
        <w:continuationSeparator/>
      </w:r>
    </w:p>
    <w:p w14:paraId="61B0B4DC" w14:textId="77777777" w:rsidR="00C8535E" w:rsidRDefault="00C85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5F2C"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Content>
      <w:p w14:paraId="12CBF873" w14:textId="77777777" w:rsidR="00926CB2" w:rsidRDefault="007F03F2" w:rsidP="008402F2">
        <w:pPr>
          <w:pStyle w:val="PageHead"/>
        </w:pPr>
        <w:r>
          <w:t>Lab - Initialize and Reload a Router and Switch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6205" w14:textId="77777777" w:rsidR="00926CB2" w:rsidRDefault="00882B63" w:rsidP="006C3FCF">
    <w:pPr>
      <w:ind w:left="-288"/>
    </w:pPr>
    <w:r>
      <w:rPr>
        <w:noProof/>
      </w:rPr>
      <w:drawing>
        <wp:inline distT="0" distB="0" distL="0" distR="0" wp14:anchorId="5F132A4B"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0EACC4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661A83B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28559654">
    <w:abstractNumId w:val="6"/>
  </w:num>
  <w:num w:numId="2" w16cid:durableId="114550719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04727625">
    <w:abstractNumId w:val="2"/>
  </w:num>
  <w:num w:numId="4" w16cid:durableId="111178038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54248294">
    <w:abstractNumId w:val="4"/>
  </w:num>
  <w:num w:numId="6" w16cid:durableId="2093701304">
    <w:abstractNumId w:val="0"/>
  </w:num>
  <w:num w:numId="7" w16cid:durableId="967081010">
    <w:abstractNumId w:val="1"/>
  </w:num>
  <w:num w:numId="8" w16cid:durableId="1171874662">
    <w:abstractNumId w:val="5"/>
    <w:lvlOverride w:ilvl="0">
      <w:lvl w:ilvl="0">
        <w:start w:val="1"/>
        <w:numFmt w:val="decimal"/>
        <w:lvlText w:val="Part %1:"/>
        <w:lvlJc w:val="left"/>
        <w:pPr>
          <w:tabs>
            <w:tab w:val="num" w:pos="1152"/>
          </w:tabs>
          <w:ind w:left="1152" w:hanging="792"/>
        </w:pPr>
        <w:rPr>
          <w:rFonts w:hint="default"/>
        </w:rPr>
      </w:lvl>
    </w:lvlOverride>
  </w:num>
  <w:num w:numId="9" w16cid:durableId="1762988116">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20978995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3F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9A3"/>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5F9F"/>
    <w:rsid w:val="003071FF"/>
    <w:rsid w:val="00310652"/>
    <w:rsid w:val="00311065"/>
    <w:rsid w:val="0031371D"/>
    <w:rsid w:val="0031789F"/>
    <w:rsid w:val="00320788"/>
    <w:rsid w:val="003233A3"/>
    <w:rsid w:val="0032352A"/>
    <w:rsid w:val="00334C33"/>
    <w:rsid w:val="0034455D"/>
    <w:rsid w:val="0034604B"/>
    <w:rsid w:val="00346D17"/>
    <w:rsid w:val="00347972"/>
    <w:rsid w:val="0035469B"/>
    <w:rsid w:val="003559CC"/>
    <w:rsid w:val="00355D4B"/>
    <w:rsid w:val="003569D7"/>
    <w:rsid w:val="003608AC"/>
    <w:rsid w:val="003618A8"/>
    <w:rsid w:val="00363A23"/>
    <w:rsid w:val="0036440C"/>
    <w:rsid w:val="0036465A"/>
    <w:rsid w:val="00390C38"/>
    <w:rsid w:val="00392748"/>
    <w:rsid w:val="00392C65"/>
    <w:rsid w:val="00392ED5"/>
    <w:rsid w:val="003A19DC"/>
    <w:rsid w:val="003A1B45"/>
    <w:rsid w:val="003A220C"/>
    <w:rsid w:val="003B256A"/>
    <w:rsid w:val="003B46FC"/>
    <w:rsid w:val="003B4AB4"/>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46"/>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B26"/>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85C"/>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A55"/>
    <w:rsid w:val="00760FE4"/>
    <w:rsid w:val="007636C2"/>
    <w:rsid w:val="00763D8B"/>
    <w:rsid w:val="007657F6"/>
    <w:rsid w:val="00765E47"/>
    <w:rsid w:val="007674F2"/>
    <w:rsid w:val="0077125A"/>
    <w:rsid w:val="007723CB"/>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3F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4048"/>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150"/>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35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6F9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A6E95"/>
  <w15:docId w15:val="{D74C656F-3748-44AD-8834-A550A7FF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674F2"/>
    <w:pPr>
      <w:keepNext/>
      <w:keepLines/>
      <w:numPr>
        <w:numId w:val="5"/>
      </w:numPr>
      <w:spacing w:before="240" w:after="120"/>
      <w:outlineLvl w:val="0"/>
    </w:pPr>
    <w:rPr>
      <w:rFonts w:eastAsia="Times New Roman"/>
      <w:b/>
      <w:bCs/>
      <w:sz w:val="24"/>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674F2"/>
    <w:pPr>
      <w:keepNext/>
      <w:numPr>
        <w:ilvl w:val="2"/>
        <w:numId w:val="5"/>
      </w:numPr>
      <w:spacing w:before="24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74F2"/>
    <w:rPr>
      <w:rFonts w:eastAsia="Times New Roman"/>
      <w:b/>
      <w:bCs/>
      <w:sz w:val="24"/>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7614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674F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618A8"/>
    <w:pPr>
      <w:numPr>
        <w:numId w:val="10"/>
      </w:numPr>
    </w:pPr>
  </w:style>
  <w:style w:type="paragraph" w:styleId="ListParagraph">
    <w:name w:val="List Paragraph"/>
    <w:basedOn w:val="Normal"/>
    <w:uiPriority w:val="34"/>
    <w:qFormat/>
    <w:rsid w:val="0036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8D4F1BED147AD8ED5573AEE6BFC46"/>
        <w:category>
          <w:name w:val="General"/>
          <w:gallery w:val="placeholder"/>
        </w:category>
        <w:types>
          <w:type w:val="bbPlcHdr"/>
        </w:types>
        <w:behaviors>
          <w:behavior w:val="content"/>
        </w:behaviors>
        <w:guid w:val="{A03D33A2-58E5-4332-AD7A-224C679BCA8B}"/>
      </w:docPartPr>
      <w:docPartBody>
        <w:p w:rsidR="00736579" w:rsidRDefault="00332478">
          <w:pPr>
            <w:pStyle w:val="3938D4F1BED147AD8ED5573AEE6BFC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478"/>
    <w:rsid w:val="00332478"/>
    <w:rsid w:val="004B3A6B"/>
    <w:rsid w:val="00521712"/>
    <w:rsid w:val="00736579"/>
    <w:rsid w:val="00DA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38D4F1BED147AD8ED5573AEE6BFC46">
    <w:name w:val="3938D4F1BED147AD8ED5573AEE6BF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59E70-C069-49BE-9896-0D2E1C6C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Pages>
  <Words>1216</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Initialize and Reload a Router and Switch</vt:lpstr>
    </vt:vector>
  </TitlesOfParts>
  <Company>Cisco Systems, Inc.</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Initialize and Reload a Router and Switch</dc:title>
  <dc:creator>SP</dc:creator>
  <dc:description>2015</dc:description>
  <cp:lastModifiedBy>DRABBÉ Bram</cp:lastModifiedBy>
  <cp:revision>5</cp:revision>
  <cp:lastPrinted>2019-08-21T17:41:00Z</cp:lastPrinted>
  <dcterms:created xsi:type="dcterms:W3CDTF">2019-08-23T19:54:00Z</dcterms:created>
  <dcterms:modified xsi:type="dcterms:W3CDTF">2023-12-05T11:07:00Z</dcterms:modified>
</cp:coreProperties>
</file>