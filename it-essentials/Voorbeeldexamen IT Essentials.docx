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B7A6" w14:textId="0EB57827" w:rsidR="00FB52A2" w:rsidRDefault="00ED6CF7" w:rsidP="00E83C74">
      <w:pPr>
        <w:pStyle w:val="Title"/>
        <w:rPr>
          <w:shd w:val="clear" w:color="auto" w:fill="FFFFFF"/>
        </w:rPr>
      </w:pPr>
      <w:r>
        <w:rPr>
          <w:shd w:val="clear" w:color="auto" w:fill="FFFFFF"/>
        </w:rPr>
        <w:t>Voorbeeldexamen IT Essentials</w:t>
      </w:r>
    </w:p>
    <w:p w14:paraId="1A95B7A7" w14:textId="77777777" w:rsidR="0030586D" w:rsidRPr="00B91E70" w:rsidRDefault="0030586D" w:rsidP="0030586D">
      <w:pPr>
        <w:rPr>
          <w:rFonts w:ascii="Arial" w:hAnsi="Arial" w:cs="Arial"/>
          <w:bCs/>
          <w:color w:val="333333"/>
          <w:sz w:val="18"/>
          <w:szCs w:val="18"/>
          <w:shd w:val="clear" w:color="auto" w:fill="FFFFFF"/>
        </w:rPr>
      </w:pPr>
    </w:p>
    <w:p w14:paraId="76C9259E" w14:textId="77777777" w:rsidR="00A0400A" w:rsidRPr="00140433" w:rsidRDefault="00A0400A" w:rsidP="00A0400A">
      <w:pPr>
        <w:pStyle w:val="Heading1"/>
      </w:pPr>
      <w:r w:rsidRPr="00140433">
        <w:t xml:space="preserve">Deel I: </w:t>
      </w:r>
      <w:r>
        <w:t>Getalrepresentaties, logische poorten</w:t>
      </w:r>
      <w:r w:rsidRPr="00140433">
        <w:t xml:space="preserve"> en schakelingen</w:t>
      </w:r>
    </w:p>
    <w:p w14:paraId="1DB51B9B" w14:textId="77777777" w:rsidR="00A0400A" w:rsidRPr="00083905" w:rsidRDefault="00A0400A" w:rsidP="00E83C74">
      <w:pPr>
        <w:pStyle w:val="Heading2"/>
        <w:rPr>
          <w:lang w:val="nl-BE"/>
        </w:rPr>
      </w:pPr>
      <w:r w:rsidRPr="00083905">
        <w:rPr>
          <w:lang w:val="nl-BE"/>
        </w:rPr>
        <w:t xml:space="preserve">Vraag 1: Talstelsels </w:t>
      </w:r>
    </w:p>
    <w:p w14:paraId="47F0D0DD" w14:textId="77777777" w:rsidR="00A0400A" w:rsidRDefault="00A0400A" w:rsidP="00A0400A">
      <w:r>
        <w:t xml:space="preserve">Geef zowel de </w:t>
      </w:r>
      <w:r w:rsidRPr="000B0EC1">
        <w:rPr>
          <w:b/>
        </w:rPr>
        <w:t>berekeningswijze</w:t>
      </w:r>
      <w:r>
        <w:t xml:space="preserve"> als de </w:t>
      </w:r>
      <w:r w:rsidRPr="000B0EC1">
        <w:rPr>
          <w:b/>
        </w:rPr>
        <w:t>uitkomst</w:t>
      </w:r>
      <w:r>
        <w:t xml:space="preserve"> voor volgende opgaven. Op de laatste bladzijde van deze opgave kan je de tabellen terugvinden.</w:t>
      </w:r>
    </w:p>
    <w:p w14:paraId="7C899A07" w14:textId="77777777" w:rsidR="00A0400A" w:rsidRDefault="00A0400A" w:rsidP="00A0400A">
      <w:pPr>
        <w:pStyle w:val="ListParagraph"/>
        <w:numPr>
          <w:ilvl w:val="0"/>
          <w:numId w:val="41"/>
        </w:numPr>
        <w:spacing w:after="200" w:line="276" w:lineRule="auto"/>
        <w:jc w:val="both"/>
      </w:pPr>
      <w:r>
        <w:t>Zet 1356</w:t>
      </w:r>
      <w:r w:rsidRPr="00452928">
        <w:rPr>
          <w:vertAlign w:val="subscript"/>
        </w:rPr>
        <w:t>dec</w:t>
      </w:r>
      <w:r>
        <w:t xml:space="preserve"> om naar hexadecimale schrijfwijze. (1)</w:t>
      </w:r>
    </w:p>
    <w:p w14:paraId="4AECE9F1" w14:textId="77777777" w:rsidR="00A0400A" w:rsidRDefault="00A0400A" w:rsidP="00A0400A">
      <w:pPr>
        <w:pStyle w:val="ListParagraph"/>
        <w:numPr>
          <w:ilvl w:val="0"/>
          <w:numId w:val="41"/>
        </w:numPr>
        <w:spacing w:after="200" w:line="276" w:lineRule="auto"/>
        <w:jc w:val="both"/>
      </w:pPr>
      <w:r>
        <w:t>Geef de 2’s complement notatie van de getallen -11 en 15. Werk met een 2’s complement notatie waarbij elk getal 1 byte inneemt.</w:t>
      </w:r>
      <w:r w:rsidRPr="007157AD">
        <w:t xml:space="preserve"> </w:t>
      </w:r>
      <w:r>
        <w:t>(1)</w:t>
      </w:r>
    </w:p>
    <w:p w14:paraId="7DD7A48E" w14:textId="77777777" w:rsidR="00A0400A" w:rsidRDefault="00A0400A" w:rsidP="00A0400A">
      <w:pPr>
        <w:pStyle w:val="ListParagraph"/>
        <w:numPr>
          <w:ilvl w:val="0"/>
          <w:numId w:val="41"/>
        </w:numPr>
        <w:spacing w:after="200" w:line="276" w:lineRule="auto"/>
        <w:jc w:val="both"/>
      </w:pPr>
      <w:r>
        <w:t>Zet 1001001</w:t>
      </w:r>
      <w:r w:rsidRPr="00BE18A7">
        <w:rPr>
          <w:vertAlign w:val="subscript"/>
        </w:rPr>
        <w:t>bin</w:t>
      </w:r>
      <w:r>
        <w:t xml:space="preserve"> om naar decimale schrijfwijze.</w:t>
      </w:r>
      <w:r w:rsidRPr="007157AD">
        <w:t xml:space="preserve"> </w:t>
      </w:r>
      <w:r>
        <w:t>(1)</w:t>
      </w:r>
    </w:p>
    <w:p w14:paraId="54D0CBE7" w14:textId="77777777" w:rsidR="00A0400A" w:rsidRDefault="00A0400A" w:rsidP="00A0400A">
      <w:pPr>
        <w:pStyle w:val="ListParagraph"/>
        <w:numPr>
          <w:ilvl w:val="0"/>
          <w:numId w:val="41"/>
        </w:numPr>
        <w:spacing w:after="200" w:line="276" w:lineRule="auto"/>
        <w:jc w:val="both"/>
      </w:pPr>
      <w:r>
        <w:t>Vermenigvuldig volgende getallen in het binaire talstelsel: 1001</w:t>
      </w:r>
      <w:r>
        <w:rPr>
          <w:vertAlign w:val="subscript"/>
        </w:rPr>
        <w:t>bin</w:t>
      </w:r>
      <w:r>
        <w:t xml:space="preserve"> en 110</w:t>
      </w:r>
      <w:r>
        <w:rPr>
          <w:vertAlign w:val="subscript"/>
        </w:rPr>
        <w:t>bin</w:t>
      </w:r>
      <w:r>
        <w:t>.</w:t>
      </w:r>
      <w:r w:rsidRPr="007157AD">
        <w:t xml:space="preserve"> </w:t>
      </w:r>
      <w:r>
        <w:t>(1)</w:t>
      </w:r>
    </w:p>
    <w:p w14:paraId="692B418B" w14:textId="77777777" w:rsidR="00A0400A" w:rsidRDefault="00A0400A" w:rsidP="00E83C74">
      <w:pPr>
        <w:pStyle w:val="Heading2"/>
      </w:pPr>
      <w:proofErr w:type="spellStart"/>
      <w:r>
        <w:t>Vraag</w:t>
      </w:r>
      <w:proofErr w:type="spellEnd"/>
      <w:r>
        <w:t xml:space="preserve"> 2: </w:t>
      </w:r>
      <w:proofErr w:type="spellStart"/>
      <w:r>
        <w:t>Voorstelling</w:t>
      </w:r>
      <w:proofErr w:type="spellEnd"/>
      <w:r>
        <w:t xml:space="preserve"> van </w:t>
      </w:r>
      <w:proofErr w:type="spellStart"/>
      <w:r>
        <w:t>getallen</w:t>
      </w:r>
      <w:proofErr w:type="spellEnd"/>
      <w:r>
        <w:t xml:space="preserve"> (4)</w:t>
      </w:r>
    </w:p>
    <w:p w14:paraId="3B7E6F87" w14:textId="77777777" w:rsidR="00A0400A" w:rsidRDefault="00A0400A" w:rsidP="00A0400A">
      <w:r>
        <w:t>In veel softwareprogramma’s maken programmeurs gebruik van kommagetallen.</w:t>
      </w:r>
    </w:p>
    <w:p w14:paraId="7C895572" w14:textId="77777777" w:rsidR="00A0400A" w:rsidRDefault="00A0400A" w:rsidP="00A0400A">
      <w:pPr>
        <w:pStyle w:val="ListParagraph"/>
        <w:spacing w:after="200" w:line="276" w:lineRule="auto"/>
        <w:jc w:val="both"/>
      </w:pPr>
      <w:r w:rsidRPr="0075093C">
        <w:t>Verklaar volgende begrippen</w:t>
      </w:r>
      <w:r>
        <w:t xml:space="preserve"> zoals ze gebruikt worden in deze standaarden</w:t>
      </w:r>
      <w:r w:rsidRPr="0075093C">
        <w:t xml:space="preserve">: </w:t>
      </w:r>
      <w:r>
        <w:t xml:space="preserve">mantisse, </w:t>
      </w:r>
      <w:r w:rsidRPr="0075093C">
        <w:t>tekenbit, exponent</w:t>
      </w:r>
      <w:r>
        <w:t xml:space="preserve"> (2)</w:t>
      </w:r>
    </w:p>
    <w:p w14:paraId="3B9FFA97" w14:textId="77777777" w:rsidR="00A0400A" w:rsidRPr="00083905" w:rsidRDefault="00A0400A" w:rsidP="00E83C74">
      <w:pPr>
        <w:pStyle w:val="Heading2"/>
        <w:rPr>
          <w:lang w:val="nl-BE"/>
        </w:rPr>
      </w:pPr>
      <w:r w:rsidRPr="00083905">
        <w:rPr>
          <w:lang w:val="nl-BE"/>
        </w:rPr>
        <w:t>Vraag 3: Logische poorten (2)</w:t>
      </w:r>
    </w:p>
    <w:p w14:paraId="035D3638" w14:textId="77777777" w:rsidR="00A0400A" w:rsidRDefault="00A0400A" w:rsidP="00A0400A">
      <w:pPr>
        <w:pStyle w:val="Textbody"/>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Gegeven volgende logische poort:</w:t>
      </w:r>
    </w:p>
    <w:p w14:paraId="29F5C123"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D878B93" wp14:editId="540291EB">
            <wp:extent cx="2260121" cy="877347"/>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876300"/>
                    </a:xfrm>
                    <a:prstGeom prst="rect">
                      <a:avLst/>
                    </a:prstGeom>
                  </pic:spPr>
                </pic:pic>
              </a:graphicData>
            </a:graphic>
          </wp:inline>
        </w:drawing>
      </w:r>
    </w:p>
    <w:p w14:paraId="441F2752" w14:textId="7E3145FE" w:rsidR="00A0400A" w:rsidRDefault="00A0400A" w:rsidP="00E83C74">
      <w:pPr>
        <w:pStyle w:val="Textbody"/>
      </w:pPr>
      <w:r>
        <w:rPr>
          <w:rFonts w:asciiTheme="minorHAnsi" w:eastAsiaTheme="minorHAnsi" w:hAnsiTheme="minorHAnsi" w:cstheme="minorBidi"/>
          <w:kern w:val="0"/>
          <w:sz w:val="22"/>
          <w:szCs w:val="22"/>
          <w:lang w:eastAsia="en-US"/>
        </w:rPr>
        <w:t>Geef de naam van deze poort (1) en de waarheidstabel (ingangen A en B, uitgang C) (1)</w:t>
      </w:r>
    </w:p>
    <w:p w14:paraId="7A3445EF" w14:textId="77777777" w:rsidR="00A0400A" w:rsidRDefault="00A0400A" w:rsidP="00E83C74">
      <w:pPr>
        <w:pStyle w:val="Heading2"/>
      </w:pPr>
      <w:proofErr w:type="spellStart"/>
      <w:r>
        <w:t>Vraag</w:t>
      </w:r>
      <w:proofErr w:type="spellEnd"/>
      <w:r>
        <w:t xml:space="preserve"> 4: </w:t>
      </w:r>
      <w:proofErr w:type="spellStart"/>
      <w:r>
        <w:t>Logische</w:t>
      </w:r>
      <w:proofErr w:type="spellEnd"/>
      <w:r>
        <w:t xml:space="preserve"> </w:t>
      </w:r>
      <w:proofErr w:type="spellStart"/>
      <w:r>
        <w:t>schakelingen</w:t>
      </w:r>
      <w:proofErr w:type="spellEnd"/>
      <w:r>
        <w:t xml:space="preserve"> (7)</w:t>
      </w:r>
    </w:p>
    <w:p w14:paraId="3E2A2B1E" w14:textId="77777777" w:rsidR="00A0400A" w:rsidRPr="00195523" w:rsidRDefault="00A0400A" w:rsidP="00A0400A">
      <w:pPr>
        <w:pStyle w:val="Textbody"/>
        <w:numPr>
          <w:ilvl w:val="0"/>
          <w:numId w:val="43"/>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Gegeven: onderstaande waarheidstabel voor een logische schakeling. A, B en C zijn ingangen; D en E zijn uitgangen.</w:t>
      </w:r>
    </w:p>
    <w:p w14:paraId="72C4F4F6" w14:textId="77777777" w:rsidR="00A0400A" w:rsidRDefault="00A0400A" w:rsidP="00A0400A">
      <w:pPr>
        <w:pStyle w:val="Textbody"/>
        <w:numPr>
          <w:ilvl w:val="3"/>
          <w:numId w:val="42"/>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 xml:space="preserve">Zet de tabel </w:t>
      </w:r>
      <w:r>
        <w:rPr>
          <w:rFonts w:asciiTheme="minorHAnsi" w:eastAsiaTheme="minorHAnsi" w:hAnsiTheme="minorHAnsi" w:cstheme="minorBidi"/>
          <w:kern w:val="0"/>
          <w:sz w:val="22"/>
          <w:szCs w:val="22"/>
          <w:lang w:eastAsia="en-US"/>
        </w:rPr>
        <w:t xml:space="preserve">om </w:t>
      </w:r>
      <w:r w:rsidRPr="00195523">
        <w:rPr>
          <w:rFonts w:asciiTheme="minorHAnsi" w:eastAsiaTheme="minorHAnsi" w:hAnsiTheme="minorHAnsi" w:cstheme="minorBidi"/>
          <w:kern w:val="0"/>
          <w:sz w:val="22"/>
          <w:szCs w:val="22"/>
          <w:lang w:eastAsia="en-US"/>
        </w:rPr>
        <w:t>naar for</w:t>
      </w:r>
      <w:r>
        <w:rPr>
          <w:rFonts w:asciiTheme="minorHAnsi" w:eastAsiaTheme="minorHAnsi" w:hAnsiTheme="minorHAnsi" w:cstheme="minorBidi"/>
          <w:kern w:val="0"/>
          <w:sz w:val="22"/>
          <w:szCs w:val="22"/>
          <w:lang w:eastAsia="en-US"/>
        </w:rPr>
        <w:t>mulevorm. (1,5)</w:t>
      </w:r>
    </w:p>
    <w:p w14:paraId="085402AA" w14:textId="77777777" w:rsidR="00A0400A" w:rsidRDefault="00A0400A" w:rsidP="00A0400A">
      <w:pPr>
        <w:pStyle w:val="Textbody"/>
        <w:rPr>
          <w:rFonts w:asciiTheme="minorHAnsi" w:eastAsiaTheme="minorHAnsi" w:hAnsiTheme="minorHAnsi" w:cstheme="minorBidi"/>
          <w:kern w:val="0"/>
          <w:sz w:val="22"/>
          <w:szCs w:val="22"/>
          <w:lang w:eastAsia="en-US"/>
        </w:rPr>
      </w:pPr>
      <w:r w:rsidRPr="00195523">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01A4C69B" wp14:editId="2963E0CE">
                <wp:simplePos x="0" y="0"/>
                <wp:positionH relativeFrom="column">
                  <wp:posOffset>1793875</wp:posOffset>
                </wp:positionH>
                <wp:positionV relativeFrom="paragraph">
                  <wp:posOffset>5715</wp:posOffset>
                </wp:positionV>
                <wp:extent cx="1641475" cy="1613535"/>
                <wp:effectExtent l="0" t="0" r="0" b="0"/>
                <wp:wrapSquare wrapText="bothSides"/>
                <wp:docPr id="10" name="Frame2"/>
                <wp:cNvGraphicFramePr/>
                <a:graphic xmlns:a="http://schemas.openxmlformats.org/drawingml/2006/main">
                  <a:graphicData uri="http://schemas.microsoft.com/office/word/2010/wordprocessingShape">
                    <wps:wsp>
                      <wps:cNvSpPr txBox="1"/>
                      <wps:spPr>
                        <a:xfrm>
                          <a:off x="0" y="0"/>
                          <a:ext cx="1641475" cy="1613535"/>
                        </a:xfrm>
                        <a:prstGeom prst="rect">
                          <a:avLst/>
                        </a:prstGeom>
                      </wps:spPr>
                      <wps:txbx>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wps:txbx>
                      <wps:bodyPr vert="horz" lIns="0" tIns="0" rIns="0" bIns="0" compatLnSpc="0">
                        <a:noAutofit/>
                      </wps:bodyPr>
                    </wps:wsp>
                  </a:graphicData>
                </a:graphic>
                <wp14:sizeRelV relativeFrom="margin">
                  <wp14:pctHeight>0</wp14:pctHeight>
                </wp14:sizeRelV>
              </wp:anchor>
            </w:drawing>
          </mc:Choice>
          <mc:Fallback>
            <w:pict>
              <v:shapetype w14:anchorId="01A4C69B" id="_x0000_t202" coordsize="21600,21600" o:spt="202" path="m,l,21600r21600,l21600,xe">
                <v:stroke joinstyle="miter"/>
                <v:path gradientshapeok="t" o:connecttype="rect"/>
              </v:shapetype>
              <v:shape id="Frame2" o:spid="_x0000_s1026" type="#_x0000_t202" style="position:absolute;margin-left:141.25pt;margin-top:.45pt;width:129.25pt;height:1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" filled="f" stroked="f">
                <v:textbox inset="0,0,0,0">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v:textbox>
                <w10:wrap type="square"/>
              </v:shape>
            </w:pict>
          </mc:Fallback>
        </mc:AlternateContent>
      </w:r>
    </w:p>
    <w:p w14:paraId="19F6E43D" w14:textId="77777777" w:rsidR="00A0400A" w:rsidRDefault="00A0400A" w:rsidP="00A0400A">
      <w:pPr>
        <w:pStyle w:val="Textbody"/>
        <w:rPr>
          <w:rFonts w:asciiTheme="minorHAnsi" w:eastAsiaTheme="minorHAnsi" w:hAnsiTheme="minorHAnsi" w:cstheme="minorBidi"/>
          <w:kern w:val="0"/>
          <w:sz w:val="22"/>
          <w:szCs w:val="22"/>
          <w:lang w:eastAsia="en-US"/>
        </w:rPr>
      </w:pPr>
    </w:p>
    <w:p w14:paraId="2F9EBFA5" w14:textId="77777777" w:rsidR="00A0400A" w:rsidRDefault="00A0400A" w:rsidP="00A0400A">
      <w:pPr>
        <w:pStyle w:val="Textbody"/>
        <w:rPr>
          <w:rFonts w:asciiTheme="minorHAnsi" w:eastAsiaTheme="minorHAnsi" w:hAnsiTheme="minorHAnsi" w:cstheme="minorBidi"/>
          <w:kern w:val="0"/>
          <w:sz w:val="22"/>
          <w:szCs w:val="22"/>
          <w:lang w:eastAsia="en-US"/>
        </w:rPr>
      </w:pPr>
    </w:p>
    <w:p w14:paraId="782ADB5B" w14:textId="77777777" w:rsidR="00A0400A" w:rsidRDefault="00A0400A" w:rsidP="00A0400A">
      <w:pPr>
        <w:pStyle w:val="Textbody"/>
        <w:rPr>
          <w:rFonts w:asciiTheme="minorHAnsi" w:eastAsiaTheme="minorHAnsi" w:hAnsiTheme="minorHAnsi" w:cstheme="minorBidi"/>
          <w:kern w:val="0"/>
          <w:sz w:val="22"/>
          <w:szCs w:val="22"/>
          <w:lang w:eastAsia="en-US"/>
        </w:rPr>
      </w:pPr>
    </w:p>
    <w:p w14:paraId="1F2E17AA" w14:textId="77777777" w:rsidR="00A0400A" w:rsidRDefault="00A0400A" w:rsidP="00A0400A">
      <w:pPr>
        <w:pStyle w:val="Textbody"/>
        <w:rPr>
          <w:rFonts w:asciiTheme="minorHAnsi" w:eastAsiaTheme="minorHAnsi" w:hAnsiTheme="minorHAnsi" w:cstheme="minorBidi"/>
          <w:kern w:val="0"/>
          <w:sz w:val="22"/>
          <w:szCs w:val="22"/>
          <w:lang w:eastAsia="en-US"/>
        </w:rPr>
      </w:pPr>
    </w:p>
    <w:p w14:paraId="464E93EC" w14:textId="77777777" w:rsidR="00A0400A" w:rsidRDefault="00A0400A" w:rsidP="00A0400A">
      <w:pPr>
        <w:pStyle w:val="Textbody"/>
        <w:rPr>
          <w:rFonts w:asciiTheme="minorHAnsi" w:eastAsiaTheme="minorHAnsi" w:hAnsiTheme="minorHAnsi" w:cstheme="minorBidi"/>
          <w:kern w:val="0"/>
          <w:sz w:val="22"/>
          <w:szCs w:val="22"/>
          <w:lang w:eastAsia="en-US"/>
        </w:rPr>
      </w:pPr>
    </w:p>
    <w:p w14:paraId="4F8DA34B" w14:textId="77777777" w:rsidR="00A0400A" w:rsidRDefault="00A0400A" w:rsidP="00A0400A">
      <w:pPr>
        <w:pStyle w:val="Textbody"/>
        <w:rPr>
          <w:rFonts w:asciiTheme="minorHAnsi" w:eastAsiaTheme="minorHAnsi" w:hAnsiTheme="minorHAnsi" w:cstheme="minorBidi"/>
          <w:kern w:val="0"/>
          <w:sz w:val="22"/>
          <w:szCs w:val="22"/>
          <w:lang w:eastAsia="en-US"/>
        </w:rPr>
      </w:pPr>
    </w:p>
    <w:p w14:paraId="07BE56EE"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2C19A468"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3CD25C30" w14:textId="77777777" w:rsidR="00083905" w:rsidRDefault="00083905">
      <w:r>
        <w:br w:type="page"/>
      </w:r>
    </w:p>
    <w:p w14:paraId="6EC4E93E" w14:textId="178AA46B" w:rsidR="00A0400A" w:rsidRPr="00083905" w:rsidRDefault="00A0400A" w:rsidP="00083905">
      <w:pPr>
        <w:pStyle w:val="Textbody"/>
        <w:numPr>
          <w:ilvl w:val="0"/>
          <w:numId w:val="43"/>
        </w:numPr>
        <w:rPr>
          <w:rFonts w:asciiTheme="minorHAnsi" w:eastAsiaTheme="minorHAnsi" w:hAnsiTheme="minorHAnsi" w:cstheme="minorBidi"/>
          <w:kern w:val="0"/>
          <w:sz w:val="22"/>
          <w:szCs w:val="22"/>
          <w:lang w:eastAsia="en-US"/>
        </w:rPr>
      </w:pPr>
      <w:r w:rsidRPr="00083905">
        <w:rPr>
          <w:rFonts w:asciiTheme="minorHAnsi" w:eastAsiaTheme="minorHAnsi" w:hAnsiTheme="minorHAnsi" w:cstheme="minorBidi"/>
          <w:kern w:val="0"/>
          <w:sz w:val="22"/>
          <w:szCs w:val="22"/>
          <w:lang w:eastAsia="en-US"/>
        </w:rPr>
        <w:lastRenderedPageBreak/>
        <w:t>Gegeven onderstaande volledige opteller (full adder) logische schakeling.</w:t>
      </w:r>
    </w:p>
    <w:p w14:paraId="1334E9F6"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7B41706" wp14:editId="52E444DE">
            <wp:extent cx="5943600" cy="1869144"/>
            <wp:effectExtent l="0" t="0" r="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9144"/>
                    </a:xfrm>
                    <a:prstGeom prst="rect">
                      <a:avLst/>
                    </a:prstGeom>
                  </pic:spPr>
                </pic:pic>
              </a:graphicData>
            </a:graphic>
          </wp:inline>
        </w:drawing>
      </w:r>
    </w:p>
    <w:p w14:paraId="70002E59"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Wat zullen de de waarden zijn voor de uitgangen S en C</w:t>
      </w:r>
      <w:r>
        <w:rPr>
          <w:rFonts w:asciiTheme="minorHAnsi" w:eastAsiaTheme="minorHAnsi" w:hAnsiTheme="minorHAnsi" w:cstheme="minorBidi"/>
          <w:kern w:val="0"/>
          <w:sz w:val="22"/>
          <w:szCs w:val="22"/>
          <w:vertAlign w:val="subscript"/>
          <w:lang w:eastAsia="en-US"/>
        </w:rPr>
        <w:t>n</w:t>
      </w:r>
      <w:r>
        <w:rPr>
          <w:rFonts w:asciiTheme="minorHAnsi" w:eastAsiaTheme="minorHAnsi" w:hAnsiTheme="minorHAnsi" w:cstheme="minorBidi"/>
          <w:kern w:val="0"/>
          <w:sz w:val="22"/>
          <w:szCs w:val="22"/>
          <w:lang w:eastAsia="en-US"/>
        </w:rPr>
        <w:t xml:space="preserve"> als de waarden voor de ingangen zijn</w:t>
      </w:r>
    </w:p>
    <w:p w14:paraId="51FEFE13" w14:textId="77777777" w:rsidR="00A0400A" w:rsidRPr="00F83652"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C</w:t>
      </w:r>
      <w:r>
        <w:rPr>
          <w:rFonts w:asciiTheme="minorHAnsi" w:eastAsiaTheme="minorHAnsi" w:hAnsiTheme="minorHAnsi" w:cstheme="minorBidi"/>
          <w:kern w:val="0"/>
          <w:sz w:val="22"/>
          <w:szCs w:val="22"/>
          <w:vertAlign w:val="subscript"/>
          <w:lang w:eastAsia="en-US"/>
        </w:rPr>
        <w:t xml:space="preserve">n-1 </w:t>
      </w:r>
      <w:r>
        <w:rPr>
          <w:rFonts w:asciiTheme="minorHAnsi" w:eastAsiaTheme="minorHAnsi" w:hAnsiTheme="minorHAnsi" w:cstheme="minorBidi"/>
          <w:kern w:val="0"/>
          <w:sz w:val="22"/>
          <w:szCs w:val="22"/>
          <w:lang w:eastAsia="en-US"/>
        </w:rPr>
        <w:t>= 0, A = 1 en B = 0? (1)</w:t>
      </w:r>
    </w:p>
    <w:p w14:paraId="0CEA14A4" w14:textId="77777777" w:rsidR="00E83C74" w:rsidRPr="00E83C74" w:rsidRDefault="00A0400A" w:rsidP="00CC7234">
      <w:pPr>
        <w:pStyle w:val="Textbody"/>
        <w:numPr>
          <w:ilvl w:val="0"/>
          <w:numId w:val="43"/>
        </w:numPr>
      </w:pPr>
      <w:r>
        <w:rPr>
          <w:rFonts w:asciiTheme="minorHAnsi" w:eastAsiaTheme="minorHAnsi" w:hAnsiTheme="minorHAnsi" w:cstheme="minorBidi"/>
          <w:kern w:val="0"/>
          <w:sz w:val="22"/>
          <w:szCs w:val="22"/>
          <w:lang w:eastAsia="en-US"/>
        </w:rPr>
        <w:t xml:space="preserve">Wat is het voordeel van een seriële volledige opteller t.o.v. een parallelle volledige opteller? </w:t>
      </w:r>
    </w:p>
    <w:p w14:paraId="52E2DEEC" w14:textId="500C8632" w:rsidR="00A0400A" w:rsidRPr="00565488" w:rsidRDefault="00A0400A" w:rsidP="00E83C74">
      <w:pPr>
        <w:pStyle w:val="Heading2"/>
      </w:pPr>
      <w:r w:rsidRPr="003B0517">
        <w:t xml:space="preserve">Appendix: </w:t>
      </w:r>
      <w:proofErr w:type="spellStart"/>
      <w:r w:rsidRPr="003B0517">
        <w:t>tabellen</w:t>
      </w:r>
      <w:proofErr w:type="spellEnd"/>
    </w:p>
    <w:p w14:paraId="648EEBBC" w14:textId="77777777" w:rsidR="00A0400A" w:rsidRDefault="00A0400A" w:rsidP="00A0400A">
      <w:r w:rsidRPr="005A51E0">
        <w:rPr>
          <w:noProof/>
          <w:lang w:eastAsia="nl-BE"/>
        </w:rPr>
        <w:drawing>
          <wp:anchor distT="0" distB="0" distL="114300" distR="114300" simplePos="0" relativeHeight="251659264" behindDoc="0" locked="0" layoutInCell="1" allowOverlap="1" wp14:anchorId="1A32C84D" wp14:editId="293AE8AC">
            <wp:simplePos x="0" y="0"/>
            <wp:positionH relativeFrom="column">
              <wp:posOffset>-19050</wp:posOffset>
            </wp:positionH>
            <wp:positionV relativeFrom="paragraph">
              <wp:posOffset>191770</wp:posOffset>
            </wp:positionV>
            <wp:extent cx="5762625" cy="2800350"/>
            <wp:effectExtent l="0" t="0" r="0" b="0"/>
            <wp:wrapTopAndBottom/>
            <wp:docPr id="11"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9279" cy="2802960"/>
                    </a:xfrm>
                    <a:prstGeom prst="rect">
                      <a:avLst/>
                    </a:prstGeom>
                  </pic:spPr>
                </pic:pic>
              </a:graphicData>
            </a:graphic>
          </wp:anchor>
        </w:drawing>
      </w:r>
    </w:p>
    <w:tbl>
      <w:tblPr>
        <w:tblStyle w:val="TableGrid"/>
        <w:tblW w:w="0" w:type="auto"/>
        <w:tblLook w:val="04A0" w:firstRow="1" w:lastRow="0" w:firstColumn="1" w:lastColumn="0" w:noHBand="0" w:noVBand="1"/>
      </w:tblPr>
      <w:tblGrid>
        <w:gridCol w:w="774"/>
        <w:gridCol w:w="774"/>
        <w:gridCol w:w="663"/>
        <w:gridCol w:w="663"/>
        <w:gridCol w:w="663"/>
        <w:gridCol w:w="663"/>
        <w:gridCol w:w="681"/>
        <w:gridCol w:w="682"/>
        <w:gridCol w:w="682"/>
        <w:gridCol w:w="607"/>
        <w:gridCol w:w="607"/>
        <w:gridCol w:w="607"/>
        <w:gridCol w:w="532"/>
        <w:gridCol w:w="532"/>
        <w:gridCol w:w="532"/>
        <w:gridCol w:w="532"/>
      </w:tblGrid>
      <w:tr w:rsidR="00A0400A" w14:paraId="6EA4D623" w14:textId="77777777" w:rsidTr="0046087F">
        <w:tc>
          <w:tcPr>
            <w:tcW w:w="522" w:type="dxa"/>
          </w:tcPr>
          <w:p w14:paraId="59F669A1" w14:textId="77777777" w:rsidR="00A0400A" w:rsidRDefault="00A0400A" w:rsidP="0046087F">
            <w:r>
              <w:t>16</w:t>
            </w:r>
          </w:p>
        </w:tc>
        <w:tc>
          <w:tcPr>
            <w:tcW w:w="522" w:type="dxa"/>
          </w:tcPr>
          <w:p w14:paraId="5D3F39A0" w14:textId="77777777" w:rsidR="00A0400A" w:rsidRDefault="00A0400A" w:rsidP="0046087F">
            <w:r>
              <w:t>15</w:t>
            </w:r>
          </w:p>
        </w:tc>
        <w:tc>
          <w:tcPr>
            <w:tcW w:w="523" w:type="dxa"/>
          </w:tcPr>
          <w:p w14:paraId="5D929DCB" w14:textId="77777777" w:rsidR="00A0400A" w:rsidRDefault="00A0400A" w:rsidP="0046087F">
            <w:r>
              <w:t>14</w:t>
            </w:r>
          </w:p>
        </w:tc>
        <w:tc>
          <w:tcPr>
            <w:tcW w:w="523" w:type="dxa"/>
          </w:tcPr>
          <w:p w14:paraId="5CBC5973" w14:textId="77777777" w:rsidR="00A0400A" w:rsidRDefault="00A0400A" w:rsidP="0046087F">
            <w:r>
              <w:t>13</w:t>
            </w:r>
          </w:p>
        </w:tc>
        <w:tc>
          <w:tcPr>
            <w:tcW w:w="522" w:type="dxa"/>
          </w:tcPr>
          <w:p w14:paraId="40C06F69" w14:textId="77777777" w:rsidR="00A0400A" w:rsidRDefault="00A0400A" w:rsidP="0046087F">
            <w:r>
              <w:t>12</w:t>
            </w:r>
          </w:p>
        </w:tc>
        <w:tc>
          <w:tcPr>
            <w:tcW w:w="521" w:type="dxa"/>
          </w:tcPr>
          <w:p w14:paraId="317EF8CB" w14:textId="77777777" w:rsidR="00A0400A" w:rsidRDefault="00A0400A" w:rsidP="0046087F">
            <w:r>
              <w:t>11</w:t>
            </w:r>
          </w:p>
        </w:tc>
        <w:tc>
          <w:tcPr>
            <w:tcW w:w="716" w:type="dxa"/>
          </w:tcPr>
          <w:p w14:paraId="6F1B61EE" w14:textId="77777777" w:rsidR="00A0400A" w:rsidRDefault="00A0400A" w:rsidP="0046087F">
            <w:r>
              <w:t>10</w:t>
            </w:r>
          </w:p>
        </w:tc>
        <w:tc>
          <w:tcPr>
            <w:tcW w:w="717" w:type="dxa"/>
          </w:tcPr>
          <w:p w14:paraId="0888CDAB" w14:textId="77777777" w:rsidR="00A0400A" w:rsidRDefault="00A0400A" w:rsidP="0046087F">
            <w:r>
              <w:t>9</w:t>
            </w:r>
          </w:p>
        </w:tc>
        <w:tc>
          <w:tcPr>
            <w:tcW w:w="717" w:type="dxa"/>
          </w:tcPr>
          <w:p w14:paraId="0346C34F" w14:textId="77777777" w:rsidR="00A0400A" w:rsidRDefault="00A0400A" w:rsidP="0046087F">
            <w:r>
              <w:t>8</w:t>
            </w:r>
          </w:p>
        </w:tc>
        <w:tc>
          <w:tcPr>
            <w:tcW w:w="651" w:type="dxa"/>
          </w:tcPr>
          <w:p w14:paraId="4CBF6B4A" w14:textId="77777777" w:rsidR="00A0400A" w:rsidRDefault="00A0400A" w:rsidP="0046087F">
            <w:r>
              <w:t>7</w:t>
            </w:r>
          </w:p>
        </w:tc>
        <w:tc>
          <w:tcPr>
            <w:tcW w:w="651" w:type="dxa"/>
          </w:tcPr>
          <w:p w14:paraId="6683DB90" w14:textId="77777777" w:rsidR="00A0400A" w:rsidRDefault="00A0400A" w:rsidP="0046087F">
            <w:r>
              <w:t>6</w:t>
            </w:r>
          </w:p>
        </w:tc>
        <w:tc>
          <w:tcPr>
            <w:tcW w:w="651" w:type="dxa"/>
          </w:tcPr>
          <w:p w14:paraId="6B8B0072" w14:textId="77777777" w:rsidR="00A0400A" w:rsidRDefault="00A0400A" w:rsidP="0046087F">
            <w:r>
              <w:t>5</w:t>
            </w:r>
          </w:p>
        </w:tc>
        <w:tc>
          <w:tcPr>
            <w:tcW w:w="585" w:type="dxa"/>
          </w:tcPr>
          <w:p w14:paraId="4E9D0D26" w14:textId="77777777" w:rsidR="00A0400A" w:rsidRDefault="00A0400A" w:rsidP="0046087F">
            <w:r>
              <w:t>4</w:t>
            </w:r>
          </w:p>
        </w:tc>
        <w:tc>
          <w:tcPr>
            <w:tcW w:w="585" w:type="dxa"/>
          </w:tcPr>
          <w:p w14:paraId="7A0E4ED5" w14:textId="77777777" w:rsidR="00A0400A" w:rsidRDefault="00A0400A" w:rsidP="0046087F">
            <w:r>
              <w:t>3</w:t>
            </w:r>
          </w:p>
        </w:tc>
        <w:tc>
          <w:tcPr>
            <w:tcW w:w="585" w:type="dxa"/>
          </w:tcPr>
          <w:p w14:paraId="11F32E07" w14:textId="77777777" w:rsidR="00A0400A" w:rsidRDefault="00A0400A" w:rsidP="0046087F">
            <w:r>
              <w:t>2</w:t>
            </w:r>
          </w:p>
        </w:tc>
        <w:tc>
          <w:tcPr>
            <w:tcW w:w="585" w:type="dxa"/>
          </w:tcPr>
          <w:p w14:paraId="393984B5" w14:textId="77777777" w:rsidR="00A0400A" w:rsidRDefault="00A0400A" w:rsidP="0046087F">
            <w:r>
              <w:t>1</w:t>
            </w:r>
          </w:p>
        </w:tc>
      </w:tr>
      <w:tr w:rsidR="00A0400A" w14:paraId="68AD8D2C" w14:textId="77777777" w:rsidTr="0046087F">
        <w:tc>
          <w:tcPr>
            <w:tcW w:w="522" w:type="dxa"/>
          </w:tcPr>
          <w:p w14:paraId="44B7FA5F" w14:textId="77777777" w:rsidR="00A0400A" w:rsidRDefault="00A0400A" w:rsidP="0046087F">
            <w:r>
              <w:t>32768</w:t>
            </w:r>
          </w:p>
        </w:tc>
        <w:tc>
          <w:tcPr>
            <w:tcW w:w="522" w:type="dxa"/>
          </w:tcPr>
          <w:p w14:paraId="610CD983" w14:textId="77777777" w:rsidR="00A0400A" w:rsidRDefault="00A0400A" w:rsidP="0046087F">
            <w:r>
              <w:t>16384</w:t>
            </w:r>
          </w:p>
        </w:tc>
        <w:tc>
          <w:tcPr>
            <w:tcW w:w="523" w:type="dxa"/>
          </w:tcPr>
          <w:p w14:paraId="45016FF9" w14:textId="77777777" w:rsidR="00A0400A" w:rsidRDefault="00A0400A" w:rsidP="0046087F">
            <w:r>
              <w:t>8192</w:t>
            </w:r>
          </w:p>
        </w:tc>
        <w:tc>
          <w:tcPr>
            <w:tcW w:w="523" w:type="dxa"/>
          </w:tcPr>
          <w:p w14:paraId="6331872F" w14:textId="77777777" w:rsidR="00A0400A" w:rsidRDefault="00A0400A" w:rsidP="0046087F">
            <w:r>
              <w:t>4096</w:t>
            </w:r>
          </w:p>
        </w:tc>
        <w:tc>
          <w:tcPr>
            <w:tcW w:w="522" w:type="dxa"/>
          </w:tcPr>
          <w:p w14:paraId="7E1C0D35" w14:textId="77777777" w:rsidR="00A0400A" w:rsidRDefault="00A0400A" w:rsidP="0046087F">
            <w:r>
              <w:t>2048</w:t>
            </w:r>
          </w:p>
        </w:tc>
        <w:tc>
          <w:tcPr>
            <w:tcW w:w="521" w:type="dxa"/>
          </w:tcPr>
          <w:p w14:paraId="1533A31E" w14:textId="77777777" w:rsidR="00A0400A" w:rsidRDefault="00A0400A" w:rsidP="0046087F">
            <w:r>
              <w:t>1024</w:t>
            </w:r>
          </w:p>
        </w:tc>
        <w:tc>
          <w:tcPr>
            <w:tcW w:w="716" w:type="dxa"/>
          </w:tcPr>
          <w:p w14:paraId="790568EC" w14:textId="77777777" w:rsidR="00A0400A" w:rsidRDefault="00A0400A" w:rsidP="0046087F">
            <w:r>
              <w:t>512</w:t>
            </w:r>
          </w:p>
        </w:tc>
        <w:tc>
          <w:tcPr>
            <w:tcW w:w="717" w:type="dxa"/>
          </w:tcPr>
          <w:p w14:paraId="5F971A52" w14:textId="77777777" w:rsidR="00A0400A" w:rsidRDefault="00A0400A" w:rsidP="0046087F">
            <w:r>
              <w:t>256</w:t>
            </w:r>
          </w:p>
        </w:tc>
        <w:tc>
          <w:tcPr>
            <w:tcW w:w="717" w:type="dxa"/>
          </w:tcPr>
          <w:p w14:paraId="42D9ADE8" w14:textId="77777777" w:rsidR="00A0400A" w:rsidRDefault="00A0400A" w:rsidP="0046087F">
            <w:r>
              <w:t>128</w:t>
            </w:r>
          </w:p>
        </w:tc>
        <w:tc>
          <w:tcPr>
            <w:tcW w:w="651" w:type="dxa"/>
          </w:tcPr>
          <w:p w14:paraId="33F16942" w14:textId="77777777" w:rsidR="00A0400A" w:rsidRDefault="00A0400A" w:rsidP="0046087F">
            <w:r>
              <w:t>64</w:t>
            </w:r>
          </w:p>
        </w:tc>
        <w:tc>
          <w:tcPr>
            <w:tcW w:w="651" w:type="dxa"/>
          </w:tcPr>
          <w:p w14:paraId="4F5FE9DC" w14:textId="77777777" w:rsidR="00A0400A" w:rsidRDefault="00A0400A" w:rsidP="0046087F">
            <w:r>
              <w:t>32</w:t>
            </w:r>
          </w:p>
        </w:tc>
        <w:tc>
          <w:tcPr>
            <w:tcW w:w="651" w:type="dxa"/>
          </w:tcPr>
          <w:p w14:paraId="2D9B7171" w14:textId="77777777" w:rsidR="00A0400A" w:rsidRDefault="00A0400A" w:rsidP="0046087F">
            <w:r>
              <w:t>16</w:t>
            </w:r>
          </w:p>
        </w:tc>
        <w:tc>
          <w:tcPr>
            <w:tcW w:w="585" w:type="dxa"/>
          </w:tcPr>
          <w:p w14:paraId="3F5BD1B2" w14:textId="77777777" w:rsidR="00A0400A" w:rsidRDefault="00A0400A" w:rsidP="0046087F">
            <w:r>
              <w:t>8</w:t>
            </w:r>
          </w:p>
        </w:tc>
        <w:tc>
          <w:tcPr>
            <w:tcW w:w="585" w:type="dxa"/>
          </w:tcPr>
          <w:p w14:paraId="408864BE" w14:textId="77777777" w:rsidR="00A0400A" w:rsidRDefault="00A0400A" w:rsidP="0046087F">
            <w:r>
              <w:t>4</w:t>
            </w:r>
          </w:p>
        </w:tc>
        <w:tc>
          <w:tcPr>
            <w:tcW w:w="585" w:type="dxa"/>
          </w:tcPr>
          <w:p w14:paraId="4B8DA703" w14:textId="77777777" w:rsidR="00A0400A" w:rsidRDefault="00A0400A" w:rsidP="0046087F">
            <w:r>
              <w:t>2</w:t>
            </w:r>
          </w:p>
        </w:tc>
        <w:tc>
          <w:tcPr>
            <w:tcW w:w="585" w:type="dxa"/>
          </w:tcPr>
          <w:p w14:paraId="144CFDB4" w14:textId="77777777" w:rsidR="00A0400A" w:rsidRDefault="00A0400A" w:rsidP="0046087F">
            <w:r>
              <w:t>1</w:t>
            </w:r>
          </w:p>
        </w:tc>
      </w:tr>
    </w:tbl>
    <w:p w14:paraId="650DC652" w14:textId="77777777" w:rsidR="00A0400A" w:rsidRDefault="00A0400A" w:rsidP="00A0400A">
      <w:pPr>
        <w:pStyle w:val="Heading1"/>
      </w:pPr>
    </w:p>
    <w:p w14:paraId="5C7E22DC" w14:textId="77777777" w:rsidR="00A0400A" w:rsidRDefault="00A0400A" w:rsidP="00A0400A">
      <w:pPr>
        <w:rPr>
          <w:rFonts w:asciiTheme="majorHAnsi" w:eastAsiaTheme="majorEastAsia" w:hAnsiTheme="majorHAnsi" w:cstheme="majorBidi"/>
          <w:b/>
          <w:bCs/>
          <w:color w:val="2E74B5" w:themeColor="accent1" w:themeShade="BF"/>
          <w:sz w:val="28"/>
          <w:szCs w:val="28"/>
        </w:rPr>
      </w:pPr>
      <w:r>
        <w:br w:type="page"/>
      </w:r>
    </w:p>
    <w:p w14:paraId="6E0C416A" w14:textId="41F7340A" w:rsidR="00A0400A" w:rsidRDefault="00A0400A" w:rsidP="00A0400A">
      <w:pPr>
        <w:pStyle w:val="Heading1"/>
      </w:pPr>
      <w:r>
        <w:lastRenderedPageBreak/>
        <w:t xml:space="preserve">DEEL II: </w:t>
      </w:r>
      <w:r w:rsidR="00E83C74">
        <w:t>Hardwarecomponenten</w:t>
      </w:r>
    </w:p>
    <w:p w14:paraId="67366422" w14:textId="77777777" w:rsidR="00A0400A" w:rsidRDefault="00A0400A" w:rsidP="00A0400A">
      <w:pPr>
        <w:pStyle w:val="ListParagraph"/>
        <w:numPr>
          <w:ilvl w:val="0"/>
          <w:numId w:val="40"/>
        </w:numPr>
        <w:spacing w:after="200" w:line="276" w:lineRule="auto"/>
      </w:pPr>
      <w:r>
        <w:t>In de Von Neumann-architectuur worden de verschillende computercomponenten samengebracht in meerdere categorieën. Tot welke categorie binnen deze Von-Neumann-architectuur hoort de CD?</w:t>
      </w:r>
    </w:p>
    <w:p w14:paraId="2CAC6A75" w14:textId="77777777" w:rsidR="00A0400A" w:rsidRDefault="00A0400A" w:rsidP="00A0400A">
      <w:pPr>
        <w:pStyle w:val="ListParagraph"/>
        <w:numPr>
          <w:ilvl w:val="1"/>
          <w:numId w:val="40"/>
        </w:numPr>
        <w:spacing w:after="200" w:line="276" w:lineRule="auto"/>
      </w:pPr>
      <w:r>
        <w:t>Input</w:t>
      </w:r>
    </w:p>
    <w:p w14:paraId="6D7CD8E0" w14:textId="77777777" w:rsidR="00A0400A" w:rsidRDefault="00A0400A" w:rsidP="00A0400A">
      <w:pPr>
        <w:pStyle w:val="ListParagraph"/>
        <w:numPr>
          <w:ilvl w:val="1"/>
          <w:numId w:val="40"/>
        </w:numPr>
        <w:spacing w:after="200" w:line="276" w:lineRule="auto"/>
      </w:pPr>
      <w:r>
        <w:t>Output</w:t>
      </w:r>
    </w:p>
    <w:p w14:paraId="6999096D" w14:textId="77777777" w:rsidR="00A0400A" w:rsidRDefault="00A0400A" w:rsidP="00A0400A">
      <w:pPr>
        <w:pStyle w:val="ListParagraph"/>
        <w:numPr>
          <w:ilvl w:val="1"/>
          <w:numId w:val="40"/>
        </w:numPr>
        <w:spacing w:after="200" w:line="276" w:lineRule="auto"/>
      </w:pPr>
      <w:r>
        <w:t>CPU/processor</w:t>
      </w:r>
    </w:p>
    <w:p w14:paraId="2F0B84C6" w14:textId="77777777" w:rsidR="00A0400A" w:rsidRDefault="00A0400A" w:rsidP="00A0400A">
      <w:pPr>
        <w:pStyle w:val="ListParagraph"/>
        <w:numPr>
          <w:ilvl w:val="1"/>
          <w:numId w:val="40"/>
        </w:numPr>
        <w:spacing w:after="200" w:line="276" w:lineRule="auto"/>
      </w:pPr>
      <w:r>
        <w:t>Bussen/chipsets</w:t>
      </w:r>
    </w:p>
    <w:p w14:paraId="67F1622A" w14:textId="77777777" w:rsidR="00A0400A" w:rsidRDefault="00A0400A" w:rsidP="00A0400A">
      <w:pPr>
        <w:pStyle w:val="ListParagraph"/>
        <w:numPr>
          <w:ilvl w:val="1"/>
          <w:numId w:val="40"/>
        </w:numPr>
        <w:spacing w:after="200" w:line="276" w:lineRule="auto"/>
      </w:pPr>
      <w:r>
        <w:t>Volatile Memory (niet-bestendig geheugen)</w:t>
      </w:r>
    </w:p>
    <w:p w14:paraId="324FD4FA" w14:textId="77777777" w:rsidR="00A0400A" w:rsidRDefault="00A0400A" w:rsidP="00A0400A">
      <w:pPr>
        <w:pStyle w:val="ListParagraph"/>
        <w:numPr>
          <w:ilvl w:val="1"/>
          <w:numId w:val="40"/>
        </w:numPr>
        <w:spacing w:after="200" w:line="276" w:lineRule="auto"/>
      </w:pPr>
      <w:r>
        <w:t>Non-Volatile Memory (bestendig geheugen)</w:t>
      </w:r>
    </w:p>
    <w:p w14:paraId="3BAA4DFE" w14:textId="77777777" w:rsidR="00A0400A" w:rsidRDefault="00A0400A" w:rsidP="00A0400A">
      <w:pPr>
        <w:pStyle w:val="ListParagraph"/>
        <w:spacing w:after="200" w:line="276" w:lineRule="auto"/>
        <w:ind w:left="1440"/>
      </w:pPr>
    </w:p>
    <w:p w14:paraId="0F7ED494" w14:textId="77777777" w:rsidR="00A0400A" w:rsidRDefault="00A0400A" w:rsidP="00A0400A">
      <w:pPr>
        <w:pStyle w:val="ListParagraph"/>
        <w:numPr>
          <w:ilvl w:val="0"/>
          <w:numId w:val="40"/>
        </w:numPr>
        <w:spacing w:after="200" w:line="276" w:lineRule="auto"/>
      </w:pPr>
      <w:r>
        <w:t>De toegankelijkheid van geheugen speelt een belangrijke rol in de snelheid waarmee data kan aangesproken worden. Duid met een kruisje aan in de juiste kolom het type van toegankelijkheid passend bij de technologie in kwestie. Slechts 1 kruisje per rij.</w:t>
      </w:r>
    </w:p>
    <w:tbl>
      <w:tblPr>
        <w:tblStyle w:val="TableGrid"/>
        <w:tblW w:w="0" w:type="auto"/>
        <w:tblInd w:w="720" w:type="dxa"/>
        <w:tblLook w:val="04A0" w:firstRow="1" w:lastRow="0" w:firstColumn="1" w:lastColumn="0" w:noHBand="0" w:noVBand="1"/>
      </w:tblPr>
      <w:tblGrid>
        <w:gridCol w:w="2413"/>
        <w:gridCol w:w="2389"/>
        <w:gridCol w:w="2357"/>
        <w:gridCol w:w="2315"/>
      </w:tblGrid>
      <w:tr w:rsidR="00A0400A" w:rsidRPr="001A55CB" w14:paraId="41D4CF01" w14:textId="77777777" w:rsidTr="0046087F">
        <w:tc>
          <w:tcPr>
            <w:tcW w:w="2586" w:type="dxa"/>
          </w:tcPr>
          <w:p w14:paraId="0FADFA4D" w14:textId="77777777" w:rsidR="00A0400A" w:rsidRPr="001A55CB" w:rsidRDefault="00A0400A" w:rsidP="0046087F">
            <w:pPr>
              <w:pStyle w:val="ListParagraph"/>
              <w:spacing w:after="200" w:line="276" w:lineRule="auto"/>
              <w:ind w:left="0"/>
            </w:pPr>
            <w:r w:rsidRPr="001A55CB">
              <w:t>Technologie</w:t>
            </w:r>
          </w:p>
        </w:tc>
        <w:tc>
          <w:tcPr>
            <w:tcW w:w="2586" w:type="dxa"/>
          </w:tcPr>
          <w:p w14:paraId="206808DB" w14:textId="77777777" w:rsidR="00A0400A" w:rsidRPr="001A55CB" w:rsidRDefault="00A0400A" w:rsidP="0046087F">
            <w:pPr>
              <w:pStyle w:val="ListParagraph"/>
              <w:spacing w:after="200" w:line="276" w:lineRule="auto"/>
              <w:ind w:left="0"/>
            </w:pPr>
            <w:r w:rsidRPr="001A55CB">
              <w:t>Onmiddellijke toegang</w:t>
            </w:r>
          </w:p>
        </w:tc>
        <w:tc>
          <w:tcPr>
            <w:tcW w:w="2586" w:type="dxa"/>
          </w:tcPr>
          <w:p w14:paraId="52288BD4" w14:textId="77777777" w:rsidR="00A0400A" w:rsidRPr="001A55CB" w:rsidRDefault="00A0400A" w:rsidP="0046087F">
            <w:pPr>
              <w:pStyle w:val="ListParagraph"/>
              <w:spacing w:after="200" w:line="276" w:lineRule="auto"/>
              <w:ind w:left="0"/>
            </w:pPr>
            <w:r>
              <w:t>S</w:t>
            </w:r>
            <w:r w:rsidRPr="001A55CB">
              <w:t>equentiële toegang</w:t>
            </w:r>
          </w:p>
        </w:tc>
        <w:tc>
          <w:tcPr>
            <w:tcW w:w="2586" w:type="dxa"/>
          </w:tcPr>
          <w:p w14:paraId="78892EC9" w14:textId="77777777" w:rsidR="00A0400A" w:rsidRPr="001A55CB" w:rsidRDefault="00A0400A" w:rsidP="0046087F">
            <w:pPr>
              <w:pStyle w:val="ListParagraph"/>
              <w:spacing w:after="200" w:line="276" w:lineRule="auto"/>
              <w:ind w:left="0"/>
            </w:pPr>
            <w:r w:rsidRPr="001A55CB">
              <w:t>Cyclische toegang</w:t>
            </w:r>
          </w:p>
        </w:tc>
      </w:tr>
      <w:tr w:rsidR="00A0400A" w14:paraId="0891858B" w14:textId="77777777" w:rsidTr="0046087F">
        <w:tc>
          <w:tcPr>
            <w:tcW w:w="2586" w:type="dxa"/>
          </w:tcPr>
          <w:p w14:paraId="1C16281E" w14:textId="77777777" w:rsidR="00A0400A" w:rsidRDefault="00A0400A" w:rsidP="0046087F">
            <w:pPr>
              <w:pStyle w:val="ListParagraph"/>
              <w:spacing w:after="200" w:line="276" w:lineRule="auto"/>
              <w:ind w:left="0"/>
            </w:pPr>
            <w:r>
              <w:t>Magnetic Tape (magneetband)</w:t>
            </w:r>
          </w:p>
        </w:tc>
        <w:tc>
          <w:tcPr>
            <w:tcW w:w="2586" w:type="dxa"/>
          </w:tcPr>
          <w:p w14:paraId="190DB6B5" w14:textId="77777777" w:rsidR="00A0400A" w:rsidRDefault="00A0400A" w:rsidP="0046087F">
            <w:pPr>
              <w:pStyle w:val="ListParagraph"/>
              <w:spacing w:after="200" w:line="276" w:lineRule="auto"/>
              <w:ind w:left="0"/>
            </w:pPr>
          </w:p>
        </w:tc>
        <w:tc>
          <w:tcPr>
            <w:tcW w:w="2586" w:type="dxa"/>
          </w:tcPr>
          <w:p w14:paraId="3E26ECE2" w14:textId="77777777" w:rsidR="00A0400A" w:rsidRDefault="00A0400A" w:rsidP="0046087F">
            <w:pPr>
              <w:pStyle w:val="ListParagraph"/>
              <w:spacing w:after="200" w:line="276" w:lineRule="auto"/>
              <w:ind w:left="0"/>
            </w:pPr>
          </w:p>
        </w:tc>
        <w:tc>
          <w:tcPr>
            <w:tcW w:w="2586" w:type="dxa"/>
          </w:tcPr>
          <w:p w14:paraId="765A7D9A" w14:textId="77777777" w:rsidR="00A0400A" w:rsidRDefault="00A0400A" w:rsidP="0046087F">
            <w:pPr>
              <w:pStyle w:val="ListParagraph"/>
              <w:spacing w:after="200" w:line="276" w:lineRule="auto"/>
              <w:ind w:left="0"/>
            </w:pPr>
          </w:p>
        </w:tc>
      </w:tr>
      <w:tr w:rsidR="00A0400A" w14:paraId="0D26D614" w14:textId="77777777" w:rsidTr="0046087F">
        <w:tc>
          <w:tcPr>
            <w:tcW w:w="2586" w:type="dxa"/>
          </w:tcPr>
          <w:p w14:paraId="51BCDE11" w14:textId="77777777" w:rsidR="00A0400A" w:rsidRDefault="00A0400A" w:rsidP="0046087F">
            <w:pPr>
              <w:pStyle w:val="ListParagraph"/>
              <w:spacing w:after="200" w:line="276" w:lineRule="auto"/>
              <w:ind w:left="0"/>
            </w:pPr>
            <w:r>
              <w:t>SSD</w:t>
            </w:r>
          </w:p>
        </w:tc>
        <w:tc>
          <w:tcPr>
            <w:tcW w:w="2586" w:type="dxa"/>
          </w:tcPr>
          <w:p w14:paraId="55A01155" w14:textId="77777777" w:rsidR="00A0400A" w:rsidRDefault="00A0400A" w:rsidP="0046087F">
            <w:pPr>
              <w:pStyle w:val="ListParagraph"/>
              <w:spacing w:after="200" w:line="276" w:lineRule="auto"/>
              <w:ind w:left="0"/>
            </w:pPr>
          </w:p>
        </w:tc>
        <w:tc>
          <w:tcPr>
            <w:tcW w:w="2586" w:type="dxa"/>
          </w:tcPr>
          <w:p w14:paraId="78C5DDF1" w14:textId="77777777" w:rsidR="00A0400A" w:rsidRDefault="00A0400A" w:rsidP="0046087F">
            <w:pPr>
              <w:pStyle w:val="ListParagraph"/>
              <w:spacing w:after="200" w:line="276" w:lineRule="auto"/>
              <w:ind w:left="0"/>
            </w:pPr>
          </w:p>
        </w:tc>
        <w:tc>
          <w:tcPr>
            <w:tcW w:w="2586" w:type="dxa"/>
          </w:tcPr>
          <w:p w14:paraId="59E04E40" w14:textId="77777777" w:rsidR="00A0400A" w:rsidRDefault="00A0400A" w:rsidP="0046087F">
            <w:pPr>
              <w:pStyle w:val="ListParagraph"/>
              <w:spacing w:after="200" w:line="276" w:lineRule="auto"/>
              <w:ind w:left="0"/>
            </w:pPr>
          </w:p>
        </w:tc>
      </w:tr>
      <w:tr w:rsidR="00A0400A" w14:paraId="3CFD6E96" w14:textId="77777777" w:rsidTr="0046087F">
        <w:tc>
          <w:tcPr>
            <w:tcW w:w="2586" w:type="dxa"/>
          </w:tcPr>
          <w:p w14:paraId="25EF752A" w14:textId="77777777" w:rsidR="00A0400A" w:rsidRDefault="00A0400A" w:rsidP="0046087F">
            <w:pPr>
              <w:pStyle w:val="ListParagraph"/>
              <w:spacing w:after="200" w:line="276" w:lineRule="auto"/>
              <w:ind w:left="0"/>
            </w:pPr>
            <w:r>
              <w:t>DDR</w:t>
            </w:r>
          </w:p>
        </w:tc>
        <w:tc>
          <w:tcPr>
            <w:tcW w:w="2586" w:type="dxa"/>
          </w:tcPr>
          <w:p w14:paraId="6E6E9310" w14:textId="77777777" w:rsidR="00A0400A" w:rsidRDefault="00A0400A" w:rsidP="0046087F">
            <w:pPr>
              <w:pStyle w:val="ListParagraph"/>
              <w:spacing w:after="200" w:line="276" w:lineRule="auto"/>
              <w:ind w:left="0"/>
            </w:pPr>
          </w:p>
        </w:tc>
        <w:tc>
          <w:tcPr>
            <w:tcW w:w="2586" w:type="dxa"/>
          </w:tcPr>
          <w:p w14:paraId="230CBF9B" w14:textId="77777777" w:rsidR="00A0400A" w:rsidRDefault="00A0400A" w:rsidP="0046087F">
            <w:pPr>
              <w:pStyle w:val="ListParagraph"/>
              <w:spacing w:after="200" w:line="276" w:lineRule="auto"/>
              <w:ind w:left="0"/>
            </w:pPr>
          </w:p>
        </w:tc>
        <w:tc>
          <w:tcPr>
            <w:tcW w:w="2586" w:type="dxa"/>
          </w:tcPr>
          <w:p w14:paraId="3B1F5B46" w14:textId="77777777" w:rsidR="00A0400A" w:rsidRDefault="00A0400A" w:rsidP="0046087F">
            <w:pPr>
              <w:pStyle w:val="ListParagraph"/>
              <w:spacing w:after="200" w:line="276" w:lineRule="auto"/>
              <w:ind w:left="0"/>
            </w:pPr>
          </w:p>
        </w:tc>
      </w:tr>
      <w:tr w:rsidR="00A0400A" w14:paraId="574B51A6" w14:textId="77777777" w:rsidTr="0046087F">
        <w:tc>
          <w:tcPr>
            <w:tcW w:w="2586" w:type="dxa"/>
          </w:tcPr>
          <w:p w14:paraId="61884862" w14:textId="77777777" w:rsidR="00A0400A" w:rsidRDefault="00A0400A" w:rsidP="0046087F">
            <w:pPr>
              <w:pStyle w:val="ListParagraph"/>
              <w:spacing w:after="200" w:line="276" w:lineRule="auto"/>
              <w:ind w:left="0"/>
            </w:pPr>
            <w:r>
              <w:t>HDD</w:t>
            </w:r>
          </w:p>
        </w:tc>
        <w:tc>
          <w:tcPr>
            <w:tcW w:w="2586" w:type="dxa"/>
          </w:tcPr>
          <w:p w14:paraId="444DB3EA" w14:textId="77777777" w:rsidR="00A0400A" w:rsidRDefault="00A0400A" w:rsidP="0046087F">
            <w:pPr>
              <w:pStyle w:val="ListParagraph"/>
              <w:spacing w:after="200" w:line="276" w:lineRule="auto"/>
              <w:ind w:left="0"/>
            </w:pPr>
          </w:p>
        </w:tc>
        <w:tc>
          <w:tcPr>
            <w:tcW w:w="2586" w:type="dxa"/>
          </w:tcPr>
          <w:p w14:paraId="73FBE974" w14:textId="77777777" w:rsidR="00A0400A" w:rsidRDefault="00A0400A" w:rsidP="0046087F">
            <w:pPr>
              <w:pStyle w:val="ListParagraph"/>
              <w:spacing w:after="200" w:line="276" w:lineRule="auto"/>
              <w:ind w:left="0"/>
            </w:pPr>
          </w:p>
        </w:tc>
        <w:tc>
          <w:tcPr>
            <w:tcW w:w="2586" w:type="dxa"/>
          </w:tcPr>
          <w:p w14:paraId="2237F1FE" w14:textId="77777777" w:rsidR="00A0400A" w:rsidRDefault="00A0400A" w:rsidP="0046087F">
            <w:pPr>
              <w:pStyle w:val="ListParagraph"/>
              <w:spacing w:after="200" w:line="276" w:lineRule="auto"/>
              <w:ind w:left="0"/>
            </w:pPr>
          </w:p>
        </w:tc>
      </w:tr>
      <w:tr w:rsidR="00A0400A" w14:paraId="72F44385" w14:textId="77777777" w:rsidTr="0046087F">
        <w:tc>
          <w:tcPr>
            <w:tcW w:w="2586" w:type="dxa"/>
          </w:tcPr>
          <w:p w14:paraId="7F8825DE" w14:textId="77777777" w:rsidR="00A0400A" w:rsidRDefault="00A0400A" w:rsidP="0046087F">
            <w:pPr>
              <w:pStyle w:val="ListParagraph"/>
              <w:spacing w:after="200" w:line="276" w:lineRule="auto"/>
              <w:ind w:left="0"/>
            </w:pPr>
            <w:r>
              <w:t>DVD</w:t>
            </w:r>
          </w:p>
        </w:tc>
        <w:tc>
          <w:tcPr>
            <w:tcW w:w="2586" w:type="dxa"/>
          </w:tcPr>
          <w:p w14:paraId="2521AA50" w14:textId="77777777" w:rsidR="00A0400A" w:rsidRDefault="00A0400A" w:rsidP="0046087F">
            <w:pPr>
              <w:pStyle w:val="ListParagraph"/>
              <w:spacing w:after="200" w:line="276" w:lineRule="auto"/>
              <w:ind w:left="0"/>
            </w:pPr>
          </w:p>
        </w:tc>
        <w:tc>
          <w:tcPr>
            <w:tcW w:w="2586" w:type="dxa"/>
          </w:tcPr>
          <w:p w14:paraId="178F91DC" w14:textId="77777777" w:rsidR="00A0400A" w:rsidRDefault="00A0400A" w:rsidP="0046087F">
            <w:pPr>
              <w:pStyle w:val="ListParagraph"/>
              <w:spacing w:after="200" w:line="276" w:lineRule="auto"/>
              <w:ind w:left="0"/>
            </w:pPr>
          </w:p>
        </w:tc>
        <w:tc>
          <w:tcPr>
            <w:tcW w:w="2586" w:type="dxa"/>
          </w:tcPr>
          <w:p w14:paraId="79DB73BE" w14:textId="77777777" w:rsidR="00A0400A" w:rsidRDefault="00A0400A" w:rsidP="0046087F">
            <w:pPr>
              <w:pStyle w:val="ListParagraph"/>
              <w:spacing w:after="200" w:line="276" w:lineRule="auto"/>
              <w:ind w:left="0"/>
            </w:pPr>
          </w:p>
        </w:tc>
      </w:tr>
    </w:tbl>
    <w:p w14:paraId="1FCF3D21" w14:textId="77777777" w:rsidR="00A0400A" w:rsidRDefault="00A0400A" w:rsidP="00A0400A">
      <w:pPr>
        <w:pStyle w:val="ListParagraph"/>
        <w:spacing w:after="200" w:line="276" w:lineRule="auto"/>
      </w:pPr>
    </w:p>
    <w:p w14:paraId="6C68DF8C" w14:textId="77777777" w:rsidR="00A0400A" w:rsidRDefault="00A0400A" w:rsidP="00A0400A">
      <w:pPr>
        <w:pStyle w:val="ListParagraph"/>
        <w:spacing w:after="200" w:line="276" w:lineRule="auto"/>
      </w:pPr>
    </w:p>
    <w:p w14:paraId="0E54DF6B" w14:textId="77777777" w:rsidR="00A0400A" w:rsidRDefault="00A0400A" w:rsidP="00A0400A">
      <w:pPr>
        <w:pStyle w:val="ListParagraph"/>
        <w:numPr>
          <w:ilvl w:val="0"/>
          <w:numId w:val="40"/>
        </w:numPr>
        <w:spacing w:after="200" w:line="276" w:lineRule="auto"/>
      </w:pPr>
      <w:r>
        <w:t>Duid de juiste bewering aan over cachegeheugen op een CPU:</w:t>
      </w:r>
    </w:p>
    <w:p w14:paraId="690BD287" w14:textId="77777777" w:rsidR="00A0400A" w:rsidRDefault="00A0400A" w:rsidP="00A0400A">
      <w:pPr>
        <w:pStyle w:val="ListParagraph"/>
        <w:numPr>
          <w:ilvl w:val="1"/>
          <w:numId w:val="40"/>
        </w:numPr>
        <w:spacing w:after="200" w:line="276" w:lineRule="auto"/>
      </w:pPr>
      <w:r>
        <w:t>Cache geheugen zal men enkel terugvinden op de allersterkste CPU’s.</w:t>
      </w:r>
    </w:p>
    <w:p w14:paraId="059869E6" w14:textId="77777777" w:rsidR="00A0400A" w:rsidRDefault="00A0400A" w:rsidP="00A0400A">
      <w:pPr>
        <w:pStyle w:val="ListParagraph"/>
        <w:numPr>
          <w:ilvl w:val="1"/>
          <w:numId w:val="40"/>
        </w:numPr>
        <w:spacing w:after="200" w:line="276" w:lineRule="auto"/>
      </w:pPr>
      <w:r>
        <w:t>Cache level 3 geheugen is steeds het kleinst van de 3 cache levels.</w:t>
      </w:r>
    </w:p>
    <w:p w14:paraId="432362C3" w14:textId="77777777" w:rsidR="00A0400A" w:rsidRDefault="00A0400A" w:rsidP="00A0400A">
      <w:pPr>
        <w:pStyle w:val="ListParagraph"/>
        <w:numPr>
          <w:ilvl w:val="1"/>
          <w:numId w:val="40"/>
        </w:numPr>
        <w:spacing w:after="200" w:line="276" w:lineRule="auto"/>
      </w:pPr>
      <w:r>
        <w:t>Cache level 3 zal op een multicore CPU gedeeld worden tussen de verschillende cores.</w:t>
      </w:r>
    </w:p>
    <w:p w14:paraId="3F90B43F" w14:textId="77777777" w:rsidR="00A0400A" w:rsidRDefault="00A0400A" w:rsidP="00A0400A">
      <w:pPr>
        <w:pStyle w:val="ListParagraph"/>
        <w:numPr>
          <w:ilvl w:val="1"/>
          <w:numId w:val="40"/>
        </w:numPr>
        <w:spacing w:after="200" w:line="276" w:lineRule="auto"/>
      </w:pPr>
      <w:r>
        <w:t>Cache level 1 is enkel nog terug te vinden op oudere CPU’s. De nieuwere generaties gebruiken enkel nog cache level 2 of 3.</w:t>
      </w:r>
    </w:p>
    <w:p w14:paraId="2D5FB3D3" w14:textId="77777777" w:rsidR="00A0400A" w:rsidRDefault="00A0400A" w:rsidP="00A0400A">
      <w:pPr>
        <w:pStyle w:val="ListParagraph"/>
        <w:numPr>
          <w:ilvl w:val="1"/>
          <w:numId w:val="40"/>
        </w:numPr>
        <w:spacing w:after="200" w:line="276" w:lineRule="auto"/>
      </w:pPr>
      <w:r>
        <w:t>Cache geheugen is een vorm van non-volatile memory (bestendig geheugen) dat op de CPU wordt geplaatst om het volatile (niet-bestendig) karakter van het werkgeheugen te compenseren.</w:t>
      </w:r>
    </w:p>
    <w:p w14:paraId="4B825E73" w14:textId="77777777" w:rsidR="00A0400A" w:rsidRDefault="00A0400A" w:rsidP="00A0400A">
      <w:pPr>
        <w:pStyle w:val="ListParagraph"/>
        <w:spacing w:after="200" w:line="276" w:lineRule="auto"/>
        <w:ind w:left="1440"/>
      </w:pPr>
    </w:p>
    <w:p w14:paraId="636E2F7A" w14:textId="77777777" w:rsidR="00A0400A" w:rsidRDefault="00A0400A" w:rsidP="00A0400A">
      <w:pPr>
        <w:pStyle w:val="ListParagraph"/>
        <w:numPr>
          <w:ilvl w:val="0"/>
          <w:numId w:val="40"/>
        </w:numPr>
        <w:spacing w:after="200" w:line="276" w:lineRule="auto"/>
      </w:pPr>
      <w:r>
        <w:t>De Control Unit in de processor</w:t>
      </w:r>
    </w:p>
    <w:p w14:paraId="15204306" w14:textId="77777777" w:rsidR="00A0400A" w:rsidRDefault="00A0400A" w:rsidP="00A0400A">
      <w:pPr>
        <w:pStyle w:val="ListParagraph"/>
        <w:numPr>
          <w:ilvl w:val="1"/>
          <w:numId w:val="40"/>
        </w:numPr>
        <w:spacing w:after="200" w:line="276" w:lineRule="auto"/>
      </w:pPr>
      <w:r>
        <w:t>stuurt de andere componenten in de processor aan om alles in goede banen te leiden.</w:t>
      </w:r>
    </w:p>
    <w:p w14:paraId="11B7FFA5" w14:textId="77777777" w:rsidR="00A0400A" w:rsidRDefault="00A0400A" w:rsidP="00A0400A">
      <w:pPr>
        <w:pStyle w:val="ListParagraph"/>
        <w:numPr>
          <w:ilvl w:val="1"/>
          <w:numId w:val="40"/>
        </w:numPr>
        <w:spacing w:after="200" w:line="276" w:lineRule="auto"/>
      </w:pPr>
      <w:r>
        <w:t>is de unit die het RAM geheugen controleert op fouten.</w:t>
      </w:r>
    </w:p>
    <w:p w14:paraId="5AD714D6" w14:textId="77777777" w:rsidR="00A0400A" w:rsidRDefault="00A0400A" w:rsidP="00A0400A">
      <w:pPr>
        <w:pStyle w:val="ListParagraph"/>
        <w:numPr>
          <w:ilvl w:val="1"/>
          <w:numId w:val="40"/>
        </w:numPr>
        <w:spacing w:after="200" w:line="276" w:lineRule="auto"/>
      </w:pPr>
      <w:r>
        <w:t>is een register unit waarin een variabele kan gecontroleerd worden op fouten.</w:t>
      </w:r>
    </w:p>
    <w:p w14:paraId="084742EB" w14:textId="77777777" w:rsidR="00A0400A" w:rsidRDefault="00A0400A" w:rsidP="00A0400A">
      <w:pPr>
        <w:pStyle w:val="ListParagraph"/>
        <w:numPr>
          <w:ilvl w:val="1"/>
          <w:numId w:val="40"/>
        </w:numPr>
        <w:spacing w:after="200" w:line="276" w:lineRule="auto"/>
      </w:pPr>
      <w:r>
        <w:t>bevat de logica om getallen op te tellen en logische bewerkingen (AND, OR, NOT) uit te voeren in programma’s.</w:t>
      </w:r>
    </w:p>
    <w:p w14:paraId="30DED770" w14:textId="77777777" w:rsidR="00A0400A" w:rsidRDefault="00A0400A" w:rsidP="00A0400A">
      <w:pPr>
        <w:pStyle w:val="ListParagraph"/>
        <w:spacing w:after="200" w:line="276" w:lineRule="auto"/>
        <w:ind w:left="1440"/>
      </w:pPr>
    </w:p>
    <w:p w14:paraId="6FFBA1A7" w14:textId="77777777" w:rsidR="00A0400A" w:rsidRDefault="00A0400A" w:rsidP="00A0400A">
      <w:r>
        <w:br w:type="page"/>
      </w:r>
    </w:p>
    <w:p w14:paraId="07DF0ACB" w14:textId="77777777" w:rsidR="00A0400A" w:rsidRDefault="00A0400A" w:rsidP="00A0400A">
      <w:pPr>
        <w:pStyle w:val="ListParagraph"/>
        <w:spacing w:after="200" w:line="276" w:lineRule="auto"/>
        <w:ind w:left="1440"/>
      </w:pPr>
    </w:p>
    <w:p w14:paraId="12ADC20D" w14:textId="77777777" w:rsidR="00A0400A" w:rsidRDefault="00A0400A" w:rsidP="00A0400A">
      <w:pPr>
        <w:pStyle w:val="ListParagraph"/>
        <w:numPr>
          <w:ilvl w:val="0"/>
          <w:numId w:val="40"/>
        </w:numPr>
        <w:spacing w:after="200" w:line="276" w:lineRule="auto"/>
      </w:pPr>
      <w:r>
        <w:t>Skew…</w:t>
      </w:r>
    </w:p>
    <w:p w14:paraId="2EFA17F5" w14:textId="77777777" w:rsidR="00A0400A" w:rsidRDefault="00A0400A" w:rsidP="00A0400A">
      <w:pPr>
        <w:pStyle w:val="ListParagraph"/>
        <w:numPr>
          <w:ilvl w:val="1"/>
          <w:numId w:val="40"/>
        </w:numPr>
        <w:spacing w:after="200" w:line="276" w:lineRule="auto"/>
      </w:pPr>
      <w:r>
        <w:t>Zal er voor zorgen dat data in een asynchrone seriële verbinding toch goed ontvangen kan worden.</w:t>
      </w:r>
    </w:p>
    <w:p w14:paraId="4B75E46D" w14:textId="77777777" w:rsidR="00A0400A" w:rsidRDefault="00A0400A" w:rsidP="00A0400A">
      <w:pPr>
        <w:pStyle w:val="ListParagraph"/>
        <w:numPr>
          <w:ilvl w:val="1"/>
          <w:numId w:val="40"/>
        </w:numPr>
        <w:spacing w:after="200" w:line="276" w:lineRule="auto"/>
      </w:pPr>
      <w:r>
        <w:t>Zal bij een parallel verbinding de binnenkomende data over de verschillende kanalen synchroniseren.</w:t>
      </w:r>
    </w:p>
    <w:p w14:paraId="04C8FBF3" w14:textId="77777777" w:rsidR="00A0400A" w:rsidRDefault="00A0400A" w:rsidP="00A0400A">
      <w:pPr>
        <w:pStyle w:val="ListParagraph"/>
        <w:numPr>
          <w:ilvl w:val="1"/>
          <w:numId w:val="40"/>
        </w:numPr>
        <w:spacing w:after="200" w:line="276" w:lineRule="auto"/>
      </w:pPr>
      <w:r>
        <w:t>Is het fenomeen waar bij data die over verschillende kanalen bij een parallelle verbinding tegelijkertijd wordt doorgestuurd, niet meer tegelijkertijd aankomt.</w:t>
      </w:r>
    </w:p>
    <w:p w14:paraId="2D763E4B" w14:textId="77777777" w:rsidR="00A0400A" w:rsidRDefault="00A0400A" w:rsidP="00A0400A">
      <w:pPr>
        <w:pStyle w:val="ListParagraph"/>
        <w:numPr>
          <w:ilvl w:val="1"/>
          <w:numId w:val="40"/>
        </w:numPr>
        <w:spacing w:after="200" w:line="276" w:lineRule="auto"/>
      </w:pPr>
      <w:r>
        <w:t>Zal groter worden bij lagere snelheden.</w:t>
      </w:r>
    </w:p>
    <w:p w14:paraId="2C4092BF" w14:textId="77777777" w:rsidR="00A0400A" w:rsidRDefault="00A0400A" w:rsidP="00A0400A">
      <w:pPr>
        <w:pStyle w:val="ListParagraph"/>
        <w:spacing w:after="200" w:line="276" w:lineRule="auto"/>
        <w:ind w:left="1440"/>
      </w:pPr>
    </w:p>
    <w:p w14:paraId="444A7883" w14:textId="77777777" w:rsidR="00A0400A" w:rsidRDefault="00A0400A" w:rsidP="00A0400A">
      <w:pPr>
        <w:pStyle w:val="ListParagraph"/>
        <w:numPr>
          <w:ilvl w:val="0"/>
          <w:numId w:val="40"/>
        </w:numPr>
        <w:spacing w:after="200" w:line="276" w:lineRule="auto"/>
      </w:pPr>
      <w:r>
        <w:t>Volgende technologieën zullen gebruik maken van ofwel een parallelle verbinding, ofwel een seriële. Zet een kruisje in de juiste kolom. Slechts 1 kruisje per rij.</w:t>
      </w:r>
    </w:p>
    <w:tbl>
      <w:tblPr>
        <w:tblStyle w:val="TableGrid"/>
        <w:tblW w:w="0" w:type="auto"/>
        <w:tblInd w:w="720" w:type="dxa"/>
        <w:tblLook w:val="04A0" w:firstRow="1" w:lastRow="0" w:firstColumn="1" w:lastColumn="0" w:noHBand="0" w:noVBand="1"/>
      </w:tblPr>
      <w:tblGrid>
        <w:gridCol w:w="3140"/>
        <w:gridCol w:w="3167"/>
        <w:gridCol w:w="3167"/>
      </w:tblGrid>
      <w:tr w:rsidR="00A0400A" w14:paraId="1C633907" w14:textId="77777777" w:rsidTr="0046087F">
        <w:tc>
          <w:tcPr>
            <w:tcW w:w="3448" w:type="dxa"/>
          </w:tcPr>
          <w:p w14:paraId="77FE0C3C" w14:textId="77777777" w:rsidR="00A0400A" w:rsidRDefault="00A0400A" w:rsidP="0046087F">
            <w:pPr>
              <w:pStyle w:val="ListParagraph"/>
              <w:spacing w:after="200" w:line="276" w:lineRule="auto"/>
              <w:ind w:left="0"/>
            </w:pPr>
          </w:p>
        </w:tc>
        <w:tc>
          <w:tcPr>
            <w:tcW w:w="3448" w:type="dxa"/>
          </w:tcPr>
          <w:p w14:paraId="6828410C" w14:textId="77777777" w:rsidR="00A0400A" w:rsidRDefault="00A0400A" w:rsidP="0046087F">
            <w:pPr>
              <w:pStyle w:val="ListParagraph"/>
              <w:spacing w:after="200" w:line="276" w:lineRule="auto"/>
              <w:ind w:left="0"/>
            </w:pPr>
            <w:r>
              <w:t>Parallelle verbinding</w:t>
            </w:r>
          </w:p>
        </w:tc>
        <w:tc>
          <w:tcPr>
            <w:tcW w:w="3448" w:type="dxa"/>
          </w:tcPr>
          <w:p w14:paraId="6B544EE3" w14:textId="77777777" w:rsidR="00A0400A" w:rsidRDefault="00A0400A" w:rsidP="0046087F">
            <w:pPr>
              <w:pStyle w:val="ListParagraph"/>
              <w:spacing w:after="200" w:line="276" w:lineRule="auto"/>
              <w:ind w:left="0"/>
            </w:pPr>
            <w:r>
              <w:t>Seriële verbinding</w:t>
            </w:r>
          </w:p>
        </w:tc>
      </w:tr>
      <w:tr w:rsidR="00A0400A" w14:paraId="604B0507" w14:textId="77777777" w:rsidTr="0046087F">
        <w:tc>
          <w:tcPr>
            <w:tcW w:w="3448" w:type="dxa"/>
          </w:tcPr>
          <w:p w14:paraId="258F7E03" w14:textId="77777777" w:rsidR="00A0400A" w:rsidRDefault="00A0400A" w:rsidP="0046087F">
            <w:pPr>
              <w:pStyle w:val="ListParagraph"/>
              <w:spacing w:after="200" w:line="276" w:lineRule="auto"/>
              <w:ind w:left="0"/>
            </w:pPr>
            <w:r>
              <w:t>PCI</w:t>
            </w:r>
          </w:p>
        </w:tc>
        <w:tc>
          <w:tcPr>
            <w:tcW w:w="3448" w:type="dxa"/>
          </w:tcPr>
          <w:p w14:paraId="0CE202F9" w14:textId="78600EC4" w:rsidR="00A0400A" w:rsidRDefault="00A0082A" w:rsidP="0046087F">
            <w:pPr>
              <w:pStyle w:val="ListParagraph"/>
              <w:spacing w:after="200" w:line="276" w:lineRule="auto"/>
              <w:ind w:left="0"/>
            </w:pPr>
            <w:r>
              <w:t>x</w:t>
            </w:r>
          </w:p>
        </w:tc>
        <w:tc>
          <w:tcPr>
            <w:tcW w:w="3448" w:type="dxa"/>
          </w:tcPr>
          <w:p w14:paraId="5598C1AE" w14:textId="77777777" w:rsidR="00A0400A" w:rsidRDefault="00A0400A" w:rsidP="0046087F">
            <w:pPr>
              <w:pStyle w:val="ListParagraph"/>
              <w:spacing w:after="200" w:line="276" w:lineRule="auto"/>
              <w:ind w:left="0"/>
            </w:pPr>
          </w:p>
        </w:tc>
      </w:tr>
      <w:tr w:rsidR="00A0400A" w14:paraId="32AA6097" w14:textId="77777777" w:rsidTr="0046087F">
        <w:tc>
          <w:tcPr>
            <w:tcW w:w="3448" w:type="dxa"/>
          </w:tcPr>
          <w:p w14:paraId="390CCF0F" w14:textId="77777777" w:rsidR="00A0400A" w:rsidRDefault="00A0400A" w:rsidP="0046087F">
            <w:pPr>
              <w:pStyle w:val="ListParagraph"/>
              <w:spacing w:after="200" w:line="276" w:lineRule="auto"/>
              <w:ind w:left="0"/>
            </w:pPr>
            <w:r>
              <w:t>PCI-E</w:t>
            </w:r>
          </w:p>
        </w:tc>
        <w:tc>
          <w:tcPr>
            <w:tcW w:w="3448" w:type="dxa"/>
          </w:tcPr>
          <w:p w14:paraId="3B705368" w14:textId="5892CE62" w:rsidR="00A0400A" w:rsidRDefault="00A0400A" w:rsidP="0046087F">
            <w:pPr>
              <w:pStyle w:val="ListParagraph"/>
              <w:spacing w:after="200" w:line="276" w:lineRule="auto"/>
              <w:ind w:left="0"/>
            </w:pPr>
          </w:p>
        </w:tc>
        <w:tc>
          <w:tcPr>
            <w:tcW w:w="3448" w:type="dxa"/>
          </w:tcPr>
          <w:p w14:paraId="5F3C9844" w14:textId="5CE4E292" w:rsidR="00A0400A" w:rsidRDefault="00A0082A" w:rsidP="0046087F">
            <w:pPr>
              <w:pStyle w:val="ListParagraph"/>
              <w:spacing w:after="200" w:line="276" w:lineRule="auto"/>
              <w:ind w:left="0"/>
            </w:pPr>
            <w:r>
              <w:t>X</w:t>
            </w:r>
          </w:p>
        </w:tc>
      </w:tr>
      <w:tr w:rsidR="00A0400A" w14:paraId="7EEBEA24" w14:textId="77777777" w:rsidTr="0046087F">
        <w:tc>
          <w:tcPr>
            <w:tcW w:w="3448" w:type="dxa"/>
          </w:tcPr>
          <w:p w14:paraId="4D484C4F" w14:textId="77777777" w:rsidR="00A0400A" w:rsidRDefault="00A0400A" w:rsidP="0046087F">
            <w:pPr>
              <w:pStyle w:val="ListParagraph"/>
              <w:spacing w:after="200" w:line="276" w:lineRule="auto"/>
              <w:ind w:left="0"/>
            </w:pPr>
            <w:r>
              <w:t>PCI-X</w:t>
            </w:r>
          </w:p>
        </w:tc>
        <w:tc>
          <w:tcPr>
            <w:tcW w:w="3448" w:type="dxa"/>
          </w:tcPr>
          <w:p w14:paraId="69A4492A" w14:textId="63D76035" w:rsidR="00A0400A" w:rsidRDefault="00A0082A" w:rsidP="0046087F">
            <w:pPr>
              <w:pStyle w:val="ListParagraph"/>
              <w:spacing w:after="200" w:line="276" w:lineRule="auto"/>
              <w:ind w:left="0"/>
            </w:pPr>
            <w:r>
              <w:t>x</w:t>
            </w:r>
          </w:p>
        </w:tc>
        <w:tc>
          <w:tcPr>
            <w:tcW w:w="3448" w:type="dxa"/>
          </w:tcPr>
          <w:p w14:paraId="5E97C19F" w14:textId="53D4E416" w:rsidR="00A0400A" w:rsidRDefault="00A0400A" w:rsidP="0046087F">
            <w:pPr>
              <w:pStyle w:val="ListParagraph"/>
              <w:spacing w:after="200" w:line="276" w:lineRule="auto"/>
              <w:ind w:left="0"/>
            </w:pPr>
          </w:p>
        </w:tc>
      </w:tr>
      <w:tr w:rsidR="00A0400A" w14:paraId="026144AB" w14:textId="77777777" w:rsidTr="0046087F">
        <w:tc>
          <w:tcPr>
            <w:tcW w:w="3448" w:type="dxa"/>
          </w:tcPr>
          <w:p w14:paraId="3B82712C" w14:textId="77777777" w:rsidR="00A0400A" w:rsidRDefault="00A0400A" w:rsidP="0046087F">
            <w:pPr>
              <w:pStyle w:val="ListParagraph"/>
              <w:spacing w:after="200" w:line="276" w:lineRule="auto"/>
              <w:ind w:left="0"/>
            </w:pPr>
            <w:r>
              <w:t>SATA</w:t>
            </w:r>
          </w:p>
        </w:tc>
        <w:tc>
          <w:tcPr>
            <w:tcW w:w="3448" w:type="dxa"/>
          </w:tcPr>
          <w:p w14:paraId="163C75D6" w14:textId="77777777" w:rsidR="00A0400A" w:rsidRDefault="00A0400A" w:rsidP="0046087F">
            <w:pPr>
              <w:pStyle w:val="ListParagraph"/>
              <w:spacing w:after="200" w:line="276" w:lineRule="auto"/>
              <w:ind w:left="0"/>
            </w:pPr>
          </w:p>
        </w:tc>
        <w:tc>
          <w:tcPr>
            <w:tcW w:w="3448" w:type="dxa"/>
          </w:tcPr>
          <w:p w14:paraId="288145D8" w14:textId="609FA2EC" w:rsidR="00A0400A" w:rsidRDefault="00A0082A" w:rsidP="0046087F">
            <w:pPr>
              <w:pStyle w:val="ListParagraph"/>
              <w:spacing w:after="200" w:line="276" w:lineRule="auto"/>
              <w:ind w:left="0"/>
            </w:pPr>
            <w:r>
              <w:t>x</w:t>
            </w:r>
          </w:p>
        </w:tc>
      </w:tr>
      <w:tr w:rsidR="00A0400A" w14:paraId="581E409D" w14:textId="77777777" w:rsidTr="0046087F">
        <w:tc>
          <w:tcPr>
            <w:tcW w:w="3448" w:type="dxa"/>
          </w:tcPr>
          <w:p w14:paraId="6893F563" w14:textId="77777777" w:rsidR="00A0400A" w:rsidRDefault="00A0400A" w:rsidP="0046087F">
            <w:pPr>
              <w:pStyle w:val="ListParagraph"/>
              <w:spacing w:after="200" w:line="276" w:lineRule="auto"/>
              <w:ind w:left="0"/>
            </w:pPr>
            <w:r>
              <w:t>USB</w:t>
            </w:r>
          </w:p>
        </w:tc>
        <w:tc>
          <w:tcPr>
            <w:tcW w:w="3448" w:type="dxa"/>
          </w:tcPr>
          <w:p w14:paraId="0F39C9B0" w14:textId="77777777" w:rsidR="00A0400A" w:rsidRDefault="00A0400A" w:rsidP="0046087F">
            <w:pPr>
              <w:pStyle w:val="ListParagraph"/>
              <w:spacing w:after="200" w:line="276" w:lineRule="auto"/>
              <w:ind w:left="0"/>
            </w:pPr>
          </w:p>
        </w:tc>
        <w:tc>
          <w:tcPr>
            <w:tcW w:w="3448" w:type="dxa"/>
          </w:tcPr>
          <w:p w14:paraId="36FB0C93" w14:textId="673A2A4C" w:rsidR="00A0400A" w:rsidRDefault="00A0082A" w:rsidP="0046087F">
            <w:pPr>
              <w:pStyle w:val="ListParagraph"/>
              <w:spacing w:after="200" w:line="276" w:lineRule="auto"/>
              <w:ind w:left="0"/>
            </w:pPr>
            <w:r>
              <w:t>x</w:t>
            </w:r>
          </w:p>
        </w:tc>
      </w:tr>
      <w:tr w:rsidR="00A0400A" w14:paraId="7CAE1BEB" w14:textId="77777777" w:rsidTr="0046087F">
        <w:tc>
          <w:tcPr>
            <w:tcW w:w="3448" w:type="dxa"/>
          </w:tcPr>
          <w:p w14:paraId="1BA19F61" w14:textId="77777777" w:rsidR="00A0400A" w:rsidRDefault="00A0400A" w:rsidP="0046087F">
            <w:pPr>
              <w:pStyle w:val="ListParagraph"/>
              <w:spacing w:after="200" w:line="276" w:lineRule="auto"/>
              <w:ind w:left="0"/>
            </w:pPr>
            <w:r>
              <w:t>Firewire</w:t>
            </w:r>
          </w:p>
        </w:tc>
        <w:tc>
          <w:tcPr>
            <w:tcW w:w="3448" w:type="dxa"/>
          </w:tcPr>
          <w:p w14:paraId="226C05A3" w14:textId="77777777" w:rsidR="00A0400A" w:rsidRDefault="00A0400A" w:rsidP="0046087F">
            <w:pPr>
              <w:pStyle w:val="ListParagraph"/>
              <w:spacing w:after="200" w:line="276" w:lineRule="auto"/>
              <w:ind w:left="0"/>
            </w:pPr>
          </w:p>
        </w:tc>
        <w:tc>
          <w:tcPr>
            <w:tcW w:w="3448" w:type="dxa"/>
          </w:tcPr>
          <w:p w14:paraId="2520F6F0" w14:textId="3D759B66" w:rsidR="00A0400A" w:rsidRDefault="00A0082A" w:rsidP="0046087F">
            <w:pPr>
              <w:pStyle w:val="ListParagraph"/>
              <w:spacing w:after="200" w:line="276" w:lineRule="auto"/>
              <w:ind w:left="0"/>
            </w:pPr>
            <w:r>
              <w:t>x</w:t>
            </w:r>
          </w:p>
        </w:tc>
      </w:tr>
    </w:tbl>
    <w:p w14:paraId="3E71F231" w14:textId="77777777" w:rsidR="00A0400A" w:rsidRPr="006A04D8" w:rsidRDefault="00A0400A" w:rsidP="00A0400A">
      <w:pPr>
        <w:pStyle w:val="ListParagraph"/>
        <w:spacing w:after="200" w:line="276" w:lineRule="auto"/>
      </w:pPr>
    </w:p>
    <w:p w14:paraId="34652A54" w14:textId="77777777" w:rsidR="00A0400A" w:rsidRDefault="00A0400A" w:rsidP="00A0400A">
      <w:pPr>
        <w:pStyle w:val="ListParagraph"/>
        <w:numPr>
          <w:ilvl w:val="0"/>
          <w:numId w:val="40"/>
        </w:numPr>
        <w:spacing w:after="200" w:line="276" w:lineRule="auto"/>
      </w:pPr>
      <w:r>
        <w:t>Linear density…</w:t>
      </w:r>
    </w:p>
    <w:p w14:paraId="28159AE7" w14:textId="77777777" w:rsidR="00A0400A" w:rsidRDefault="00A0400A" w:rsidP="00A0400A">
      <w:pPr>
        <w:pStyle w:val="ListParagraph"/>
        <w:numPr>
          <w:ilvl w:val="1"/>
          <w:numId w:val="40"/>
        </w:numPr>
        <w:spacing w:after="200" w:line="276" w:lineRule="auto"/>
      </w:pPr>
      <w:r>
        <w:t>Zegt iets over het aantal tracks op een bepaald opslagmedium.</w:t>
      </w:r>
    </w:p>
    <w:p w14:paraId="5FE46735" w14:textId="77777777" w:rsidR="00A0400A" w:rsidRDefault="00A0400A" w:rsidP="00A0400A">
      <w:pPr>
        <w:pStyle w:val="ListParagraph"/>
        <w:numPr>
          <w:ilvl w:val="1"/>
          <w:numId w:val="40"/>
        </w:numPr>
        <w:spacing w:after="200" w:line="276" w:lineRule="auto"/>
      </w:pPr>
      <w:r>
        <w:t>Zegt iets over het aantal lagen op een opslagmedium.</w:t>
      </w:r>
    </w:p>
    <w:p w14:paraId="58584D8B" w14:textId="77777777" w:rsidR="00A0400A" w:rsidRDefault="00A0400A" w:rsidP="00A0400A">
      <w:pPr>
        <w:pStyle w:val="ListParagraph"/>
        <w:numPr>
          <w:ilvl w:val="1"/>
          <w:numId w:val="40"/>
        </w:numPr>
        <w:spacing w:after="200" w:line="276" w:lineRule="auto"/>
      </w:pPr>
      <w:r>
        <w:t>Zegt iets over de hoeveelheid data die er op 1 track geplaatst kan worden.</w:t>
      </w:r>
    </w:p>
    <w:p w14:paraId="383F1989" w14:textId="5DE0F673" w:rsidR="00A0400A" w:rsidRDefault="00A0400A" w:rsidP="00EF66E5">
      <w:pPr>
        <w:pStyle w:val="ListParagraph"/>
        <w:numPr>
          <w:ilvl w:val="1"/>
          <w:numId w:val="40"/>
        </w:numPr>
        <w:spacing w:after="200" w:line="276" w:lineRule="auto"/>
      </w:pPr>
      <w:r>
        <w:t>Zegt iets over het aantal bits dat kan opgeslagen worden op 1 cell in flash memory.</w:t>
      </w:r>
      <w:r>
        <w:br w:type="page"/>
      </w:r>
    </w:p>
    <w:p w14:paraId="67C372DC" w14:textId="77777777" w:rsidR="00A0400A" w:rsidRDefault="00A0400A" w:rsidP="00A0400A">
      <w:pPr>
        <w:pStyle w:val="ListParagraph"/>
        <w:spacing w:after="200" w:line="276" w:lineRule="auto"/>
        <w:ind w:left="1440"/>
      </w:pPr>
    </w:p>
    <w:p w14:paraId="501A56CF" w14:textId="77777777" w:rsidR="00A0400A" w:rsidRDefault="00A0400A" w:rsidP="00A0400A">
      <w:pPr>
        <w:pStyle w:val="ListParagraph"/>
        <w:numPr>
          <w:ilvl w:val="0"/>
          <w:numId w:val="40"/>
        </w:numPr>
        <w:spacing w:after="200" w:line="276" w:lineRule="auto"/>
      </w:pPr>
      <w:r>
        <w:t>Gegeven onderstaande hysteresis-lus waarop verschillende punten in de grafiek zijn aangegeven met letters a tot f. Selecteer de juiste bewering voor letter d:</w:t>
      </w:r>
    </w:p>
    <w:p w14:paraId="1D812AD4" w14:textId="77777777" w:rsidR="00A0400A" w:rsidRDefault="00A0400A" w:rsidP="00A0400A">
      <w:pPr>
        <w:pStyle w:val="ListParagraph"/>
      </w:pPr>
      <w:r>
        <w:rPr>
          <w:noProof/>
          <w:lang w:eastAsia="nl-BE"/>
        </w:rPr>
        <w:drawing>
          <wp:inline distT="0" distB="0" distL="0" distR="0" wp14:anchorId="53FCD8E3" wp14:editId="26196478">
            <wp:extent cx="5715000" cy="3695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695700"/>
                    </a:xfrm>
                    <a:prstGeom prst="rect">
                      <a:avLst/>
                    </a:prstGeom>
                  </pic:spPr>
                </pic:pic>
              </a:graphicData>
            </a:graphic>
          </wp:inline>
        </w:drawing>
      </w:r>
    </w:p>
    <w:p w14:paraId="7F54C281" w14:textId="77777777" w:rsidR="00A0400A" w:rsidRDefault="00A0400A" w:rsidP="00A0400A">
      <w:pPr>
        <w:pStyle w:val="ListParagraph"/>
        <w:numPr>
          <w:ilvl w:val="1"/>
          <w:numId w:val="40"/>
        </w:numPr>
        <w:spacing w:after="200" w:line="276" w:lineRule="auto"/>
      </w:pPr>
      <w:r>
        <w:t>Punt van hysteresis</w:t>
      </w:r>
    </w:p>
    <w:p w14:paraId="71B6D79B" w14:textId="77777777" w:rsidR="00A0400A" w:rsidRDefault="00A0400A" w:rsidP="00A0400A">
      <w:pPr>
        <w:pStyle w:val="ListParagraph"/>
        <w:numPr>
          <w:ilvl w:val="1"/>
          <w:numId w:val="40"/>
        </w:numPr>
        <w:spacing w:after="200" w:line="276" w:lineRule="auto"/>
      </w:pPr>
      <w:r>
        <w:t>Punt van coërciviteit</w:t>
      </w:r>
    </w:p>
    <w:p w14:paraId="0E7A422F" w14:textId="77777777" w:rsidR="00A0400A" w:rsidRDefault="00A0400A" w:rsidP="00A0400A">
      <w:pPr>
        <w:pStyle w:val="ListParagraph"/>
        <w:numPr>
          <w:ilvl w:val="1"/>
          <w:numId w:val="40"/>
        </w:numPr>
        <w:spacing w:after="200" w:line="276" w:lineRule="auto"/>
      </w:pPr>
      <w:r>
        <w:t>Punt van remanentie</w:t>
      </w:r>
    </w:p>
    <w:p w14:paraId="0349B5B5" w14:textId="77777777" w:rsidR="00A0400A" w:rsidRDefault="00A0400A" w:rsidP="00A0400A">
      <w:pPr>
        <w:pStyle w:val="ListParagraph"/>
        <w:numPr>
          <w:ilvl w:val="1"/>
          <w:numId w:val="40"/>
        </w:numPr>
        <w:spacing w:after="200" w:line="276" w:lineRule="auto"/>
      </w:pPr>
      <w:r>
        <w:t>Punt van verzadiging</w:t>
      </w:r>
    </w:p>
    <w:p w14:paraId="3DCC8FCF" w14:textId="77777777" w:rsidR="00A0400A" w:rsidRDefault="00A0400A" w:rsidP="00A0400A">
      <w:pPr>
        <w:pStyle w:val="ListParagraph"/>
        <w:numPr>
          <w:ilvl w:val="1"/>
          <w:numId w:val="40"/>
        </w:numPr>
        <w:spacing w:after="200" w:line="276" w:lineRule="auto"/>
      </w:pPr>
      <w:r>
        <w:t>nulpunt</w:t>
      </w:r>
    </w:p>
    <w:p w14:paraId="6BB5D4BC" w14:textId="77777777" w:rsidR="00A0400A" w:rsidRDefault="00A0400A" w:rsidP="00A0400A">
      <w:pPr>
        <w:pStyle w:val="ListParagraph"/>
        <w:spacing w:after="200" w:line="276" w:lineRule="auto"/>
      </w:pPr>
    </w:p>
    <w:p w14:paraId="39AF2DA7" w14:textId="77777777" w:rsidR="00A0400A" w:rsidRDefault="00A0400A" w:rsidP="00A0400A">
      <w:pPr>
        <w:pStyle w:val="ListParagraph"/>
        <w:numPr>
          <w:ilvl w:val="0"/>
          <w:numId w:val="40"/>
        </w:numPr>
        <w:spacing w:after="200" w:line="276" w:lineRule="auto"/>
      </w:pPr>
      <w:r>
        <w:t>Bij disk striping…</w:t>
      </w:r>
    </w:p>
    <w:p w14:paraId="1077352A" w14:textId="77777777" w:rsidR="00A0400A" w:rsidRDefault="00A0400A" w:rsidP="00A0400A">
      <w:pPr>
        <w:pStyle w:val="ListParagraph"/>
        <w:numPr>
          <w:ilvl w:val="1"/>
          <w:numId w:val="40"/>
        </w:numPr>
        <w:spacing w:after="200" w:line="276" w:lineRule="auto"/>
      </w:pPr>
      <w:r>
        <w:t>wordt alle data op minstens twee schijven opgeslagen, om zo redundantie in te bouwen.</w:t>
      </w:r>
    </w:p>
    <w:p w14:paraId="483F4966" w14:textId="77777777" w:rsidR="00A0400A" w:rsidRDefault="00A0400A" w:rsidP="00A0400A">
      <w:pPr>
        <w:pStyle w:val="ListParagraph"/>
        <w:numPr>
          <w:ilvl w:val="1"/>
          <w:numId w:val="40"/>
        </w:numPr>
        <w:spacing w:after="200" w:line="276" w:lineRule="auto"/>
      </w:pPr>
      <w:r>
        <w:t>wordt de pariteitsbit op een volledig aparte harde schijf opgeslagen.</w:t>
      </w:r>
    </w:p>
    <w:p w14:paraId="3EEFB049" w14:textId="77777777" w:rsidR="00A0400A" w:rsidRDefault="00A0400A" w:rsidP="00A0400A">
      <w:pPr>
        <w:pStyle w:val="ListParagraph"/>
        <w:numPr>
          <w:ilvl w:val="1"/>
          <w:numId w:val="40"/>
        </w:numPr>
        <w:spacing w:after="200" w:line="276" w:lineRule="auto"/>
      </w:pPr>
      <w:r>
        <w:t>kan een bestand over meerdere schijven verspreid zitten.</w:t>
      </w:r>
    </w:p>
    <w:p w14:paraId="5B2881C8" w14:textId="2AD4AD98" w:rsidR="00A0400A" w:rsidRDefault="00A0400A" w:rsidP="007B71C6">
      <w:pPr>
        <w:pStyle w:val="ListParagraph"/>
        <w:numPr>
          <w:ilvl w:val="1"/>
          <w:numId w:val="40"/>
        </w:numPr>
        <w:spacing w:after="200" w:line="276" w:lineRule="auto"/>
      </w:pPr>
      <w:r>
        <w:t>Zullen de bestanden eerst op de eerste schijf worden geschreven tot deze helemaal vol is, vervolgens wordt er verder geschreven op de 2</w:t>
      </w:r>
      <w:r w:rsidRPr="00C865F5">
        <w:rPr>
          <w:vertAlign w:val="superscript"/>
        </w:rPr>
        <w:t>de</w:t>
      </w:r>
      <w:r>
        <w:t xml:space="preserve"> schijf, enzovoorts.</w:t>
      </w:r>
      <w:r>
        <w:br w:type="page"/>
      </w:r>
    </w:p>
    <w:p w14:paraId="3C07BCFC" w14:textId="77777777" w:rsidR="00A0400A" w:rsidRDefault="00A0400A" w:rsidP="00A0400A">
      <w:pPr>
        <w:pStyle w:val="ListParagraph"/>
        <w:numPr>
          <w:ilvl w:val="0"/>
          <w:numId w:val="40"/>
        </w:numPr>
        <w:spacing w:after="200" w:line="276" w:lineRule="auto"/>
      </w:pPr>
      <w:r>
        <w:lastRenderedPageBreak/>
        <w:t>Geef in onderstaande tabel de eigenschappen weer van de verschillende raid-levels door een kruisje te zetten in het vak waar de eigenschap van toepassing is voor het type raidlevel. Meerdere kruisjes per rij mogelijk. Duid alle juiste aan. Indien een eigenschap wordt aangeduid die niet past bij het raidlevel worden punten afgetrokken voor deze vraag.</w:t>
      </w:r>
    </w:p>
    <w:tbl>
      <w:tblPr>
        <w:tblStyle w:val="TableGrid"/>
        <w:tblW w:w="0" w:type="auto"/>
        <w:tblLayout w:type="fixed"/>
        <w:tblLook w:val="04A0" w:firstRow="1" w:lastRow="0" w:firstColumn="1" w:lastColumn="0" w:noHBand="0" w:noVBand="1"/>
      </w:tblPr>
      <w:tblGrid>
        <w:gridCol w:w="817"/>
        <w:gridCol w:w="1843"/>
        <w:gridCol w:w="1559"/>
        <w:gridCol w:w="1399"/>
        <w:gridCol w:w="1601"/>
        <w:gridCol w:w="1600"/>
        <w:gridCol w:w="1601"/>
      </w:tblGrid>
      <w:tr w:rsidR="00A0400A" w14:paraId="21FE9900" w14:textId="77777777" w:rsidTr="0046087F">
        <w:tc>
          <w:tcPr>
            <w:tcW w:w="817" w:type="dxa"/>
          </w:tcPr>
          <w:p w14:paraId="0FE9D588" w14:textId="77777777" w:rsidR="00A0400A" w:rsidRDefault="00A0400A" w:rsidP="0046087F">
            <w:pPr>
              <w:spacing w:after="200" w:line="276" w:lineRule="auto"/>
            </w:pPr>
          </w:p>
        </w:tc>
        <w:tc>
          <w:tcPr>
            <w:tcW w:w="1843" w:type="dxa"/>
          </w:tcPr>
          <w:p w14:paraId="18B18EE9" w14:textId="77777777" w:rsidR="00A0400A" w:rsidRDefault="00A0400A" w:rsidP="0046087F">
            <w:pPr>
              <w:spacing w:after="200" w:line="276" w:lineRule="auto"/>
            </w:pPr>
            <w:r>
              <w:t>Mirroring /duplexing</w:t>
            </w:r>
            <w:r>
              <w:br/>
              <w:t>(schijfspiegeling)</w:t>
            </w:r>
          </w:p>
        </w:tc>
        <w:tc>
          <w:tcPr>
            <w:tcW w:w="1559" w:type="dxa"/>
          </w:tcPr>
          <w:p w14:paraId="6EC44593" w14:textId="77777777" w:rsidR="00A0400A" w:rsidRDefault="00A0400A" w:rsidP="0046087F">
            <w:pPr>
              <w:spacing w:after="200" w:line="276" w:lineRule="auto"/>
            </w:pPr>
            <w:r>
              <w:t>Striping</w:t>
            </w:r>
          </w:p>
        </w:tc>
        <w:tc>
          <w:tcPr>
            <w:tcW w:w="1399" w:type="dxa"/>
          </w:tcPr>
          <w:p w14:paraId="7AAE1CCC" w14:textId="77777777" w:rsidR="00A0400A" w:rsidRDefault="00A0400A" w:rsidP="0046087F">
            <w:pPr>
              <w:spacing w:after="200" w:line="276" w:lineRule="auto"/>
            </w:pPr>
            <w:r>
              <w:t>Parity</w:t>
            </w:r>
          </w:p>
        </w:tc>
        <w:tc>
          <w:tcPr>
            <w:tcW w:w="1601" w:type="dxa"/>
          </w:tcPr>
          <w:p w14:paraId="0493BCD1" w14:textId="77777777" w:rsidR="00A0400A" w:rsidRDefault="00A0400A" w:rsidP="0046087F">
            <w:pPr>
              <w:spacing w:after="200" w:line="276" w:lineRule="auto"/>
            </w:pPr>
            <w:r>
              <w:t>Aparte parity disk</w:t>
            </w:r>
          </w:p>
        </w:tc>
        <w:tc>
          <w:tcPr>
            <w:tcW w:w="1600" w:type="dxa"/>
          </w:tcPr>
          <w:p w14:paraId="32BF5766" w14:textId="77777777" w:rsidR="00A0400A" w:rsidRDefault="00A0400A" w:rsidP="0046087F">
            <w:pPr>
              <w:spacing w:after="200" w:line="276" w:lineRule="auto"/>
            </w:pPr>
            <w:r>
              <w:t>Fault tolerance</w:t>
            </w:r>
          </w:p>
        </w:tc>
        <w:tc>
          <w:tcPr>
            <w:tcW w:w="1601" w:type="dxa"/>
          </w:tcPr>
          <w:p w14:paraId="7188A3BE" w14:textId="77777777" w:rsidR="00A0400A" w:rsidRDefault="00A0400A" w:rsidP="0046087F">
            <w:pPr>
              <w:spacing w:after="200" w:line="276" w:lineRule="auto"/>
            </w:pPr>
            <w:r>
              <w:t>Performantie-winst (sneller lezen en/of schrijven)</w:t>
            </w:r>
          </w:p>
        </w:tc>
      </w:tr>
      <w:tr w:rsidR="00A0400A" w14:paraId="36EA5A63" w14:textId="77777777" w:rsidTr="0046087F">
        <w:tc>
          <w:tcPr>
            <w:tcW w:w="817" w:type="dxa"/>
          </w:tcPr>
          <w:p w14:paraId="3F405AE9" w14:textId="77777777" w:rsidR="00A0400A" w:rsidRDefault="00A0400A" w:rsidP="0046087F">
            <w:pPr>
              <w:spacing w:after="200" w:line="276" w:lineRule="auto"/>
            </w:pPr>
            <w:r>
              <w:t>JBOD</w:t>
            </w:r>
          </w:p>
        </w:tc>
        <w:tc>
          <w:tcPr>
            <w:tcW w:w="1843" w:type="dxa"/>
          </w:tcPr>
          <w:p w14:paraId="22EC622E" w14:textId="77777777" w:rsidR="00A0400A" w:rsidRDefault="00A0400A" w:rsidP="0046087F">
            <w:pPr>
              <w:spacing w:after="200" w:line="276" w:lineRule="auto"/>
            </w:pPr>
          </w:p>
        </w:tc>
        <w:tc>
          <w:tcPr>
            <w:tcW w:w="1559" w:type="dxa"/>
          </w:tcPr>
          <w:p w14:paraId="617F47C4" w14:textId="77777777" w:rsidR="00A0400A" w:rsidRDefault="00A0400A" w:rsidP="0046087F">
            <w:pPr>
              <w:spacing w:after="200" w:line="276" w:lineRule="auto"/>
            </w:pPr>
          </w:p>
        </w:tc>
        <w:tc>
          <w:tcPr>
            <w:tcW w:w="1399" w:type="dxa"/>
          </w:tcPr>
          <w:p w14:paraId="6AF107DC" w14:textId="77777777" w:rsidR="00A0400A" w:rsidRDefault="00A0400A" w:rsidP="0046087F">
            <w:pPr>
              <w:spacing w:after="200" w:line="276" w:lineRule="auto"/>
            </w:pPr>
          </w:p>
        </w:tc>
        <w:tc>
          <w:tcPr>
            <w:tcW w:w="1601" w:type="dxa"/>
          </w:tcPr>
          <w:p w14:paraId="3BC78513" w14:textId="77777777" w:rsidR="00A0400A" w:rsidRDefault="00A0400A" w:rsidP="0046087F">
            <w:pPr>
              <w:spacing w:after="200" w:line="276" w:lineRule="auto"/>
            </w:pPr>
          </w:p>
        </w:tc>
        <w:tc>
          <w:tcPr>
            <w:tcW w:w="1600" w:type="dxa"/>
          </w:tcPr>
          <w:p w14:paraId="7048F102" w14:textId="77777777" w:rsidR="00A0400A" w:rsidRDefault="00A0400A" w:rsidP="0046087F">
            <w:pPr>
              <w:spacing w:after="200" w:line="276" w:lineRule="auto"/>
            </w:pPr>
          </w:p>
        </w:tc>
        <w:tc>
          <w:tcPr>
            <w:tcW w:w="1601" w:type="dxa"/>
          </w:tcPr>
          <w:p w14:paraId="3952C207" w14:textId="77777777" w:rsidR="00A0400A" w:rsidRDefault="00A0400A" w:rsidP="0046087F">
            <w:pPr>
              <w:spacing w:after="200" w:line="276" w:lineRule="auto"/>
            </w:pPr>
          </w:p>
        </w:tc>
      </w:tr>
      <w:tr w:rsidR="00A0400A" w14:paraId="7BCE423A" w14:textId="77777777" w:rsidTr="0046087F">
        <w:tc>
          <w:tcPr>
            <w:tcW w:w="817" w:type="dxa"/>
          </w:tcPr>
          <w:p w14:paraId="579A6B9E" w14:textId="77777777" w:rsidR="00A0400A" w:rsidRDefault="00A0400A" w:rsidP="0046087F">
            <w:pPr>
              <w:spacing w:after="200" w:line="276" w:lineRule="auto"/>
            </w:pPr>
            <w:r>
              <w:t>RAID 0</w:t>
            </w:r>
          </w:p>
        </w:tc>
        <w:tc>
          <w:tcPr>
            <w:tcW w:w="1843" w:type="dxa"/>
          </w:tcPr>
          <w:p w14:paraId="5A1F7C91" w14:textId="041B0141" w:rsidR="00A0400A" w:rsidRDefault="00A0082A" w:rsidP="0046087F">
            <w:pPr>
              <w:spacing w:after="200" w:line="276" w:lineRule="auto"/>
            </w:pPr>
            <w:r>
              <w:t>1</w:t>
            </w:r>
          </w:p>
        </w:tc>
        <w:tc>
          <w:tcPr>
            <w:tcW w:w="1559" w:type="dxa"/>
          </w:tcPr>
          <w:p w14:paraId="04FA9D4C" w14:textId="77777777" w:rsidR="00A0400A" w:rsidRDefault="00A0400A" w:rsidP="0046087F">
            <w:pPr>
              <w:spacing w:after="200" w:line="276" w:lineRule="auto"/>
            </w:pPr>
          </w:p>
        </w:tc>
        <w:tc>
          <w:tcPr>
            <w:tcW w:w="1399" w:type="dxa"/>
          </w:tcPr>
          <w:p w14:paraId="1D711F30" w14:textId="77777777" w:rsidR="00A0400A" w:rsidRDefault="00A0400A" w:rsidP="0046087F">
            <w:pPr>
              <w:spacing w:after="200" w:line="276" w:lineRule="auto"/>
            </w:pPr>
          </w:p>
        </w:tc>
        <w:tc>
          <w:tcPr>
            <w:tcW w:w="1601" w:type="dxa"/>
          </w:tcPr>
          <w:p w14:paraId="17C63F38" w14:textId="77777777" w:rsidR="00A0400A" w:rsidRDefault="00A0400A" w:rsidP="0046087F">
            <w:pPr>
              <w:spacing w:after="200" w:line="276" w:lineRule="auto"/>
            </w:pPr>
          </w:p>
        </w:tc>
        <w:tc>
          <w:tcPr>
            <w:tcW w:w="1600" w:type="dxa"/>
          </w:tcPr>
          <w:p w14:paraId="2B740576" w14:textId="77777777" w:rsidR="00A0400A" w:rsidRDefault="00A0400A" w:rsidP="0046087F">
            <w:pPr>
              <w:spacing w:after="200" w:line="276" w:lineRule="auto"/>
            </w:pPr>
          </w:p>
        </w:tc>
        <w:tc>
          <w:tcPr>
            <w:tcW w:w="1601" w:type="dxa"/>
          </w:tcPr>
          <w:p w14:paraId="1D024999" w14:textId="7CEA0A15" w:rsidR="00A0400A" w:rsidRDefault="00A0082A" w:rsidP="0046087F">
            <w:pPr>
              <w:spacing w:after="200" w:line="276" w:lineRule="auto"/>
            </w:pPr>
            <w:r>
              <w:t>1</w:t>
            </w:r>
          </w:p>
        </w:tc>
      </w:tr>
      <w:tr w:rsidR="00A0400A" w14:paraId="059F6027" w14:textId="77777777" w:rsidTr="0046087F">
        <w:tc>
          <w:tcPr>
            <w:tcW w:w="817" w:type="dxa"/>
          </w:tcPr>
          <w:p w14:paraId="32CFAE7F" w14:textId="77777777" w:rsidR="00A0400A" w:rsidRDefault="00A0400A" w:rsidP="0046087F">
            <w:pPr>
              <w:spacing w:after="200" w:line="276" w:lineRule="auto"/>
            </w:pPr>
            <w:r>
              <w:t>RAID 1</w:t>
            </w:r>
          </w:p>
        </w:tc>
        <w:tc>
          <w:tcPr>
            <w:tcW w:w="1843" w:type="dxa"/>
          </w:tcPr>
          <w:p w14:paraId="646608B0" w14:textId="77777777" w:rsidR="00A0400A" w:rsidRDefault="00A0400A" w:rsidP="0046087F">
            <w:pPr>
              <w:spacing w:after="200" w:line="276" w:lineRule="auto"/>
            </w:pPr>
          </w:p>
        </w:tc>
        <w:tc>
          <w:tcPr>
            <w:tcW w:w="1559" w:type="dxa"/>
          </w:tcPr>
          <w:p w14:paraId="39683DE0" w14:textId="1B0BBEA8" w:rsidR="00A0400A" w:rsidRDefault="00A0082A" w:rsidP="0046087F">
            <w:pPr>
              <w:spacing w:after="200" w:line="276" w:lineRule="auto"/>
            </w:pPr>
            <w:r>
              <w:t>1</w:t>
            </w:r>
          </w:p>
        </w:tc>
        <w:tc>
          <w:tcPr>
            <w:tcW w:w="1399" w:type="dxa"/>
          </w:tcPr>
          <w:p w14:paraId="6F1A9077" w14:textId="77777777" w:rsidR="00A0400A" w:rsidRDefault="00A0400A" w:rsidP="0046087F">
            <w:pPr>
              <w:spacing w:after="200" w:line="276" w:lineRule="auto"/>
            </w:pPr>
          </w:p>
        </w:tc>
        <w:tc>
          <w:tcPr>
            <w:tcW w:w="1601" w:type="dxa"/>
          </w:tcPr>
          <w:p w14:paraId="69251A1E" w14:textId="77777777" w:rsidR="00A0400A" w:rsidRDefault="00A0400A" w:rsidP="0046087F">
            <w:pPr>
              <w:spacing w:after="200" w:line="276" w:lineRule="auto"/>
            </w:pPr>
          </w:p>
        </w:tc>
        <w:tc>
          <w:tcPr>
            <w:tcW w:w="1600" w:type="dxa"/>
          </w:tcPr>
          <w:p w14:paraId="4F67D886" w14:textId="77777777" w:rsidR="00A0400A" w:rsidRDefault="00A0400A" w:rsidP="0046087F">
            <w:pPr>
              <w:spacing w:after="200" w:line="276" w:lineRule="auto"/>
            </w:pPr>
          </w:p>
        </w:tc>
        <w:tc>
          <w:tcPr>
            <w:tcW w:w="1601" w:type="dxa"/>
          </w:tcPr>
          <w:p w14:paraId="5DEA6E89" w14:textId="46DC5FF8" w:rsidR="00A0400A" w:rsidRDefault="00A0082A" w:rsidP="0046087F">
            <w:pPr>
              <w:spacing w:after="200" w:line="276" w:lineRule="auto"/>
            </w:pPr>
            <w:r>
              <w:t>1</w:t>
            </w:r>
          </w:p>
        </w:tc>
      </w:tr>
      <w:tr w:rsidR="00A0400A" w14:paraId="1F1322B1" w14:textId="77777777" w:rsidTr="0046087F">
        <w:tc>
          <w:tcPr>
            <w:tcW w:w="817" w:type="dxa"/>
          </w:tcPr>
          <w:p w14:paraId="4E387E9A" w14:textId="77777777" w:rsidR="00A0400A" w:rsidRDefault="00A0400A" w:rsidP="0046087F">
            <w:pPr>
              <w:spacing w:after="200" w:line="276" w:lineRule="auto"/>
            </w:pPr>
            <w:r>
              <w:t>RAID 4</w:t>
            </w:r>
          </w:p>
        </w:tc>
        <w:tc>
          <w:tcPr>
            <w:tcW w:w="1843" w:type="dxa"/>
          </w:tcPr>
          <w:p w14:paraId="685DA9E4" w14:textId="77777777" w:rsidR="00A0400A" w:rsidRDefault="00A0400A" w:rsidP="0046087F">
            <w:pPr>
              <w:spacing w:after="200" w:line="276" w:lineRule="auto"/>
            </w:pPr>
          </w:p>
        </w:tc>
        <w:tc>
          <w:tcPr>
            <w:tcW w:w="1559" w:type="dxa"/>
          </w:tcPr>
          <w:p w14:paraId="6C4B88C3" w14:textId="2C9DF4AC" w:rsidR="00A0400A" w:rsidRDefault="00A0082A" w:rsidP="0046087F">
            <w:pPr>
              <w:spacing w:after="200" w:line="276" w:lineRule="auto"/>
            </w:pPr>
            <w:r>
              <w:t>1</w:t>
            </w:r>
          </w:p>
        </w:tc>
        <w:tc>
          <w:tcPr>
            <w:tcW w:w="1399" w:type="dxa"/>
          </w:tcPr>
          <w:p w14:paraId="28CA8120" w14:textId="42AD38AC" w:rsidR="00A0400A" w:rsidRDefault="00A0082A" w:rsidP="0046087F">
            <w:pPr>
              <w:spacing w:after="200" w:line="276" w:lineRule="auto"/>
            </w:pPr>
            <w:r>
              <w:t>1</w:t>
            </w:r>
          </w:p>
        </w:tc>
        <w:tc>
          <w:tcPr>
            <w:tcW w:w="1601" w:type="dxa"/>
          </w:tcPr>
          <w:p w14:paraId="7BC86BD5" w14:textId="0A640823" w:rsidR="00A0400A" w:rsidRDefault="00A0082A" w:rsidP="0046087F">
            <w:pPr>
              <w:spacing w:after="200" w:line="276" w:lineRule="auto"/>
            </w:pPr>
            <w:r>
              <w:t>1</w:t>
            </w:r>
          </w:p>
        </w:tc>
        <w:tc>
          <w:tcPr>
            <w:tcW w:w="1600" w:type="dxa"/>
          </w:tcPr>
          <w:p w14:paraId="52DDC7F5" w14:textId="6DF8F31A" w:rsidR="00A0400A" w:rsidRDefault="00A0082A" w:rsidP="0046087F">
            <w:pPr>
              <w:spacing w:after="200" w:line="276" w:lineRule="auto"/>
            </w:pPr>
            <w:r>
              <w:t>1</w:t>
            </w:r>
          </w:p>
        </w:tc>
        <w:tc>
          <w:tcPr>
            <w:tcW w:w="1601" w:type="dxa"/>
          </w:tcPr>
          <w:p w14:paraId="214CEC54" w14:textId="0F5A7C85" w:rsidR="00A0400A" w:rsidRDefault="00A0082A" w:rsidP="0046087F">
            <w:pPr>
              <w:spacing w:after="200" w:line="276" w:lineRule="auto"/>
            </w:pPr>
            <w:r>
              <w:t>1</w:t>
            </w:r>
          </w:p>
        </w:tc>
      </w:tr>
      <w:tr w:rsidR="00A0400A" w14:paraId="5059A5BC" w14:textId="77777777" w:rsidTr="0046087F">
        <w:tc>
          <w:tcPr>
            <w:tcW w:w="817" w:type="dxa"/>
          </w:tcPr>
          <w:p w14:paraId="3C26A16A" w14:textId="77777777" w:rsidR="00A0400A" w:rsidRDefault="00A0400A" w:rsidP="0046087F">
            <w:pPr>
              <w:spacing w:after="200" w:line="276" w:lineRule="auto"/>
            </w:pPr>
            <w:r>
              <w:t>RAID 5</w:t>
            </w:r>
          </w:p>
        </w:tc>
        <w:tc>
          <w:tcPr>
            <w:tcW w:w="1843" w:type="dxa"/>
          </w:tcPr>
          <w:p w14:paraId="310B336E" w14:textId="77777777" w:rsidR="00A0400A" w:rsidRDefault="00A0400A" w:rsidP="0046087F">
            <w:pPr>
              <w:spacing w:after="200" w:line="276" w:lineRule="auto"/>
            </w:pPr>
          </w:p>
        </w:tc>
        <w:tc>
          <w:tcPr>
            <w:tcW w:w="1559" w:type="dxa"/>
          </w:tcPr>
          <w:p w14:paraId="15C0C739" w14:textId="42C02275" w:rsidR="00A0400A" w:rsidRDefault="00A0082A" w:rsidP="0046087F">
            <w:pPr>
              <w:spacing w:after="200" w:line="276" w:lineRule="auto"/>
            </w:pPr>
            <w:r>
              <w:t>1</w:t>
            </w:r>
          </w:p>
        </w:tc>
        <w:tc>
          <w:tcPr>
            <w:tcW w:w="1399" w:type="dxa"/>
          </w:tcPr>
          <w:p w14:paraId="1FA79B65" w14:textId="3AFACD92" w:rsidR="00A0400A" w:rsidRDefault="00A0082A" w:rsidP="0046087F">
            <w:pPr>
              <w:spacing w:after="200" w:line="276" w:lineRule="auto"/>
            </w:pPr>
            <w:r>
              <w:t>1</w:t>
            </w:r>
          </w:p>
        </w:tc>
        <w:tc>
          <w:tcPr>
            <w:tcW w:w="1601" w:type="dxa"/>
          </w:tcPr>
          <w:p w14:paraId="7C012251" w14:textId="77777777" w:rsidR="00A0400A" w:rsidRDefault="00A0400A" w:rsidP="0046087F">
            <w:pPr>
              <w:spacing w:after="200" w:line="276" w:lineRule="auto"/>
            </w:pPr>
          </w:p>
        </w:tc>
        <w:tc>
          <w:tcPr>
            <w:tcW w:w="1600" w:type="dxa"/>
          </w:tcPr>
          <w:p w14:paraId="528E7935" w14:textId="029318F2" w:rsidR="00A0400A" w:rsidRDefault="00A0082A" w:rsidP="0046087F">
            <w:pPr>
              <w:spacing w:after="200" w:line="276" w:lineRule="auto"/>
            </w:pPr>
            <w:r>
              <w:t>1</w:t>
            </w:r>
          </w:p>
        </w:tc>
        <w:tc>
          <w:tcPr>
            <w:tcW w:w="1601" w:type="dxa"/>
          </w:tcPr>
          <w:p w14:paraId="3ECCC2CA" w14:textId="1D67C27A" w:rsidR="00A0400A" w:rsidRDefault="00A0082A" w:rsidP="0046087F">
            <w:pPr>
              <w:spacing w:after="200" w:line="276" w:lineRule="auto"/>
            </w:pPr>
            <w:r>
              <w:t>1</w:t>
            </w:r>
          </w:p>
        </w:tc>
      </w:tr>
      <w:tr w:rsidR="00A0400A" w14:paraId="26B7F8E1" w14:textId="77777777" w:rsidTr="0046087F">
        <w:tc>
          <w:tcPr>
            <w:tcW w:w="817" w:type="dxa"/>
          </w:tcPr>
          <w:p w14:paraId="1A37FBC9" w14:textId="77777777" w:rsidR="00A0400A" w:rsidRDefault="00A0400A" w:rsidP="0046087F">
            <w:pPr>
              <w:spacing w:after="200" w:line="276" w:lineRule="auto"/>
            </w:pPr>
            <w:r>
              <w:t>RAID 6</w:t>
            </w:r>
          </w:p>
        </w:tc>
        <w:tc>
          <w:tcPr>
            <w:tcW w:w="1843" w:type="dxa"/>
          </w:tcPr>
          <w:p w14:paraId="70C3035E" w14:textId="77777777" w:rsidR="00A0400A" w:rsidRDefault="00A0400A" w:rsidP="0046087F">
            <w:pPr>
              <w:spacing w:after="200" w:line="276" w:lineRule="auto"/>
            </w:pPr>
          </w:p>
        </w:tc>
        <w:tc>
          <w:tcPr>
            <w:tcW w:w="1559" w:type="dxa"/>
          </w:tcPr>
          <w:p w14:paraId="04651394" w14:textId="5FF6B047" w:rsidR="00A0400A" w:rsidRDefault="00A0082A" w:rsidP="0046087F">
            <w:pPr>
              <w:spacing w:after="200" w:line="276" w:lineRule="auto"/>
            </w:pPr>
            <w:r>
              <w:t>1</w:t>
            </w:r>
          </w:p>
        </w:tc>
        <w:tc>
          <w:tcPr>
            <w:tcW w:w="1399" w:type="dxa"/>
          </w:tcPr>
          <w:p w14:paraId="34ACD3EE" w14:textId="15D58277" w:rsidR="00A0400A" w:rsidRDefault="00A0082A" w:rsidP="0046087F">
            <w:pPr>
              <w:spacing w:after="200" w:line="276" w:lineRule="auto"/>
            </w:pPr>
            <w:r>
              <w:t>1</w:t>
            </w:r>
          </w:p>
        </w:tc>
        <w:tc>
          <w:tcPr>
            <w:tcW w:w="1601" w:type="dxa"/>
          </w:tcPr>
          <w:p w14:paraId="654B3005" w14:textId="77777777" w:rsidR="00A0400A" w:rsidRDefault="00A0400A" w:rsidP="0046087F">
            <w:pPr>
              <w:spacing w:after="200" w:line="276" w:lineRule="auto"/>
            </w:pPr>
          </w:p>
        </w:tc>
        <w:tc>
          <w:tcPr>
            <w:tcW w:w="1600" w:type="dxa"/>
          </w:tcPr>
          <w:p w14:paraId="107E1280" w14:textId="6030AFFD" w:rsidR="00A0400A" w:rsidRDefault="00A0082A" w:rsidP="0046087F">
            <w:pPr>
              <w:spacing w:after="200" w:line="276" w:lineRule="auto"/>
            </w:pPr>
            <w:r>
              <w:t>1</w:t>
            </w:r>
          </w:p>
        </w:tc>
        <w:tc>
          <w:tcPr>
            <w:tcW w:w="1601" w:type="dxa"/>
          </w:tcPr>
          <w:p w14:paraId="4F987471" w14:textId="309C72BA" w:rsidR="00A0400A" w:rsidRDefault="00A0082A" w:rsidP="0046087F">
            <w:pPr>
              <w:spacing w:after="200" w:line="276" w:lineRule="auto"/>
            </w:pPr>
            <w:r>
              <w:t>1</w:t>
            </w:r>
          </w:p>
        </w:tc>
      </w:tr>
    </w:tbl>
    <w:p w14:paraId="7AD3A3CE" w14:textId="77777777" w:rsidR="00A0400A" w:rsidRDefault="00A0400A" w:rsidP="00A0400A">
      <w:pPr>
        <w:spacing w:after="200" w:line="276" w:lineRule="auto"/>
      </w:pPr>
    </w:p>
    <w:p w14:paraId="24400E66" w14:textId="77777777" w:rsidR="00A0400A" w:rsidRDefault="00A0400A" w:rsidP="00A0400A">
      <w:pPr>
        <w:pStyle w:val="ListParagraph"/>
        <w:numPr>
          <w:ilvl w:val="0"/>
          <w:numId w:val="40"/>
        </w:numPr>
        <w:spacing w:after="200" w:line="276" w:lineRule="auto"/>
      </w:pPr>
      <w:r>
        <w:t>Bij optical storage zal de data op het medium worden weggeschreven…</w:t>
      </w:r>
    </w:p>
    <w:p w14:paraId="48751C92" w14:textId="77777777" w:rsidR="00A0400A" w:rsidRDefault="00A0400A" w:rsidP="00A0400A">
      <w:pPr>
        <w:pStyle w:val="ListParagraph"/>
        <w:numPr>
          <w:ilvl w:val="1"/>
          <w:numId w:val="40"/>
        </w:numPr>
        <w:spacing w:after="200" w:line="276" w:lineRule="auto"/>
      </w:pPr>
      <w:r>
        <w:t>Circulair, in naast elkaar liggende tracks. Van binnen naar buiten.</w:t>
      </w:r>
    </w:p>
    <w:p w14:paraId="4FD5EBBF" w14:textId="77777777" w:rsidR="00A0400A" w:rsidRDefault="00A0400A" w:rsidP="00A0400A">
      <w:pPr>
        <w:pStyle w:val="ListParagraph"/>
        <w:numPr>
          <w:ilvl w:val="1"/>
          <w:numId w:val="40"/>
        </w:numPr>
        <w:spacing w:after="200" w:line="276" w:lineRule="auto"/>
      </w:pPr>
      <w:r>
        <w:t>Circulair, in naast elkaar liggende tracks. Van buiten naar binnen.</w:t>
      </w:r>
    </w:p>
    <w:p w14:paraId="5CC1EF01" w14:textId="77777777" w:rsidR="00A0400A" w:rsidRDefault="00A0400A" w:rsidP="00A0400A">
      <w:pPr>
        <w:pStyle w:val="ListParagraph"/>
        <w:numPr>
          <w:ilvl w:val="1"/>
          <w:numId w:val="40"/>
        </w:numPr>
        <w:spacing w:after="200" w:line="276" w:lineRule="auto"/>
      </w:pPr>
      <w:r>
        <w:t>In een spiraal. Van binnen naar buiten.</w:t>
      </w:r>
    </w:p>
    <w:p w14:paraId="16FAD36E" w14:textId="77777777" w:rsidR="00A0400A" w:rsidRDefault="00A0400A" w:rsidP="00A0400A">
      <w:pPr>
        <w:pStyle w:val="ListParagraph"/>
        <w:numPr>
          <w:ilvl w:val="1"/>
          <w:numId w:val="40"/>
        </w:numPr>
        <w:spacing w:after="200" w:line="276" w:lineRule="auto"/>
      </w:pPr>
      <w:r>
        <w:t>In een spiraal. Van buiten naar binnen.</w:t>
      </w:r>
    </w:p>
    <w:p w14:paraId="2F8DE32D" w14:textId="77777777" w:rsidR="00A0400A" w:rsidRDefault="00A0400A" w:rsidP="00A0400A">
      <w:pPr>
        <w:pStyle w:val="ListParagraph"/>
        <w:spacing w:after="200" w:line="276" w:lineRule="auto"/>
        <w:ind w:left="1440"/>
      </w:pPr>
    </w:p>
    <w:p w14:paraId="7151025F" w14:textId="77777777" w:rsidR="00A0400A" w:rsidRDefault="00A0400A" w:rsidP="00A0400A">
      <w:pPr>
        <w:pStyle w:val="ListParagraph"/>
        <w:numPr>
          <w:ilvl w:val="0"/>
          <w:numId w:val="40"/>
        </w:numPr>
        <w:spacing w:after="200" w:line="276" w:lineRule="auto"/>
      </w:pPr>
      <w:r>
        <w:t>De opslagcapaciteit van een DVD-5 is…</w:t>
      </w:r>
    </w:p>
    <w:p w14:paraId="4BD4EC39" w14:textId="77777777" w:rsidR="00A0400A" w:rsidRDefault="00A0400A" w:rsidP="00A0400A">
      <w:pPr>
        <w:pStyle w:val="ListParagraph"/>
        <w:numPr>
          <w:ilvl w:val="1"/>
          <w:numId w:val="40"/>
        </w:numPr>
        <w:spacing w:after="200" w:line="276" w:lineRule="auto"/>
      </w:pPr>
      <w:r>
        <w:t>1,4 GB</w:t>
      </w:r>
    </w:p>
    <w:p w14:paraId="42772E55" w14:textId="77777777" w:rsidR="00A0400A" w:rsidRDefault="00A0400A" w:rsidP="00A0400A">
      <w:pPr>
        <w:pStyle w:val="ListParagraph"/>
        <w:numPr>
          <w:ilvl w:val="1"/>
          <w:numId w:val="40"/>
        </w:numPr>
        <w:spacing w:after="200" w:line="276" w:lineRule="auto"/>
      </w:pPr>
      <w:r>
        <w:t>4,7 GB</w:t>
      </w:r>
    </w:p>
    <w:p w14:paraId="713954BC" w14:textId="77777777" w:rsidR="00A0400A" w:rsidRDefault="00A0400A" w:rsidP="00A0400A">
      <w:pPr>
        <w:pStyle w:val="ListParagraph"/>
        <w:numPr>
          <w:ilvl w:val="1"/>
          <w:numId w:val="40"/>
        </w:numPr>
        <w:spacing w:after="200" w:line="276" w:lineRule="auto"/>
      </w:pPr>
      <w:r>
        <w:t>8,5 GB</w:t>
      </w:r>
    </w:p>
    <w:p w14:paraId="3F7492AE" w14:textId="77777777" w:rsidR="00A0400A" w:rsidRDefault="00A0400A" w:rsidP="00A0400A">
      <w:pPr>
        <w:pStyle w:val="ListParagraph"/>
        <w:numPr>
          <w:ilvl w:val="1"/>
          <w:numId w:val="40"/>
        </w:numPr>
        <w:spacing w:after="200" w:line="276" w:lineRule="auto"/>
      </w:pPr>
      <w:r>
        <w:t>9,5 GB</w:t>
      </w:r>
    </w:p>
    <w:p w14:paraId="762BE3B7" w14:textId="77777777" w:rsidR="00A0400A" w:rsidRDefault="00A0400A" w:rsidP="00A0400A">
      <w:pPr>
        <w:pStyle w:val="ListParagraph"/>
        <w:spacing w:after="200" w:line="276" w:lineRule="auto"/>
        <w:ind w:left="1440"/>
      </w:pPr>
    </w:p>
    <w:p w14:paraId="0CCBE0C4" w14:textId="77777777" w:rsidR="00A0400A" w:rsidRDefault="00A0400A" w:rsidP="00A0400A">
      <w:pPr>
        <w:pStyle w:val="ListParagraph"/>
        <w:numPr>
          <w:ilvl w:val="0"/>
          <w:numId w:val="40"/>
        </w:numPr>
        <w:spacing w:after="200" w:line="276" w:lineRule="auto"/>
      </w:pPr>
      <w:r>
        <w:t>Gegeven onderstaande afbeelding van een poort op een computer. Welke soort poort is dit?</w:t>
      </w:r>
    </w:p>
    <w:p w14:paraId="047A674B" w14:textId="77777777" w:rsidR="00A0400A" w:rsidRDefault="00A0400A" w:rsidP="00A0400A">
      <w:pPr>
        <w:pStyle w:val="ListParagraph"/>
        <w:spacing w:after="200" w:line="276" w:lineRule="auto"/>
      </w:pPr>
      <w:r w:rsidRPr="00545D2D">
        <w:rPr>
          <w:noProof/>
          <w:lang w:eastAsia="nl-BE"/>
        </w:rPr>
        <w:drawing>
          <wp:inline distT="0" distB="0" distL="0" distR="0" wp14:anchorId="37300791" wp14:editId="489F1373">
            <wp:extent cx="2977846" cy="2232248"/>
            <wp:effectExtent l="0" t="0" r="0" b="0"/>
            <wp:docPr id="2050" name="Picture 2" descr="http://upload.wikimedia.org/wikipedia/commons/e/ea/Serial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upload.wikimedia.org/wikipedia/commons/e/ea/Serial_po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846" cy="22322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6D9628A" w14:textId="77777777" w:rsidR="00A0400A" w:rsidRDefault="00A0400A" w:rsidP="00A0400A">
      <w:pPr>
        <w:pStyle w:val="ListParagraph"/>
        <w:numPr>
          <w:ilvl w:val="1"/>
          <w:numId w:val="40"/>
        </w:numPr>
        <w:spacing w:after="200" w:line="276" w:lineRule="auto"/>
      </w:pPr>
      <w:r>
        <w:t>Een parallelle poort</w:t>
      </w:r>
    </w:p>
    <w:p w14:paraId="3CA62E1C" w14:textId="77777777" w:rsidR="00A0400A" w:rsidRDefault="00A0400A" w:rsidP="00A0400A">
      <w:pPr>
        <w:pStyle w:val="ListParagraph"/>
        <w:numPr>
          <w:ilvl w:val="1"/>
          <w:numId w:val="40"/>
        </w:numPr>
        <w:spacing w:after="200" w:line="276" w:lineRule="auto"/>
      </w:pPr>
      <w:r>
        <w:t>Een seriële poort</w:t>
      </w:r>
    </w:p>
    <w:p w14:paraId="4E43CA2D" w14:textId="77777777" w:rsidR="00A0400A" w:rsidRDefault="00A0400A" w:rsidP="00A0400A">
      <w:pPr>
        <w:pStyle w:val="ListParagraph"/>
        <w:numPr>
          <w:ilvl w:val="1"/>
          <w:numId w:val="40"/>
        </w:numPr>
        <w:spacing w:after="200" w:line="276" w:lineRule="auto"/>
      </w:pPr>
      <w:r>
        <w:t>Een VGA poort</w:t>
      </w:r>
    </w:p>
    <w:p w14:paraId="19B010AB" w14:textId="77777777" w:rsidR="00A0400A" w:rsidRDefault="00A0400A" w:rsidP="00A0400A">
      <w:pPr>
        <w:pStyle w:val="ListParagraph"/>
        <w:numPr>
          <w:ilvl w:val="1"/>
          <w:numId w:val="40"/>
        </w:numPr>
        <w:spacing w:after="200" w:line="276" w:lineRule="auto"/>
      </w:pPr>
      <w:r>
        <w:t>Een AGP poort</w:t>
      </w:r>
    </w:p>
    <w:p w14:paraId="127C2E51" w14:textId="77777777" w:rsidR="00A0400A" w:rsidRDefault="00A0400A" w:rsidP="00A0400A">
      <w:pPr>
        <w:pStyle w:val="ListParagraph"/>
        <w:numPr>
          <w:ilvl w:val="1"/>
          <w:numId w:val="40"/>
        </w:numPr>
        <w:spacing w:after="200" w:line="276" w:lineRule="auto"/>
      </w:pPr>
      <w:r>
        <w:t>Een PS/2 DIN poort</w:t>
      </w:r>
    </w:p>
    <w:p w14:paraId="01F3285A" w14:textId="5440DF3D" w:rsidR="00A0400A" w:rsidRDefault="00A0400A" w:rsidP="00266559">
      <w:pPr>
        <w:spacing w:after="200" w:line="276" w:lineRule="auto"/>
      </w:pPr>
    </w:p>
    <w:p w14:paraId="685FC7D4" w14:textId="77777777" w:rsidR="00A0400A" w:rsidRDefault="00A0400A" w:rsidP="00A0400A">
      <w:pPr>
        <w:pStyle w:val="ListParagraph"/>
        <w:numPr>
          <w:ilvl w:val="0"/>
          <w:numId w:val="40"/>
        </w:numPr>
        <w:spacing w:after="200" w:line="276" w:lineRule="auto"/>
      </w:pPr>
      <w:r>
        <w:t>Geef in onderstaande tabel de eigenschappen weer van de verschillende beeldschermpoorten en verbindingstechnologieën door een kruisje te zetten in het vak waar de eigenschap van toepassing is. Meerdere kruisjes per rij mogelijk. Duid alle juiste aan. Indien een eigenschap wordt aangeduid die niet past bij de poort worden punten afgetrokken voor deze vraag.</w:t>
      </w:r>
    </w:p>
    <w:tbl>
      <w:tblPr>
        <w:tblStyle w:val="TableGrid"/>
        <w:tblW w:w="0" w:type="auto"/>
        <w:tblInd w:w="720" w:type="dxa"/>
        <w:tblLook w:val="04A0" w:firstRow="1" w:lastRow="0" w:firstColumn="1" w:lastColumn="0" w:noHBand="0" w:noVBand="1"/>
      </w:tblPr>
      <w:tblGrid>
        <w:gridCol w:w="2366"/>
        <w:gridCol w:w="2309"/>
        <w:gridCol w:w="2405"/>
        <w:gridCol w:w="2394"/>
      </w:tblGrid>
      <w:tr w:rsidR="00A0400A" w14:paraId="3322936F" w14:textId="77777777" w:rsidTr="0046087F">
        <w:tc>
          <w:tcPr>
            <w:tcW w:w="2423" w:type="dxa"/>
          </w:tcPr>
          <w:p w14:paraId="3D8206A1" w14:textId="77777777" w:rsidR="00A0400A" w:rsidRDefault="00A0400A" w:rsidP="0046087F">
            <w:pPr>
              <w:pStyle w:val="ListParagraph"/>
              <w:spacing w:after="200" w:line="276" w:lineRule="auto"/>
              <w:ind w:left="0"/>
            </w:pPr>
          </w:p>
        </w:tc>
        <w:tc>
          <w:tcPr>
            <w:tcW w:w="2381" w:type="dxa"/>
          </w:tcPr>
          <w:p w14:paraId="40452D93" w14:textId="77777777" w:rsidR="00A0400A" w:rsidRDefault="00A0400A" w:rsidP="0046087F">
            <w:pPr>
              <w:pStyle w:val="ListParagraph"/>
              <w:spacing w:after="200" w:line="276" w:lineRule="auto"/>
              <w:ind w:left="0"/>
            </w:pPr>
            <w:r>
              <w:t>Digitaal signaal</w:t>
            </w:r>
          </w:p>
        </w:tc>
        <w:tc>
          <w:tcPr>
            <w:tcW w:w="2452" w:type="dxa"/>
          </w:tcPr>
          <w:p w14:paraId="38F22723" w14:textId="77777777" w:rsidR="00A0400A" w:rsidRDefault="00A0400A" w:rsidP="0046087F">
            <w:pPr>
              <w:pStyle w:val="ListParagraph"/>
              <w:spacing w:after="200" w:line="276" w:lineRule="auto"/>
              <w:ind w:left="0"/>
            </w:pPr>
            <w:r>
              <w:t>Daisychaining</w:t>
            </w:r>
            <w:r>
              <w:br/>
              <w:t>(meerdere schermen kunnen aangesproken worden over 1 poort)</w:t>
            </w:r>
          </w:p>
        </w:tc>
        <w:tc>
          <w:tcPr>
            <w:tcW w:w="2444" w:type="dxa"/>
          </w:tcPr>
          <w:p w14:paraId="3CD42F2D" w14:textId="77777777" w:rsidR="00A0400A" w:rsidRDefault="00A0400A" w:rsidP="0046087F">
            <w:pPr>
              <w:pStyle w:val="ListParagraph"/>
              <w:spacing w:after="200" w:line="276" w:lineRule="auto"/>
              <w:ind w:left="0"/>
            </w:pPr>
            <w:r>
              <w:t>Audio kan ook meegestuurd worden samen met het beeldsignaal</w:t>
            </w:r>
          </w:p>
        </w:tc>
      </w:tr>
      <w:tr w:rsidR="00A0400A" w14:paraId="0E2AD71B" w14:textId="77777777" w:rsidTr="0046087F">
        <w:tc>
          <w:tcPr>
            <w:tcW w:w="2423" w:type="dxa"/>
          </w:tcPr>
          <w:p w14:paraId="507EEB1B" w14:textId="77777777" w:rsidR="00A0400A" w:rsidRDefault="00A0400A" w:rsidP="0046087F">
            <w:pPr>
              <w:pStyle w:val="ListParagraph"/>
              <w:spacing w:after="200" w:line="276" w:lineRule="auto"/>
              <w:ind w:left="0"/>
            </w:pPr>
            <w:r>
              <w:t>VGA</w:t>
            </w:r>
          </w:p>
        </w:tc>
        <w:tc>
          <w:tcPr>
            <w:tcW w:w="2381" w:type="dxa"/>
          </w:tcPr>
          <w:p w14:paraId="300E4639" w14:textId="77777777" w:rsidR="00A0400A" w:rsidRDefault="00A0400A" w:rsidP="0046087F">
            <w:pPr>
              <w:pStyle w:val="ListParagraph"/>
              <w:spacing w:after="200" w:line="276" w:lineRule="auto"/>
              <w:ind w:left="0"/>
            </w:pPr>
          </w:p>
        </w:tc>
        <w:tc>
          <w:tcPr>
            <w:tcW w:w="2452" w:type="dxa"/>
          </w:tcPr>
          <w:p w14:paraId="2EA8C343" w14:textId="77777777" w:rsidR="00A0400A" w:rsidRDefault="00A0400A" w:rsidP="0046087F">
            <w:pPr>
              <w:pStyle w:val="ListParagraph"/>
              <w:spacing w:after="200" w:line="276" w:lineRule="auto"/>
              <w:ind w:left="0"/>
            </w:pPr>
          </w:p>
        </w:tc>
        <w:tc>
          <w:tcPr>
            <w:tcW w:w="2444" w:type="dxa"/>
          </w:tcPr>
          <w:p w14:paraId="1B57B0EB" w14:textId="77777777" w:rsidR="00A0400A" w:rsidRDefault="00A0400A" w:rsidP="0046087F">
            <w:pPr>
              <w:pStyle w:val="ListParagraph"/>
              <w:spacing w:after="200" w:line="276" w:lineRule="auto"/>
              <w:ind w:left="0"/>
            </w:pPr>
          </w:p>
        </w:tc>
      </w:tr>
      <w:tr w:rsidR="00A0400A" w14:paraId="2844DAA7" w14:textId="77777777" w:rsidTr="0046087F">
        <w:tc>
          <w:tcPr>
            <w:tcW w:w="2423" w:type="dxa"/>
          </w:tcPr>
          <w:p w14:paraId="1C8ACEF9" w14:textId="77777777" w:rsidR="00A0400A" w:rsidRDefault="00A0400A" w:rsidP="0046087F">
            <w:pPr>
              <w:pStyle w:val="ListParagraph"/>
              <w:spacing w:after="200" w:line="276" w:lineRule="auto"/>
              <w:ind w:left="0"/>
            </w:pPr>
            <w:r>
              <w:t>DVI</w:t>
            </w:r>
          </w:p>
        </w:tc>
        <w:tc>
          <w:tcPr>
            <w:tcW w:w="2381" w:type="dxa"/>
          </w:tcPr>
          <w:p w14:paraId="1432E7B9" w14:textId="77777777" w:rsidR="00A0400A" w:rsidRDefault="00A0400A" w:rsidP="0046087F">
            <w:pPr>
              <w:pStyle w:val="ListParagraph"/>
              <w:spacing w:after="200" w:line="276" w:lineRule="auto"/>
              <w:ind w:left="0"/>
            </w:pPr>
          </w:p>
        </w:tc>
        <w:tc>
          <w:tcPr>
            <w:tcW w:w="2452" w:type="dxa"/>
          </w:tcPr>
          <w:p w14:paraId="7FF05FB2" w14:textId="77777777" w:rsidR="00A0400A" w:rsidRDefault="00A0400A" w:rsidP="0046087F">
            <w:pPr>
              <w:pStyle w:val="ListParagraph"/>
              <w:spacing w:after="200" w:line="276" w:lineRule="auto"/>
              <w:ind w:left="0"/>
            </w:pPr>
          </w:p>
        </w:tc>
        <w:tc>
          <w:tcPr>
            <w:tcW w:w="2444" w:type="dxa"/>
          </w:tcPr>
          <w:p w14:paraId="43943869" w14:textId="77777777" w:rsidR="00A0400A" w:rsidRDefault="00A0400A" w:rsidP="0046087F">
            <w:pPr>
              <w:pStyle w:val="ListParagraph"/>
              <w:spacing w:after="200" w:line="276" w:lineRule="auto"/>
              <w:ind w:left="0"/>
            </w:pPr>
          </w:p>
        </w:tc>
      </w:tr>
      <w:tr w:rsidR="00A0400A" w14:paraId="78705354" w14:textId="77777777" w:rsidTr="0046087F">
        <w:tc>
          <w:tcPr>
            <w:tcW w:w="2423" w:type="dxa"/>
          </w:tcPr>
          <w:p w14:paraId="74850F95" w14:textId="77777777" w:rsidR="00A0400A" w:rsidRDefault="00A0400A" w:rsidP="0046087F">
            <w:pPr>
              <w:pStyle w:val="ListParagraph"/>
              <w:spacing w:after="200" w:line="276" w:lineRule="auto"/>
              <w:ind w:left="0"/>
            </w:pPr>
            <w:r>
              <w:t>HDMI</w:t>
            </w:r>
          </w:p>
        </w:tc>
        <w:tc>
          <w:tcPr>
            <w:tcW w:w="2381" w:type="dxa"/>
          </w:tcPr>
          <w:p w14:paraId="2FB3BBF2" w14:textId="77777777" w:rsidR="00A0400A" w:rsidRDefault="00A0400A" w:rsidP="0046087F">
            <w:pPr>
              <w:pStyle w:val="ListParagraph"/>
              <w:spacing w:after="200" w:line="276" w:lineRule="auto"/>
              <w:ind w:left="0"/>
            </w:pPr>
          </w:p>
        </w:tc>
        <w:tc>
          <w:tcPr>
            <w:tcW w:w="2452" w:type="dxa"/>
          </w:tcPr>
          <w:p w14:paraId="1D3DED49" w14:textId="77777777" w:rsidR="00A0400A" w:rsidRDefault="00A0400A" w:rsidP="0046087F">
            <w:pPr>
              <w:pStyle w:val="ListParagraph"/>
              <w:spacing w:after="200" w:line="276" w:lineRule="auto"/>
              <w:ind w:left="0"/>
            </w:pPr>
          </w:p>
        </w:tc>
        <w:tc>
          <w:tcPr>
            <w:tcW w:w="2444" w:type="dxa"/>
          </w:tcPr>
          <w:p w14:paraId="6BC4D01A" w14:textId="77777777" w:rsidR="00A0400A" w:rsidRDefault="00A0400A" w:rsidP="0046087F">
            <w:pPr>
              <w:pStyle w:val="ListParagraph"/>
              <w:spacing w:after="200" w:line="276" w:lineRule="auto"/>
              <w:ind w:left="0"/>
            </w:pPr>
          </w:p>
        </w:tc>
      </w:tr>
      <w:tr w:rsidR="00A0400A" w14:paraId="13AC3C1C" w14:textId="77777777" w:rsidTr="0046087F">
        <w:tc>
          <w:tcPr>
            <w:tcW w:w="2423" w:type="dxa"/>
          </w:tcPr>
          <w:p w14:paraId="0839AE49" w14:textId="77777777" w:rsidR="00A0400A" w:rsidRDefault="00A0400A" w:rsidP="0046087F">
            <w:pPr>
              <w:pStyle w:val="ListParagraph"/>
              <w:spacing w:after="200" w:line="276" w:lineRule="auto"/>
              <w:ind w:left="0"/>
            </w:pPr>
            <w:r>
              <w:t>DisplayPort</w:t>
            </w:r>
          </w:p>
        </w:tc>
        <w:tc>
          <w:tcPr>
            <w:tcW w:w="2381" w:type="dxa"/>
          </w:tcPr>
          <w:p w14:paraId="27DFE83C" w14:textId="77777777" w:rsidR="00A0400A" w:rsidRDefault="00A0400A" w:rsidP="0046087F">
            <w:pPr>
              <w:pStyle w:val="ListParagraph"/>
              <w:spacing w:after="200" w:line="276" w:lineRule="auto"/>
              <w:ind w:left="0"/>
            </w:pPr>
          </w:p>
        </w:tc>
        <w:tc>
          <w:tcPr>
            <w:tcW w:w="2452" w:type="dxa"/>
          </w:tcPr>
          <w:p w14:paraId="53DD04BC" w14:textId="77777777" w:rsidR="00A0400A" w:rsidRDefault="00A0400A" w:rsidP="0046087F">
            <w:pPr>
              <w:pStyle w:val="ListParagraph"/>
              <w:spacing w:after="200" w:line="276" w:lineRule="auto"/>
              <w:ind w:left="0"/>
            </w:pPr>
          </w:p>
        </w:tc>
        <w:tc>
          <w:tcPr>
            <w:tcW w:w="2444" w:type="dxa"/>
          </w:tcPr>
          <w:p w14:paraId="610B9050" w14:textId="77777777" w:rsidR="00A0400A" w:rsidRDefault="00A0400A" w:rsidP="0046087F">
            <w:pPr>
              <w:pStyle w:val="ListParagraph"/>
              <w:spacing w:after="200" w:line="276" w:lineRule="auto"/>
              <w:ind w:left="0"/>
            </w:pPr>
          </w:p>
        </w:tc>
      </w:tr>
    </w:tbl>
    <w:p w14:paraId="518AB8FD" w14:textId="77777777" w:rsidR="00A0400A" w:rsidRDefault="00A0400A" w:rsidP="00A0400A">
      <w:pPr>
        <w:pStyle w:val="ListParagraph"/>
        <w:spacing w:after="200" w:line="276" w:lineRule="auto"/>
      </w:pPr>
    </w:p>
    <w:p w14:paraId="51E7B24D" w14:textId="77777777" w:rsidR="00A0400A" w:rsidRPr="003C6023" w:rsidRDefault="00A0400A" w:rsidP="00A0400A">
      <w:pPr>
        <w:pStyle w:val="ListParagraph"/>
        <w:numPr>
          <w:ilvl w:val="0"/>
          <w:numId w:val="40"/>
        </w:numPr>
        <w:spacing w:after="200" w:line="276" w:lineRule="auto"/>
      </w:pPr>
      <w:r>
        <w:t>Een moderne optische muis …</w:t>
      </w:r>
    </w:p>
    <w:p w14:paraId="40B01F7F" w14:textId="77777777" w:rsidR="00A0400A" w:rsidRDefault="00A0400A" w:rsidP="00A0400A">
      <w:pPr>
        <w:pStyle w:val="ListParagraph"/>
        <w:numPr>
          <w:ilvl w:val="1"/>
          <w:numId w:val="40"/>
        </w:numPr>
        <w:spacing w:after="200" w:line="276" w:lineRule="auto"/>
      </w:pPr>
      <w:r>
        <w:t>kan via de led/laser beweging detecteren door het magnetische veld te meten.</w:t>
      </w:r>
    </w:p>
    <w:p w14:paraId="3FB517B7" w14:textId="77777777" w:rsidR="00A0400A" w:rsidRPr="009C4124" w:rsidRDefault="00A0400A" w:rsidP="00A0400A">
      <w:pPr>
        <w:pStyle w:val="ListParagraph"/>
        <w:numPr>
          <w:ilvl w:val="1"/>
          <w:numId w:val="40"/>
        </w:numPr>
        <w:spacing w:after="200" w:line="276" w:lineRule="auto"/>
      </w:pPr>
      <w:r>
        <w:t>maakt minuscule fotootjes via een CMOS sensor en vergelijkt deze om de beweging te detecteren.</w:t>
      </w:r>
    </w:p>
    <w:p w14:paraId="215B9363" w14:textId="77777777" w:rsidR="00A0400A" w:rsidRDefault="00A0400A" w:rsidP="00A0400A">
      <w:pPr>
        <w:pStyle w:val="ListParagraph"/>
        <w:numPr>
          <w:ilvl w:val="1"/>
          <w:numId w:val="40"/>
        </w:numPr>
        <w:spacing w:after="200" w:line="276" w:lineRule="auto"/>
      </w:pPr>
      <w:r>
        <w:t>meet de kracht van de gereflecteerde straal om zo het verschil tussen een horizontale of verticale beweging te detecteren.</w:t>
      </w:r>
    </w:p>
    <w:p w14:paraId="5131F084" w14:textId="77777777" w:rsidR="00A0400A" w:rsidRDefault="00A0400A" w:rsidP="00A0400A">
      <w:pPr>
        <w:pStyle w:val="ListParagraph"/>
        <w:numPr>
          <w:ilvl w:val="1"/>
          <w:numId w:val="40"/>
        </w:numPr>
        <w:spacing w:after="200" w:line="276" w:lineRule="auto"/>
      </w:pPr>
      <w:r>
        <w:t>stuurt via een led/laserdiode een lichtstraal naar het bureau-oppervlak, dat via een warmtegevoelige sensor omgezet wordt in een beweging.</w:t>
      </w:r>
    </w:p>
    <w:p w14:paraId="03E4D099" w14:textId="77777777" w:rsidR="00A0400A" w:rsidRDefault="00A0400A" w:rsidP="00A0400A">
      <w:pPr>
        <w:pStyle w:val="ListParagraph"/>
        <w:spacing w:after="200" w:line="276" w:lineRule="auto"/>
        <w:ind w:left="1440"/>
      </w:pPr>
    </w:p>
    <w:p w14:paraId="7C232C7C" w14:textId="77777777" w:rsidR="00A0400A" w:rsidRDefault="00A0400A" w:rsidP="00A0400A">
      <w:pPr>
        <w:pStyle w:val="ListParagraph"/>
        <w:numPr>
          <w:ilvl w:val="0"/>
          <w:numId w:val="40"/>
        </w:numPr>
        <w:spacing w:after="200" w:line="276" w:lineRule="auto"/>
      </w:pPr>
      <w:r>
        <w:t>Het proces waarbij in een laserprinter de inkt (toner) op het papier gefixeerd wordt door deze aan een hoge temperatuur bloot te stellen, heet…</w:t>
      </w:r>
    </w:p>
    <w:p w14:paraId="6C6E8602" w14:textId="77777777" w:rsidR="00A0400A" w:rsidRDefault="00A0400A" w:rsidP="00A0400A">
      <w:pPr>
        <w:pStyle w:val="ListParagraph"/>
        <w:numPr>
          <w:ilvl w:val="1"/>
          <w:numId w:val="40"/>
        </w:numPr>
        <w:spacing w:after="200" w:line="276" w:lineRule="auto"/>
      </w:pPr>
      <w:r>
        <w:t>Conditioning</w:t>
      </w:r>
    </w:p>
    <w:p w14:paraId="6717E965" w14:textId="77777777" w:rsidR="00A0400A" w:rsidRDefault="00A0400A" w:rsidP="00A0400A">
      <w:pPr>
        <w:pStyle w:val="ListParagraph"/>
        <w:numPr>
          <w:ilvl w:val="1"/>
          <w:numId w:val="40"/>
        </w:numPr>
        <w:spacing w:after="200" w:line="276" w:lineRule="auto"/>
      </w:pPr>
      <w:r>
        <w:t>Writing</w:t>
      </w:r>
    </w:p>
    <w:p w14:paraId="1B61AC79" w14:textId="77777777" w:rsidR="00A0400A" w:rsidRDefault="00A0400A" w:rsidP="00A0400A">
      <w:pPr>
        <w:pStyle w:val="ListParagraph"/>
        <w:numPr>
          <w:ilvl w:val="1"/>
          <w:numId w:val="40"/>
        </w:numPr>
        <w:spacing w:after="200" w:line="276" w:lineRule="auto"/>
      </w:pPr>
      <w:r>
        <w:t>Developing</w:t>
      </w:r>
    </w:p>
    <w:p w14:paraId="0D225D33" w14:textId="77777777" w:rsidR="00A0400A" w:rsidRDefault="00A0400A" w:rsidP="00A0400A">
      <w:pPr>
        <w:pStyle w:val="ListParagraph"/>
        <w:numPr>
          <w:ilvl w:val="1"/>
          <w:numId w:val="40"/>
        </w:numPr>
        <w:spacing w:after="200" w:line="276" w:lineRule="auto"/>
      </w:pPr>
      <w:r>
        <w:t>Fusing</w:t>
      </w:r>
    </w:p>
    <w:p w14:paraId="3FC1BAC1" w14:textId="61A33F2E" w:rsidR="00A0400A" w:rsidRDefault="00A0400A" w:rsidP="001A3C10">
      <w:pPr>
        <w:pStyle w:val="ListParagraph"/>
        <w:numPr>
          <w:ilvl w:val="1"/>
          <w:numId w:val="40"/>
        </w:numPr>
        <w:spacing w:after="200" w:line="276" w:lineRule="auto"/>
      </w:pPr>
      <w:r>
        <w:t>Geen van bovenstaande</w:t>
      </w:r>
    </w:p>
    <w:p w14:paraId="4EBBA5E5" w14:textId="77777777" w:rsidR="001E3FF5" w:rsidRDefault="001E3FF5" w:rsidP="00C865F5">
      <w:pPr>
        <w:pStyle w:val="ListParagraph"/>
        <w:spacing w:after="200" w:line="276" w:lineRule="auto"/>
        <w:ind w:left="1440"/>
      </w:pPr>
    </w:p>
    <w:p w14:paraId="062647FF" w14:textId="77777777" w:rsidR="00A0400A" w:rsidRPr="00CB0CCA" w:rsidRDefault="00A0400A" w:rsidP="00A0400A">
      <w:pPr>
        <w:pStyle w:val="ListParagraph"/>
        <w:numPr>
          <w:ilvl w:val="0"/>
          <w:numId w:val="40"/>
        </w:numPr>
      </w:pPr>
      <w:r w:rsidRPr="00CB0CCA">
        <w:t>Duid voor elk van onderstaande beweringen aan of ze juist of fout zijn.</w:t>
      </w:r>
    </w:p>
    <w:p w14:paraId="1B54A4BE" w14:textId="77777777" w:rsidR="00A0400A" w:rsidRDefault="00A0400A" w:rsidP="00A0400A">
      <w:pPr>
        <w:pStyle w:val="ListParagraph"/>
        <w:numPr>
          <w:ilvl w:val="1"/>
          <w:numId w:val="40"/>
        </w:numPr>
        <w:spacing w:after="200" w:line="276" w:lineRule="auto"/>
      </w:pPr>
      <w:r>
        <w:t>Een magnetiseerbaar materiaal met een hoge remanentie is beter geschikt voor magnetische dataopslag.</w:t>
      </w:r>
    </w:p>
    <w:p w14:paraId="1940D82E" w14:textId="77777777" w:rsidR="00A0400A" w:rsidRDefault="00A0400A" w:rsidP="00A0400A">
      <w:pPr>
        <w:pStyle w:val="ListParagraph"/>
        <w:spacing w:after="200" w:line="276" w:lineRule="auto"/>
        <w:ind w:left="1440"/>
      </w:pPr>
      <w:r>
        <w:t>(JUIST/FOUT).</w:t>
      </w:r>
    </w:p>
    <w:p w14:paraId="67B2174E" w14:textId="77777777" w:rsidR="00A0400A" w:rsidRDefault="00A0400A" w:rsidP="00A0400A">
      <w:pPr>
        <w:pStyle w:val="ListParagraph"/>
        <w:numPr>
          <w:ilvl w:val="1"/>
          <w:numId w:val="40"/>
        </w:numPr>
        <w:spacing w:after="200" w:line="276" w:lineRule="auto"/>
      </w:pPr>
      <w:r>
        <w:t>Een HDD heeft een hoge access time (toegangstijd) ten overstaan van andere opslagmedia. De impact hiervan op de snelheid van het lezen van grote bestanden kan enigszins tegengegaan worden door defragmentatie.</w:t>
      </w:r>
    </w:p>
    <w:p w14:paraId="3634E6D3" w14:textId="77777777" w:rsidR="00A0400A" w:rsidRDefault="00A0400A" w:rsidP="00A0400A">
      <w:pPr>
        <w:pStyle w:val="ListParagraph"/>
        <w:spacing w:after="200" w:line="276" w:lineRule="auto"/>
        <w:ind w:left="1440"/>
      </w:pPr>
      <w:r>
        <w:t>(JUIST/FOUT).</w:t>
      </w:r>
    </w:p>
    <w:p w14:paraId="00E6C1F2" w14:textId="77777777" w:rsidR="00A0400A" w:rsidRDefault="00A0400A" w:rsidP="00A0400A">
      <w:pPr>
        <w:pStyle w:val="ListParagraph"/>
        <w:numPr>
          <w:ilvl w:val="1"/>
          <w:numId w:val="40"/>
        </w:numPr>
        <w:spacing w:after="200" w:line="276" w:lineRule="auto"/>
      </w:pPr>
      <w:r>
        <w:t>USB 3.0 is backward compatible met USB 2.0, maar niet met USB 1.0 of USB 1.1.</w:t>
      </w:r>
      <w:r>
        <w:br/>
        <w:t>(JUIST/FOUT).</w:t>
      </w:r>
    </w:p>
    <w:p w14:paraId="2FAB058E" w14:textId="77777777" w:rsidR="00A0400A" w:rsidRDefault="00A0400A" w:rsidP="00A0400A">
      <w:pPr>
        <w:pStyle w:val="ListParagraph"/>
        <w:numPr>
          <w:ilvl w:val="1"/>
          <w:numId w:val="40"/>
        </w:numPr>
        <w:spacing w:after="200" w:line="276" w:lineRule="auto"/>
      </w:pPr>
      <w:r>
        <w:t>Het doel van een UPS is het opvangen van stroomstoten en servers voor een (korte) tijd van stroom te voorzien bij een stroomuitval.</w:t>
      </w:r>
      <w:r>
        <w:br/>
        <w:t>(JUIST/FOUT).</w:t>
      </w:r>
    </w:p>
    <w:p w14:paraId="4F00EB9B" w14:textId="77777777" w:rsidR="00A0400A" w:rsidRDefault="00A0400A" w:rsidP="00A0400A">
      <w:pPr>
        <w:pStyle w:val="ListParagraph"/>
        <w:spacing w:after="200" w:line="276" w:lineRule="auto"/>
        <w:ind w:left="1440"/>
      </w:pPr>
    </w:p>
    <w:p w14:paraId="1A95B7A8" w14:textId="3F7946BB" w:rsidR="00C8358D" w:rsidRDefault="00E83C74" w:rsidP="00E83C74">
      <w:pPr>
        <w:pStyle w:val="Heading1"/>
      </w:pPr>
      <w:r>
        <w:t>Deel III: Operating System</w:t>
      </w:r>
      <w:r w:rsidR="001C718D">
        <w:t>s</w:t>
      </w:r>
    </w:p>
    <w:p w14:paraId="1A95B7A9" w14:textId="77777777" w:rsidR="0030586D" w:rsidRDefault="0030586D" w:rsidP="0030586D">
      <w:pPr>
        <w:pStyle w:val="ListParagraph"/>
        <w:numPr>
          <w:ilvl w:val="0"/>
          <w:numId w:val="12"/>
        </w:numPr>
      </w:pPr>
      <w:r w:rsidRPr="2F447750">
        <w:t>Ponskaarten werden vooral gebruikt als:</w:t>
      </w:r>
    </w:p>
    <w:p w14:paraId="1A95B7AA" w14:textId="77777777" w:rsidR="0030586D" w:rsidRDefault="0030586D" w:rsidP="0030586D">
      <w:pPr>
        <w:pStyle w:val="ListParagraph"/>
        <w:numPr>
          <w:ilvl w:val="1"/>
          <w:numId w:val="12"/>
        </w:numPr>
      </w:pPr>
      <w:r w:rsidRPr="2F447750">
        <w:t>Input</w:t>
      </w:r>
    </w:p>
    <w:p w14:paraId="1A95B7AB" w14:textId="77777777" w:rsidR="0030586D" w:rsidRDefault="0030586D" w:rsidP="0030586D">
      <w:pPr>
        <w:pStyle w:val="ListParagraph"/>
        <w:numPr>
          <w:ilvl w:val="1"/>
          <w:numId w:val="12"/>
        </w:numPr>
      </w:pPr>
      <w:r w:rsidRPr="2F447750">
        <w:t>Output</w:t>
      </w:r>
    </w:p>
    <w:p w14:paraId="1A95B7AC" w14:textId="77777777" w:rsidR="0030586D" w:rsidRDefault="0030586D" w:rsidP="0030586D">
      <w:pPr>
        <w:pStyle w:val="ListParagraph"/>
        <w:numPr>
          <w:ilvl w:val="1"/>
          <w:numId w:val="12"/>
        </w:numPr>
      </w:pPr>
      <w:r w:rsidRPr="2F447750">
        <w:t>Vervanging van RAM</w:t>
      </w:r>
    </w:p>
    <w:p w14:paraId="1A95B7AD" w14:textId="77777777" w:rsidR="0030586D" w:rsidRDefault="0030586D" w:rsidP="0030586D">
      <w:pPr>
        <w:pStyle w:val="ListParagraph"/>
        <w:numPr>
          <w:ilvl w:val="1"/>
          <w:numId w:val="12"/>
        </w:numPr>
      </w:pPr>
      <w:r w:rsidRPr="2F447750">
        <w:t>Vervanging van CPU</w:t>
      </w:r>
    </w:p>
    <w:p w14:paraId="1A95B7AE" w14:textId="77777777" w:rsidR="0030586D" w:rsidRDefault="0030586D" w:rsidP="0030586D">
      <w:pPr>
        <w:pStyle w:val="ListParagraph"/>
        <w:numPr>
          <w:ilvl w:val="1"/>
          <w:numId w:val="12"/>
        </w:numPr>
      </w:pPr>
      <w:r w:rsidRPr="2F447750">
        <w:t>Alle bovenstaande</w:t>
      </w:r>
    </w:p>
    <w:p w14:paraId="1A95B7AF" w14:textId="77777777" w:rsidR="006B2D28" w:rsidRDefault="006B2D28" w:rsidP="006B2D28">
      <w:pPr>
        <w:pStyle w:val="ListParagraph"/>
        <w:ind w:left="1440"/>
      </w:pPr>
    </w:p>
    <w:p w14:paraId="1A95B7B7" w14:textId="77777777" w:rsidR="00DD50F8" w:rsidRDefault="00DD50F8" w:rsidP="00DD50F8">
      <w:pPr>
        <w:pStyle w:val="ListParagraph"/>
        <w:numPr>
          <w:ilvl w:val="0"/>
          <w:numId w:val="12"/>
        </w:numPr>
      </w:pPr>
      <w:r>
        <w:t>De techniek waarbij meerdere instructies worden gestart in “lopende band” (zoals in de tekening hieronder geïllustreerd), i.p.v. een instructie eerst helemaal af te werken alvorens een nieuwe testarten, heet:</w:t>
      </w:r>
    </w:p>
    <w:p w14:paraId="1A95B7B8" w14:textId="77777777" w:rsidR="00B92DF0" w:rsidRDefault="00B92DF0" w:rsidP="00FB52A2">
      <w:pPr>
        <w:pStyle w:val="ListParagraph"/>
      </w:pPr>
      <w:r w:rsidRPr="00B92DF0">
        <w:rPr>
          <w:noProof/>
          <w:lang w:eastAsia="nl-BE"/>
        </w:rPr>
        <w:drawing>
          <wp:inline distT="0" distB="0" distL="0" distR="0" wp14:anchorId="1A95B88D" wp14:editId="1A95B88E">
            <wp:extent cx="4077807" cy="873413"/>
            <wp:effectExtent l="0" t="0" r="0" b="3175"/>
            <wp:docPr id="6146" name="Picture 2" descr="C:\Users\Geert\OneDrive\DATA - ehb\OS\presentaties\Tanenbaum Modern Operating Systems 4th ed\0133592189_Figures-208963\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Geert\OneDrive\DATA - ehb\OS\presentaties\Tanenbaum Modern Operating Systems 4th ed\0133592189_Figures-208963\01-07.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223" r="62957" b="51955"/>
                    <a:stretch/>
                  </pic:blipFill>
                  <pic:spPr bwMode="auto">
                    <a:xfrm>
                      <a:off x="0" y="0"/>
                      <a:ext cx="4077807" cy="8734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95B7B9" w14:textId="77777777" w:rsidR="00B92DF0" w:rsidRDefault="00B92DF0" w:rsidP="00B92DF0">
      <w:pPr>
        <w:pStyle w:val="ListParagraph"/>
        <w:numPr>
          <w:ilvl w:val="1"/>
          <w:numId w:val="12"/>
        </w:numPr>
      </w:pPr>
      <w:r>
        <w:t>PSW</w:t>
      </w:r>
    </w:p>
    <w:p w14:paraId="1A95B7BA" w14:textId="77777777" w:rsidR="00B92DF0" w:rsidRDefault="00B92DF0" w:rsidP="00B92DF0">
      <w:pPr>
        <w:pStyle w:val="ListParagraph"/>
        <w:numPr>
          <w:ilvl w:val="1"/>
          <w:numId w:val="12"/>
        </w:numPr>
      </w:pPr>
      <w:r>
        <w:t>Piping</w:t>
      </w:r>
    </w:p>
    <w:p w14:paraId="1A95B7BB" w14:textId="77777777" w:rsidR="00B92DF0" w:rsidRDefault="00B92DF0" w:rsidP="00B92DF0">
      <w:pPr>
        <w:pStyle w:val="ListParagraph"/>
        <w:numPr>
          <w:ilvl w:val="1"/>
          <w:numId w:val="12"/>
        </w:numPr>
      </w:pPr>
      <w:r>
        <w:t>Pipelining</w:t>
      </w:r>
    </w:p>
    <w:p w14:paraId="1A95B7BC" w14:textId="77777777" w:rsidR="00B92DF0" w:rsidRDefault="00B92DF0" w:rsidP="00B92DF0">
      <w:pPr>
        <w:pStyle w:val="ListParagraph"/>
        <w:numPr>
          <w:ilvl w:val="1"/>
          <w:numId w:val="12"/>
        </w:numPr>
      </w:pPr>
      <w:r>
        <w:t>FIFO</w:t>
      </w:r>
    </w:p>
    <w:p w14:paraId="1A95B7BD" w14:textId="77777777" w:rsidR="00B92DF0" w:rsidRDefault="00B92DF0" w:rsidP="00B92DF0">
      <w:pPr>
        <w:pStyle w:val="ListParagraph"/>
        <w:numPr>
          <w:ilvl w:val="1"/>
          <w:numId w:val="12"/>
        </w:numPr>
      </w:pPr>
      <w:r>
        <w:t>Superscalar</w:t>
      </w:r>
    </w:p>
    <w:p w14:paraId="1A95B7C3" w14:textId="77777777" w:rsidR="0030586D" w:rsidRDefault="0030586D" w:rsidP="00B97F09">
      <w:pPr>
        <w:pStyle w:val="ListParagraph"/>
        <w:numPr>
          <w:ilvl w:val="0"/>
          <w:numId w:val="12"/>
        </w:numPr>
      </w:pPr>
      <w:r w:rsidRPr="2F447750">
        <w:t xml:space="preserve">Gegeven onderstaand diagram. Welke getal stemt overeen met de </w:t>
      </w:r>
      <w:r w:rsidR="00FB52A2">
        <w:t>kernel</w:t>
      </w:r>
      <w:r w:rsidRPr="2F447750">
        <w:t xml:space="preserve"> mode?</w:t>
      </w:r>
      <w:r>
        <w:br/>
      </w:r>
      <w:r w:rsidRPr="2F447750">
        <w:t>……</w:t>
      </w:r>
    </w:p>
    <w:p w14:paraId="1A95B7C4" w14:textId="02FC7B22" w:rsidR="00F76B0C" w:rsidRDefault="0030586D" w:rsidP="0030586D">
      <w:r>
        <w:rPr>
          <w:noProof/>
          <w:lang w:eastAsia="nl-BE"/>
        </w:rPr>
        <w:drawing>
          <wp:inline distT="0" distB="0" distL="0" distR="0" wp14:anchorId="1A95B88F" wp14:editId="1A95B890">
            <wp:extent cx="3976370" cy="4592955"/>
            <wp:effectExtent l="0" t="0" r="5080" b="0"/>
            <wp:docPr id="9" name="Picture 9" descr="system call - user-ker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call - user-kernel mode"/>
                    <pic:cNvPicPr>
                      <a:picLocks noChangeAspect="1" noChangeArrowheads="1"/>
                    </pic:cNvPicPr>
                  </pic:nvPicPr>
                  <pic:blipFill>
                    <a:blip r:embed="rId16">
                      <a:extLst>
                        <a:ext uri="{28A0092B-C50C-407E-A947-70E740481C1C}">
                          <a14:useLocalDpi xmlns:a14="http://schemas.microsoft.com/office/drawing/2010/main" val="0"/>
                        </a:ext>
                      </a:extLst>
                    </a:blip>
                    <a:srcRect l="18721" t="7132" r="18878" b="5937"/>
                    <a:stretch>
                      <a:fillRect/>
                    </a:stretch>
                  </pic:blipFill>
                  <pic:spPr bwMode="auto">
                    <a:xfrm>
                      <a:off x="0" y="0"/>
                      <a:ext cx="3976370" cy="4592955"/>
                    </a:xfrm>
                    <a:prstGeom prst="rect">
                      <a:avLst/>
                    </a:prstGeom>
                    <a:noFill/>
                    <a:ln>
                      <a:noFill/>
                    </a:ln>
                  </pic:spPr>
                </pic:pic>
              </a:graphicData>
            </a:graphic>
          </wp:inline>
        </w:drawing>
      </w:r>
    </w:p>
    <w:p w14:paraId="1B7D66F7" w14:textId="2C450DB8" w:rsidR="00E43A9E" w:rsidRPr="00E43A9E" w:rsidRDefault="00E43A9E" w:rsidP="00E43A9E">
      <w:pPr>
        <w:rPr>
          <w:b/>
          <w:bCs/>
        </w:rPr>
      </w:pPr>
    </w:p>
    <w:p w14:paraId="24A36ACD" w14:textId="77777777" w:rsidR="00E43A9E" w:rsidRDefault="00E43A9E">
      <w:pPr>
        <w:rPr>
          <w:b/>
          <w:bCs/>
        </w:rPr>
      </w:pPr>
      <w:r>
        <w:rPr>
          <w:b/>
          <w:bCs/>
        </w:rPr>
        <w:br w:type="page"/>
      </w:r>
    </w:p>
    <w:p w14:paraId="1A95B7C5" w14:textId="4241A03A" w:rsidR="0030586D" w:rsidRDefault="0030586D" w:rsidP="00E43A9E">
      <w:pPr>
        <w:pStyle w:val="ListParagraph"/>
        <w:numPr>
          <w:ilvl w:val="0"/>
          <w:numId w:val="12"/>
        </w:numPr>
      </w:pPr>
      <w:r w:rsidRPr="2F447750">
        <w:lastRenderedPageBreak/>
        <w:t xml:space="preserve">Wat is het gevolg als bij een stack de stack pointer verlaagd wordt? </w:t>
      </w:r>
    </w:p>
    <w:p w14:paraId="1A95B7C6" w14:textId="77777777" w:rsidR="0030586D" w:rsidRDefault="0030586D" w:rsidP="00B97F09">
      <w:pPr>
        <w:pStyle w:val="ListParagraph"/>
        <w:numPr>
          <w:ilvl w:val="1"/>
          <w:numId w:val="12"/>
        </w:numPr>
      </w:pPr>
      <w:r w:rsidRPr="2F447750">
        <w:t>De data gebruikt voor de net uitgevoerde operatie wordt uit de stack verwijderd.</w:t>
      </w:r>
    </w:p>
    <w:p w14:paraId="1A95B7C7" w14:textId="77777777" w:rsidR="0030586D" w:rsidRDefault="0030586D" w:rsidP="00B97F09">
      <w:pPr>
        <w:pStyle w:val="ListParagraph"/>
        <w:numPr>
          <w:ilvl w:val="1"/>
          <w:numId w:val="12"/>
        </w:numPr>
      </w:pPr>
      <w:r w:rsidRPr="2F447750">
        <w:t>Er zal een extra instructie dienen uitgevoerd te worden.</w:t>
      </w:r>
    </w:p>
    <w:p w14:paraId="1A95B7C8" w14:textId="77777777" w:rsidR="0030586D" w:rsidRDefault="0030586D" w:rsidP="00B97F09">
      <w:pPr>
        <w:pStyle w:val="ListParagraph"/>
        <w:numPr>
          <w:ilvl w:val="1"/>
          <w:numId w:val="12"/>
        </w:numPr>
      </w:pPr>
      <w:r w:rsidRPr="2F447750">
        <w:t>de resultaten van de net uitgevoerde operatie worden toegevoegd aan de stack.</w:t>
      </w:r>
    </w:p>
    <w:p w14:paraId="1A95B7C9" w14:textId="77777777" w:rsidR="0030586D" w:rsidRDefault="0030586D" w:rsidP="00B97F09">
      <w:pPr>
        <w:pStyle w:val="ListParagraph"/>
        <w:numPr>
          <w:ilvl w:val="1"/>
          <w:numId w:val="12"/>
        </w:numPr>
      </w:pPr>
      <w:r w:rsidRPr="2F447750">
        <w:t>de resultaten van de net uitvoerde operatie worden weggeschreven naar een log.</w:t>
      </w:r>
    </w:p>
    <w:p w14:paraId="1A95B7CA" w14:textId="77777777" w:rsidR="0030586D" w:rsidRPr="006929E1" w:rsidRDefault="0030586D" w:rsidP="00B97F09">
      <w:pPr>
        <w:pStyle w:val="ListParagraph"/>
        <w:numPr>
          <w:ilvl w:val="1"/>
          <w:numId w:val="12"/>
        </w:numPr>
      </w:pPr>
      <w:r w:rsidRPr="2F447750">
        <w:t>de teller van de uitgevoerde operaties wordt met 1 verhoogd, zodat duidelijk wordt gemaakt dat deze succesvol is uitgevoerd en aan de volgende operatie mag begonnen worden.</w:t>
      </w:r>
    </w:p>
    <w:p w14:paraId="1A95B7CB" w14:textId="77777777" w:rsidR="00F76B0C" w:rsidRDefault="00F76B0C" w:rsidP="00F76B0C">
      <w:pPr>
        <w:pStyle w:val="ListParagraph"/>
      </w:pPr>
    </w:p>
    <w:p w14:paraId="1A95B7CC" w14:textId="77777777" w:rsidR="00E81710" w:rsidRDefault="00DC1221" w:rsidP="00B97F09">
      <w:pPr>
        <w:pStyle w:val="ListParagraph"/>
        <w:numPr>
          <w:ilvl w:val="0"/>
          <w:numId w:val="12"/>
        </w:numPr>
      </w:pPr>
      <w:r>
        <w:t>Als we een analogie opstellen</w:t>
      </w:r>
      <w:r w:rsidR="00E81710">
        <w:t xml:space="preserve"> voor</w:t>
      </w:r>
      <w:r>
        <w:t xml:space="preserve"> </w:t>
      </w:r>
      <w:r w:rsidR="00E81710">
        <w:t xml:space="preserve">het uitvoeren van een applicatie in de vorm van koken, </w:t>
      </w:r>
      <w:r>
        <w:t>waarbij een kok een taart bakt volgens een recept</w:t>
      </w:r>
      <w:r w:rsidR="00B03E7E">
        <w:t>,</w:t>
      </w:r>
      <w:r>
        <w:t xml:space="preserve"> gebruik makend van verschillende ingrediënten, dan komt </w:t>
      </w:r>
      <w:r w:rsidR="00E81710">
        <w:t>de programmatuur het best overeen met:</w:t>
      </w:r>
    </w:p>
    <w:p w14:paraId="1A95B7CD" w14:textId="77777777" w:rsidR="00E81710" w:rsidRDefault="00E81710" w:rsidP="00B97F09">
      <w:pPr>
        <w:pStyle w:val="ListParagraph"/>
        <w:numPr>
          <w:ilvl w:val="1"/>
          <w:numId w:val="12"/>
        </w:numPr>
      </w:pPr>
      <w:r>
        <w:t>De kok</w:t>
      </w:r>
    </w:p>
    <w:p w14:paraId="1A95B7CE" w14:textId="77777777" w:rsidR="00E81710" w:rsidRDefault="00E81710" w:rsidP="00B97F09">
      <w:pPr>
        <w:pStyle w:val="ListParagraph"/>
        <w:numPr>
          <w:ilvl w:val="1"/>
          <w:numId w:val="12"/>
        </w:numPr>
      </w:pPr>
      <w:r>
        <w:t>Het recept</w:t>
      </w:r>
    </w:p>
    <w:p w14:paraId="1A95B7CF" w14:textId="77777777" w:rsidR="00E81710" w:rsidRDefault="00E81710" w:rsidP="00B97F09">
      <w:pPr>
        <w:pStyle w:val="ListParagraph"/>
        <w:numPr>
          <w:ilvl w:val="1"/>
          <w:numId w:val="12"/>
        </w:numPr>
      </w:pPr>
      <w:r>
        <w:t>De ingrediënten</w:t>
      </w:r>
    </w:p>
    <w:p w14:paraId="1A95B7D0" w14:textId="77777777" w:rsidR="00E81710" w:rsidRDefault="00E81710" w:rsidP="00B97F09">
      <w:pPr>
        <w:pStyle w:val="ListParagraph"/>
        <w:numPr>
          <w:ilvl w:val="1"/>
          <w:numId w:val="12"/>
        </w:numPr>
      </w:pPr>
      <w:r>
        <w:t>Het koken zelf</w:t>
      </w:r>
    </w:p>
    <w:p w14:paraId="1A95B7D1" w14:textId="77777777" w:rsidR="00E81710" w:rsidRDefault="00E81710" w:rsidP="00B97F09">
      <w:pPr>
        <w:pStyle w:val="ListParagraph"/>
        <w:numPr>
          <w:ilvl w:val="1"/>
          <w:numId w:val="12"/>
        </w:numPr>
      </w:pPr>
      <w:r>
        <w:t>De taart</w:t>
      </w:r>
    </w:p>
    <w:p w14:paraId="1A95B7D2" w14:textId="77777777" w:rsidR="00830930" w:rsidRDefault="00830930" w:rsidP="00830930">
      <w:pPr>
        <w:pStyle w:val="ListParagraph"/>
        <w:ind w:left="1440"/>
      </w:pPr>
    </w:p>
    <w:p w14:paraId="1A95B7D3" w14:textId="77777777" w:rsidR="00830930" w:rsidRDefault="00830930" w:rsidP="00B97F09">
      <w:pPr>
        <w:pStyle w:val="ListParagraph"/>
        <w:numPr>
          <w:ilvl w:val="0"/>
          <w:numId w:val="12"/>
        </w:numPr>
      </w:pPr>
      <w:r>
        <w:t xml:space="preserve">Een proces kan zich in 1 van volgende 3 statussen bevinden: running, blocked en ready. Welke van onderstaande overgangen tussen deze statussen is </w:t>
      </w:r>
      <w:r w:rsidRPr="00144782">
        <w:rPr>
          <w:b/>
        </w:rPr>
        <w:t>niet</w:t>
      </w:r>
      <w:r>
        <w:t xml:space="preserve"> mogelijk?</w:t>
      </w:r>
    </w:p>
    <w:p w14:paraId="1A95B7D4" w14:textId="77777777" w:rsidR="00830930" w:rsidRDefault="00830930" w:rsidP="00B97F09">
      <w:pPr>
        <w:pStyle w:val="ListParagraph"/>
        <w:numPr>
          <w:ilvl w:val="1"/>
          <w:numId w:val="12"/>
        </w:numPr>
      </w:pPr>
      <w:r>
        <w:t>Van running naar ready</w:t>
      </w:r>
    </w:p>
    <w:p w14:paraId="1A95B7D5" w14:textId="77777777" w:rsidR="00830930" w:rsidRDefault="00830930" w:rsidP="00B97F09">
      <w:pPr>
        <w:pStyle w:val="ListParagraph"/>
        <w:numPr>
          <w:ilvl w:val="1"/>
          <w:numId w:val="12"/>
        </w:numPr>
      </w:pPr>
      <w:r>
        <w:t>Van ready naar running</w:t>
      </w:r>
    </w:p>
    <w:p w14:paraId="1A95B7D6" w14:textId="77777777" w:rsidR="00830930" w:rsidRDefault="00830930" w:rsidP="00B97F09">
      <w:pPr>
        <w:pStyle w:val="ListParagraph"/>
        <w:numPr>
          <w:ilvl w:val="1"/>
          <w:numId w:val="12"/>
        </w:numPr>
      </w:pPr>
      <w:r>
        <w:t>Van blocked naar running</w:t>
      </w:r>
    </w:p>
    <w:p w14:paraId="1A95B7D7" w14:textId="77777777" w:rsidR="00830930" w:rsidRDefault="00830930" w:rsidP="00B97F09">
      <w:pPr>
        <w:pStyle w:val="ListParagraph"/>
        <w:numPr>
          <w:ilvl w:val="1"/>
          <w:numId w:val="12"/>
        </w:numPr>
      </w:pPr>
      <w:r>
        <w:t>Van running naar blocked</w:t>
      </w:r>
    </w:p>
    <w:p w14:paraId="1A95B7D8" w14:textId="77777777" w:rsidR="00830930" w:rsidRDefault="00830930" w:rsidP="00B97F09">
      <w:pPr>
        <w:pStyle w:val="ListParagraph"/>
        <w:numPr>
          <w:ilvl w:val="1"/>
          <w:numId w:val="12"/>
        </w:numPr>
      </w:pPr>
      <w:r>
        <w:t>Van blocked naar ready</w:t>
      </w:r>
    </w:p>
    <w:p w14:paraId="1A95B7D9" w14:textId="77777777" w:rsidR="003A1BB0" w:rsidRDefault="003A1BB0" w:rsidP="003A1BB0">
      <w:pPr>
        <w:pStyle w:val="ListParagraph"/>
      </w:pPr>
    </w:p>
    <w:p w14:paraId="1A95B7DA" w14:textId="77777777" w:rsidR="00144782" w:rsidRDefault="00144782" w:rsidP="00B97F09">
      <w:pPr>
        <w:pStyle w:val="ListParagraph"/>
        <w:numPr>
          <w:ilvl w:val="0"/>
          <w:numId w:val="12"/>
        </w:numPr>
      </w:pPr>
      <w:r>
        <w:t xml:space="preserve">Welke van onderstaande is </w:t>
      </w:r>
      <w:r>
        <w:rPr>
          <w:b/>
        </w:rPr>
        <w:t xml:space="preserve">geen </w:t>
      </w:r>
      <w:r>
        <w:t>techniek om race conditions te vermijden?</w:t>
      </w:r>
    </w:p>
    <w:p w14:paraId="1A95B7DB" w14:textId="77777777" w:rsidR="00144782" w:rsidRDefault="00144782" w:rsidP="00B97F09">
      <w:pPr>
        <w:pStyle w:val="ListParagraph"/>
        <w:numPr>
          <w:ilvl w:val="1"/>
          <w:numId w:val="12"/>
        </w:numPr>
      </w:pPr>
      <w:r>
        <w:t>Mutual exclusion via busy waiting</w:t>
      </w:r>
    </w:p>
    <w:p w14:paraId="1A95B7DC" w14:textId="77777777" w:rsidR="00144782" w:rsidRDefault="00144782" w:rsidP="00B97F09">
      <w:pPr>
        <w:pStyle w:val="ListParagraph"/>
        <w:numPr>
          <w:ilvl w:val="1"/>
          <w:numId w:val="12"/>
        </w:numPr>
      </w:pPr>
      <w:r>
        <w:t>Attack on mutual exclusion</w:t>
      </w:r>
    </w:p>
    <w:p w14:paraId="1A95B7DD" w14:textId="77777777" w:rsidR="00144782" w:rsidRDefault="00144782" w:rsidP="00B97F09">
      <w:pPr>
        <w:pStyle w:val="ListParagraph"/>
        <w:numPr>
          <w:ilvl w:val="1"/>
          <w:numId w:val="12"/>
        </w:numPr>
      </w:pPr>
      <w:r w:rsidRPr="00144782">
        <w:t>TSL of XCHG hardware lock</w:t>
      </w:r>
    </w:p>
    <w:p w14:paraId="1A95B7DE" w14:textId="77777777" w:rsidR="00144782" w:rsidRDefault="00144782" w:rsidP="00B97F09">
      <w:pPr>
        <w:pStyle w:val="ListParagraph"/>
        <w:numPr>
          <w:ilvl w:val="1"/>
          <w:numId w:val="12"/>
        </w:numPr>
      </w:pPr>
      <w:r>
        <w:t>Semaphoren</w:t>
      </w:r>
    </w:p>
    <w:p w14:paraId="1A95B7DF" w14:textId="77777777" w:rsidR="00144782" w:rsidRDefault="00144782" w:rsidP="00B97F09">
      <w:pPr>
        <w:pStyle w:val="ListParagraph"/>
        <w:numPr>
          <w:ilvl w:val="1"/>
          <w:numId w:val="12"/>
        </w:numPr>
      </w:pPr>
      <w:r>
        <w:t xml:space="preserve">Sleep and wakeup </w:t>
      </w:r>
    </w:p>
    <w:p w14:paraId="1A95B7E0" w14:textId="77777777" w:rsidR="00144782" w:rsidRDefault="00144782" w:rsidP="00144782">
      <w:pPr>
        <w:pStyle w:val="ListParagraph"/>
        <w:ind w:left="1440"/>
      </w:pPr>
    </w:p>
    <w:p w14:paraId="1A95B7E2" w14:textId="77777777" w:rsidR="0030586D" w:rsidRDefault="0030586D" w:rsidP="0030586D">
      <w:pPr>
        <w:pStyle w:val="ListParagraph"/>
        <w:numPr>
          <w:ilvl w:val="0"/>
          <w:numId w:val="12"/>
        </w:numPr>
      </w:pPr>
      <w:r w:rsidRPr="2F447750">
        <w:t>Duid aan (via een kruisje in de het juiste vak) of onderstaande scheduling algoritmes preemptive zijn of non-preemptive.</w:t>
      </w:r>
    </w:p>
    <w:p w14:paraId="1A95B7E3" w14:textId="77777777" w:rsidR="0030586D" w:rsidRDefault="0030586D" w:rsidP="0030586D">
      <w:pPr>
        <w:pStyle w:val="ListParagraph"/>
      </w:pPr>
    </w:p>
    <w:tbl>
      <w:tblPr>
        <w:tblStyle w:val="TableGrid"/>
        <w:tblW w:w="0" w:type="auto"/>
        <w:tblInd w:w="720" w:type="dxa"/>
        <w:tblLook w:val="04A0" w:firstRow="1" w:lastRow="0" w:firstColumn="1" w:lastColumn="0" w:noHBand="0" w:noVBand="1"/>
      </w:tblPr>
      <w:tblGrid>
        <w:gridCol w:w="3154"/>
        <w:gridCol w:w="3160"/>
        <w:gridCol w:w="3160"/>
      </w:tblGrid>
      <w:tr w:rsidR="0030586D" w:rsidRPr="000E6A65" w14:paraId="1A95B7E7" w14:textId="77777777" w:rsidTr="0030586D">
        <w:tc>
          <w:tcPr>
            <w:tcW w:w="3230" w:type="dxa"/>
          </w:tcPr>
          <w:p w14:paraId="1A95B7E4" w14:textId="77777777" w:rsidR="0030586D" w:rsidRPr="000E6A65" w:rsidRDefault="0030586D" w:rsidP="0030586D">
            <w:pPr>
              <w:pStyle w:val="ListParagraph"/>
              <w:ind w:left="0"/>
              <w:rPr>
                <w:b/>
              </w:rPr>
            </w:pPr>
            <w:r w:rsidRPr="2F447750">
              <w:rPr>
                <w:b/>
                <w:bCs/>
              </w:rPr>
              <w:t>Scheduling algoritme</w:t>
            </w:r>
          </w:p>
        </w:tc>
        <w:tc>
          <w:tcPr>
            <w:tcW w:w="3235" w:type="dxa"/>
          </w:tcPr>
          <w:p w14:paraId="1A95B7E5" w14:textId="77777777" w:rsidR="0030586D" w:rsidRPr="000E6A65" w:rsidRDefault="0030586D" w:rsidP="0030586D">
            <w:pPr>
              <w:pStyle w:val="ListParagraph"/>
              <w:ind w:left="0"/>
              <w:rPr>
                <w:b/>
              </w:rPr>
            </w:pPr>
            <w:r w:rsidRPr="2F447750">
              <w:rPr>
                <w:b/>
                <w:bCs/>
              </w:rPr>
              <w:t>Preemptive</w:t>
            </w:r>
          </w:p>
        </w:tc>
        <w:tc>
          <w:tcPr>
            <w:tcW w:w="3235" w:type="dxa"/>
          </w:tcPr>
          <w:p w14:paraId="1A95B7E6" w14:textId="77777777" w:rsidR="0030586D" w:rsidRPr="000E6A65" w:rsidRDefault="0030586D" w:rsidP="0030586D">
            <w:pPr>
              <w:pStyle w:val="ListParagraph"/>
              <w:ind w:left="0"/>
              <w:rPr>
                <w:b/>
              </w:rPr>
            </w:pPr>
            <w:r w:rsidRPr="2F447750">
              <w:rPr>
                <w:b/>
                <w:bCs/>
              </w:rPr>
              <w:t>Non-preemptive</w:t>
            </w:r>
          </w:p>
        </w:tc>
      </w:tr>
      <w:tr w:rsidR="0030586D" w14:paraId="1A95B7EB" w14:textId="77777777" w:rsidTr="0030586D">
        <w:tc>
          <w:tcPr>
            <w:tcW w:w="3230" w:type="dxa"/>
          </w:tcPr>
          <w:p w14:paraId="1A95B7E8" w14:textId="77777777" w:rsidR="0030586D" w:rsidRDefault="0030586D" w:rsidP="0030586D">
            <w:pPr>
              <w:pStyle w:val="ListParagraph"/>
              <w:ind w:left="0"/>
            </w:pPr>
            <w:r w:rsidRPr="2F447750">
              <w:t>First come, first served</w:t>
            </w:r>
          </w:p>
        </w:tc>
        <w:tc>
          <w:tcPr>
            <w:tcW w:w="3235" w:type="dxa"/>
          </w:tcPr>
          <w:p w14:paraId="1A95B7E9" w14:textId="77777777" w:rsidR="0030586D" w:rsidRDefault="0030586D" w:rsidP="0030586D">
            <w:pPr>
              <w:pStyle w:val="ListParagraph"/>
              <w:ind w:left="0"/>
            </w:pPr>
          </w:p>
        </w:tc>
        <w:tc>
          <w:tcPr>
            <w:tcW w:w="3235" w:type="dxa"/>
          </w:tcPr>
          <w:p w14:paraId="1A95B7EA" w14:textId="77777777" w:rsidR="0030586D" w:rsidRDefault="0030586D" w:rsidP="0030586D">
            <w:pPr>
              <w:pStyle w:val="ListParagraph"/>
              <w:ind w:left="0"/>
            </w:pPr>
          </w:p>
        </w:tc>
      </w:tr>
      <w:tr w:rsidR="0030586D" w14:paraId="1A95B7EF" w14:textId="77777777" w:rsidTr="0030586D">
        <w:tc>
          <w:tcPr>
            <w:tcW w:w="3230" w:type="dxa"/>
          </w:tcPr>
          <w:p w14:paraId="1A95B7EC" w14:textId="77777777" w:rsidR="0030586D" w:rsidRDefault="0030586D" w:rsidP="0030586D">
            <w:pPr>
              <w:pStyle w:val="ListParagraph"/>
              <w:ind w:left="0"/>
            </w:pPr>
            <w:r w:rsidRPr="2F447750">
              <w:t>Round Robin</w:t>
            </w:r>
          </w:p>
        </w:tc>
        <w:tc>
          <w:tcPr>
            <w:tcW w:w="3235" w:type="dxa"/>
          </w:tcPr>
          <w:p w14:paraId="1A95B7ED" w14:textId="77777777" w:rsidR="0030586D" w:rsidRDefault="0030586D" w:rsidP="0030586D">
            <w:pPr>
              <w:pStyle w:val="ListParagraph"/>
              <w:ind w:left="0"/>
            </w:pPr>
          </w:p>
        </w:tc>
        <w:tc>
          <w:tcPr>
            <w:tcW w:w="3235" w:type="dxa"/>
          </w:tcPr>
          <w:p w14:paraId="1A95B7EE" w14:textId="77777777" w:rsidR="0030586D" w:rsidRDefault="0030586D" w:rsidP="0030586D">
            <w:pPr>
              <w:pStyle w:val="ListParagraph"/>
              <w:ind w:left="0"/>
            </w:pPr>
          </w:p>
        </w:tc>
      </w:tr>
      <w:tr w:rsidR="0030586D" w14:paraId="1A95B7F3" w14:textId="77777777" w:rsidTr="0030586D">
        <w:tc>
          <w:tcPr>
            <w:tcW w:w="3230" w:type="dxa"/>
          </w:tcPr>
          <w:p w14:paraId="1A95B7F0" w14:textId="77777777" w:rsidR="0030586D" w:rsidRDefault="0030586D" w:rsidP="0030586D">
            <w:pPr>
              <w:pStyle w:val="ListParagraph"/>
              <w:ind w:left="0"/>
            </w:pPr>
            <w:r w:rsidRPr="2F447750">
              <w:t>Shortest Job first</w:t>
            </w:r>
          </w:p>
        </w:tc>
        <w:tc>
          <w:tcPr>
            <w:tcW w:w="3235" w:type="dxa"/>
          </w:tcPr>
          <w:p w14:paraId="1A95B7F1" w14:textId="77777777" w:rsidR="0030586D" w:rsidRDefault="0030586D" w:rsidP="0030586D">
            <w:pPr>
              <w:pStyle w:val="ListParagraph"/>
              <w:ind w:left="0"/>
            </w:pPr>
          </w:p>
        </w:tc>
        <w:tc>
          <w:tcPr>
            <w:tcW w:w="3235" w:type="dxa"/>
          </w:tcPr>
          <w:p w14:paraId="1A95B7F2" w14:textId="77777777" w:rsidR="0030586D" w:rsidRDefault="0030586D" w:rsidP="0030586D">
            <w:pPr>
              <w:pStyle w:val="ListParagraph"/>
              <w:ind w:left="0"/>
            </w:pPr>
          </w:p>
        </w:tc>
      </w:tr>
      <w:tr w:rsidR="0030586D" w14:paraId="1A95B7F7" w14:textId="77777777" w:rsidTr="0030586D">
        <w:tc>
          <w:tcPr>
            <w:tcW w:w="3230" w:type="dxa"/>
          </w:tcPr>
          <w:p w14:paraId="1A95B7F4" w14:textId="77777777" w:rsidR="0030586D" w:rsidRDefault="0030586D" w:rsidP="0030586D">
            <w:pPr>
              <w:pStyle w:val="ListParagraph"/>
              <w:ind w:left="0"/>
            </w:pPr>
            <w:r w:rsidRPr="2F447750">
              <w:t>Priority Scheduling</w:t>
            </w:r>
          </w:p>
        </w:tc>
        <w:tc>
          <w:tcPr>
            <w:tcW w:w="3235" w:type="dxa"/>
          </w:tcPr>
          <w:p w14:paraId="1A95B7F5" w14:textId="77777777" w:rsidR="0030586D" w:rsidRDefault="0030586D" w:rsidP="0030586D">
            <w:pPr>
              <w:pStyle w:val="ListParagraph"/>
              <w:ind w:left="0"/>
            </w:pPr>
          </w:p>
        </w:tc>
        <w:tc>
          <w:tcPr>
            <w:tcW w:w="3235" w:type="dxa"/>
          </w:tcPr>
          <w:p w14:paraId="1A95B7F6" w14:textId="77777777" w:rsidR="0030586D" w:rsidRDefault="0030586D" w:rsidP="0030586D">
            <w:pPr>
              <w:pStyle w:val="ListParagraph"/>
              <w:ind w:left="0"/>
            </w:pPr>
          </w:p>
        </w:tc>
      </w:tr>
      <w:tr w:rsidR="0030586D" w14:paraId="1A95B7FB" w14:textId="77777777" w:rsidTr="0030586D">
        <w:tc>
          <w:tcPr>
            <w:tcW w:w="3230" w:type="dxa"/>
          </w:tcPr>
          <w:p w14:paraId="1A95B7F8" w14:textId="77777777" w:rsidR="0030586D" w:rsidRDefault="0030586D" w:rsidP="0030586D">
            <w:r w:rsidRPr="2F447750">
              <w:t>Lottery Scheduling</w:t>
            </w:r>
          </w:p>
        </w:tc>
        <w:tc>
          <w:tcPr>
            <w:tcW w:w="3235" w:type="dxa"/>
          </w:tcPr>
          <w:p w14:paraId="1A95B7F9" w14:textId="77777777" w:rsidR="0030586D" w:rsidRDefault="0030586D" w:rsidP="0030586D"/>
        </w:tc>
        <w:tc>
          <w:tcPr>
            <w:tcW w:w="3235" w:type="dxa"/>
          </w:tcPr>
          <w:p w14:paraId="1A95B7FA" w14:textId="77777777" w:rsidR="0030586D" w:rsidRDefault="0030586D" w:rsidP="0030586D"/>
        </w:tc>
      </w:tr>
    </w:tbl>
    <w:p w14:paraId="1A95B7FC" w14:textId="77777777" w:rsidR="0030586D" w:rsidRDefault="0030586D" w:rsidP="0030586D">
      <w:pPr>
        <w:pStyle w:val="ListParagraph"/>
      </w:pPr>
    </w:p>
    <w:p w14:paraId="1A95B807" w14:textId="77777777" w:rsidR="00144782" w:rsidRDefault="00144782" w:rsidP="00B97F09">
      <w:pPr>
        <w:pStyle w:val="ListParagraph"/>
        <w:numPr>
          <w:ilvl w:val="0"/>
          <w:numId w:val="12"/>
        </w:numPr>
      </w:pPr>
      <w:r>
        <w:t>FAT(16) is een voorbeeld van een file systeem dat gebruik maakt van:</w:t>
      </w:r>
    </w:p>
    <w:p w14:paraId="1A95B808" w14:textId="77777777" w:rsidR="00144782" w:rsidRDefault="00144782" w:rsidP="00B97F09">
      <w:pPr>
        <w:pStyle w:val="ListParagraph"/>
        <w:numPr>
          <w:ilvl w:val="1"/>
          <w:numId w:val="12"/>
        </w:numPr>
      </w:pPr>
      <w:r>
        <w:t>Contiguous file allocation</w:t>
      </w:r>
    </w:p>
    <w:p w14:paraId="1A95B809" w14:textId="77777777" w:rsidR="00144782" w:rsidRDefault="00144782" w:rsidP="00B97F09">
      <w:pPr>
        <w:pStyle w:val="ListParagraph"/>
        <w:numPr>
          <w:ilvl w:val="1"/>
          <w:numId w:val="12"/>
        </w:numPr>
      </w:pPr>
      <w:r>
        <w:t>Linked list file allocation met de links bewaard in het eerste woord van elk block</w:t>
      </w:r>
    </w:p>
    <w:p w14:paraId="1A95B80A" w14:textId="77777777" w:rsidR="00144782" w:rsidRDefault="00144782" w:rsidP="00B97F09">
      <w:pPr>
        <w:pStyle w:val="ListParagraph"/>
        <w:numPr>
          <w:ilvl w:val="1"/>
          <w:numId w:val="12"/>
        </w:numPr>
      </w:pPr>
      <w:r>
        <w:t>Linked list file allocation met de links bewaard in tabel in het geheugen</w:t>
      </w:r>
    </w:p>
    <w:p w14:paraId="1A95B80B" w14:textId="77777777" w:rsidR="00144782" w:rsidRDefault="00144782" w:rsidP="00B97F09">
      <w:pPr>
        <w:pStyle w:val="ListParagraph"/>
        <w:numPr>
          <w:ilvl w:val="1"/>
          <w:numId w:val="12"/>
        </w:numPr>
      </w:pPr>
      <w:r>
        <w:t>I-nodes</w:t>
      </w:r>
    </w:p>
    <w:p w14:paraId="1A95B80C" w14:textId="77777777" w:rsidR="00B1015A" w:rsidRDefault="00B1015A" w:rsidP="00B97F09">
      <w:pPr>
        <w:pStyle w:val="ListParagraph"/>
        <w:numPr>
          <w:ilvl w:val="1"/>
          <w:numId w:val="12"/>
        </w:numPr>
      </w:pPr>
      <w:r>
        <w:t>Geen van bovenstaande</w:t>
      </w:r>
    </w:p>
    <w:p w14:paraId="1A95B80D" w14:textId="77777777" w:rsidR="00FB52A2" w:rsidRDefault="00FB52A2" w:rsidP="00FB52A2">
      <w:pPr>
        <w:pStyle w:val="ListParagraph"/>
        <w:ind w:left="1440"/>
      </w:pPr>
    </w:p>
    <w:p w14:paraId="7D285E2F" w14:textId="77777777" w:rsidR="00E43A9E" w:rsidRDefault="00E43A9E">
      <w:r>
        <w:br w:type="page"/>
      </w:r>
    </w:p>
    <w:p w14:paraId="1A95B80E" w14:textId="6AACAAFB" w:rsidR="00932C27" w:rsidRDefault="00932C27" w:rsidP="00B97F09">
      <w:pPr>
        <w:pStyle w:val="ListParagraph"/>
        <w:numPr>
          <w:ilvl w:val="0"/>
          <w:numId w:val="12"/>
        </w:numPr>
      </w:pPr>
      <w:r>
        <w:lastRenderedPageBreak/>
        <w:t>In onderstaande tabel wordt een backup schema weergegeven voor 1 week,</w:t>
      </w:r>
      <w:r w:rsidRPr="00932C27">
        <w:t xml:space="preserve"> </w:t>
      </w:r>
      <w:r>
        <w:t>die systematisch elke week opnieuw wordt uitgevoerd.. De backups op weekdagen worden ’s avonds genomen, de full backup in het weekend wordt vrijdagavond gestart en loopt een goed deel van het weekend door. Op donderdag werd een file per ongeluk door een gebruiker verwijderd. We willen een zo recent mogelijke versie van deze file restoren. Kruis de dagen aan waarvan de backups nodig zijn om deze restore uit te voeren. We zijn nu vrijdag.</w:t>
      </w:r>
    </w:p>
    <w:tbl>
      <w:tblPr>
        <w:tblStyle w:val="TableGrid"/>
        <w:tblW w:w="0" w:type="auto"/>
        <w:tblInd w:w="720" w:type="dxa"/>
        <w:tblLook w:val="04A0" w:firstRow="1" w:lastRow="0" w:firstColumn="1" w:lastColumn="0" w:noHBand="0" w:noVBand="1"/>
      </w:tblPr>
      <w:tblGrid>
        <w:gridCol w:w="1625"/>
        <w:gridCol w:w="1625"/>
        <w:gridCol w:w="1626"/>
        <w:gridCol w:w="1626"/>
        <w:gridCol w:w="1574"/>
      </w:tblGrid>
      <w:tr w:rsidR="00932C27" w:rsidRPr="00630C12" w14:paraId="1A95B814" w14:textId="77777777" w:rsidTr="00B1183B">
        <w:tc>
          <w:tcPr>
            <w:tcW w:w="1625" w:type="dxa"/>
          </w:tcPr>
          <w:p w14:paraId="1A95B80F" w14:textId="77777777" w:rsidR="00932C27" w:rsidRPr="00630C12" w:rsidRDefault="00932C27" w:rsidP="00B1183B">
            <w:pPr>
              <w:pStyle w:val="ListParagraph"/>
              <w:ind w:left="0"/>
              <w:rPr>
                <w:b/>
              </w:rPr>
            </w:pPr>
            <w:r w:rsidRPr="00630C12">
              <w:rPr>
                <w:b/>
              </w:rPr>
              <w:t>Maandag</w:t>
            </w:r>
          </w:p>
        </w:tc>
        <w:tc>
          <w:tcPr>
            <w:tcW w:w="1625" w:type="dxa"/>
          </w:tcPr>
          <w:p w14:paraId="1A95B810" w14:textId="77777777" w:rsidR="00932C27" w:rsidRPr="00630C12" w:rsidRDefault="00932C27" w:rsidP="00B1183B">
            <w:pPr>
              <w:pStyle w:val="ListParagraph"/>
              <w:ind w:left="0"/>
              <w:rPr>
                <w:b/>
              </w:rPr>
            </w:pPr>
            <w:r w:rsidRPr="00630C12">
              <w:rPr>
                <w:b/>
              </w:rPr>
              <w:t>Dinsdag</w:t>
            </w:r>
          </w:p>
        </w:tc>
        <w:tc>
          <w:tcPr>
            <w:tcW w:w="1626" w:type="dxa"/>
          </w:tcPr>
          <w:p w14:paraId="1A95B811" w14:textId="77777777" w:rsidR="00932C27" w:rsidRPr="00630C12" w:rsidRDefault="00932C27" w:rsidP="00B1183B">
            <w:pPr>
              <w:pStyle w:val="ListParagraph"/>
              <w:ind w:left="0"/>
              <w:rPr>
                <w:b/>
              </w:rPr>
            </w:pPr>
            <w:r w:rsidRPr="00630C12">
              <w:rPr>
                <w:b/>
              </w:rPr>
              <w:t>Woensdag</w:t>
            </w:r>
          </w:p>
        </w:tc>
        <w:tc>
          <w:tcPr>
            <w:tcW w:w="1626" w:type="dxa"/>
          </w:tcPr>
          <w:p w14:paraId="1A95B812" w14:textId="77777777" w:rsidR="00932C27" w:rsidRPr="00630C12" w:rsidRDefault="00932C27" w:rsidP="00B1183B">
            <w:pPr>
              <w:pStyle w:val="ListParagraph"/>
              <w:ind w:left="0"/>
              <w:rPr>
                <w:b/>
              </w:rPr>
            </w:pPr>
            <w:r w:rsidRPr="00630C12">
              <w:rPr>
                <w:b/>
              </w:rPr>
              <w:t>Donderdag</w:t>
            </w:r>
          </w:p>
        </w:tc>
        <w:tc>
          <w:tcPr>
            <w:tcW w:w="1574" w:type="dxa"/>
          </w:tcPr>
          <w:p w14:paraId="1A95B813" w14:textId="77777777" w:rsidR="00932C27" w:rsidRPr="00630C12" w:rsidRDefault="00932C27" w:rsidP="00B1183B">
            <w:pPr>
              <w:pStyle w:val="ListParagraph"/>
              <w:ind w:left="0"/>
              <w:rPr>
                <w:b/>
              </w:rPr>
            </w:pPr>
            <w:r w:rsidRPr="00630C12">
              <w:rPr>
                <w:b/>
              </w:rPr>
              <w:t>Weekend</w:t>
            </w:r>
          </w:p>
        </w:tc>
      </w:tr>
      <w:tr w:rsidR="00932C27" w14:paraId="1A95B81A" w14:textId="77777777" w:rsidTr="00B1183B">
        <w:tc>
          <w:tcPr>
            <w:tcW w:w="1625" w:type="dxa"/>
          </w:tcPr>
          <w:p w14:paraId="1A95B815" w14:textId="77777777" w:rsidR="00932C27" w:rsidRDefault="00932C27" w:rsidP="00B1183B">
            <w:pPr>
              <w:pStyle w:val="ListParagraph"/>
              <w:ind w:left="0"/>
            </w:pPr>
            <w:r>
              <w:t>Incremental</w:t>
            </w:r>
          </w:p>
        </w:tc>
        <w:tc>
          <w:tcPr>
            <w:tcW w:w="1625" w:type="dxa"/>
          </w:tcPr>
          <w:p w14:paraId="1A95B816" w14:textId="77777777" w:rsidR="00932C27" w:rsidRDefault="00932C27" w:rsidP="00B1183B">
            <w:pPr>
              <w:pStyle w:val="ListParagraph"/>
              <w:ind w:left="0"/>
            </w:pPr>
            <w:r>
              <w:t>Incremental</w:t>
            </w:r>
          </w:p>
        </w:tc>
        <w:tc>
          <w:tcPr>
            <w:tcW w:w="1626" w:type="dxa"/>
          </w:tcPr>
          <w:p w14:paraId="1A95B817" w14:textId="77777777" w:rsidR="00932C27" w:rsidRDefault="00932C27" w:rsidP="00B1183B">
            <w:pPr>
              <w:pStyle w:val="ListParagraph"/>
              <w:ind w:left="0"/>
            </w:pPr>
            <w:r>
              <w:t>Incremental</w:t>
            </w:r>
          </w:p>
        </w:tc>
        <w:tc>
          <w:tcPr>
            <w:tcW w:w="1626" w:type="dxa"/>
          </w:tcPr>
          <w:p w14:paraId="1A95B818" w14:textId="77777777" w:rsidR="00932C27" w:rsidRDefault="00932C27" w:rsidP="00B1183B">
            <w:pPr>
              <w:pStyle w:val="ListParagraph"/>
              <w:ind w:left="0"/>
            </w:pPr>
            <w:r>
              <w:t>Incremental</w:t>
            </w:r>
          </w:p>
        </w:tc>
        <w:tc>
          <w:tcPr>
            <w:tcW w:w="1574" w:type="dxa"/>
          </w:tcPr>
          <w:p w14:paraId="1A95B819" w14:textId="77777777" w:rsidR="00932C27" w:rsidRDefault="00932C27" w:rsidP="00B1183B">
            <w:pPr>
              <w:pStyle w:val="ListParagraph"/>
              <w:ind w:left="0"/>
            </w:pPr>
            <w:r>
              <w:t>Full</w:t>
            </w:r>
          </w:p>
        </w:tc>
      </w:tr>
      <w:tr w:rsidR="00932C27" w14:paraId="1A95B820" w14:textId="77777777" w:rsidTr="00B1183B">
        <w:tc>
          <w:tcPr>
            <w:tcW w:w="1625" w:type="dxa"/>
          </w:tcPr>
          <w:p w14:paraId="1A95B81B" w14:textId="77777777" w:rsidR="00932C27" w:rsidRDefault="00932C27" w:rsidP="00B1183B">
            <w:pPr>
              <w:pStyle w:val="ListParagraph"/>
              <w:ind w:left="0"/>
            </w:pPr>
          </w:p>
        </w:tc>
        <w:tc>
          <w:tcPr>
            <w:tcW w:w="1625" w:type="dxa"/>
          </w:tcPr>
          <w:p w14:paraId="1A95B81C" w14:textId="77777777" w:rsidR="00932C27" w:rsidRDefault="00932C27" w:rsidP="00B1183B">
            <w:pPr>
              <w:pStyle w:val="ListParagraph"/>
              <w:ind w:left="0"/>
            </w:pPr>
          </w:p>
        </w:tc>
        <w:tc>
          <w:tcPr>
            <w:tcW w:w="1626" w:type="dxa"/>
          </w:tcPr>
          <w:p w14:paraId="1A95B81D" w14:textId="77777777" w:rsidR="00932C27" w:rsidRDefault="00932C27" w:rsidP="00B1183B">
            <w:pPr>
              <w:pStyle w:val="ListParagraph"/>
              <w:ind w:left="0"/>
            </w:pPr>
          </w:p>
        </w:tc>
        <w:tc>
          <w:tcPr>
            <w:tcW w:w="1626" w:type="dxa"/>
          </w:tcPr>
          <w:p w14:paraId="1A95B81E" w14:textId="77777777" w:rsidR="00932C27" w:rsidRDefault="00932C27" w:rsidP="00B1183B">
            <w:pPr>
              <w:pStyle w:val="ListParagraph"/>
              <w:ind w:left="0"/>
            </w:pPr>
          </w:p>
        </w:tc>
        <w:tc>
          <w:tcPr>
            <w:tcW w:w="1574" w:type="dxa"/>
          </w:tcPr>
          <w:p w14:paraId="1A95B81F" w14:textId="77777777" w:rsidR="00932C27" w:rsidRDefault="00932C27" w:rsidP="00B1183B">
            <w:pPr>
              <w:pStyle w:val="ListParagraph"/>
              <w:ind w:left="0"/>
            </w:pPr>
          </w:p>
        </w:tc>
      </w:tr>
    </w:tbl>
    <w:p w14:paraId="1A95B821" w14:textId="77777777" w:rsidR="00932C27" w:rsidRDefault="00932C27" w:rsidP="00932C27">
      <w:pPr>
        <w:pStyle w:val="ListParagraph"/>
      </w:pPr>
    </w:p>
    <w:p w14:paraId="1A95B846" w14:textId="77777777" w:rsidR="0030586D" w:rsidRDefault="0030586D" w:rsidP="0030586D">
      <w:pPr>
        <w:pStyle w:val="ListParagraph"/>
        <w:numPr>
          <w:ilvl w:val="0"/>
          <w:numId w:val="12"/>
        </w:numPr>
      </w:pPr>
      <w:r w:rsidRPr="2F447750">
        <w:t>De minor device number van een apparaat:</w:t>
      </w:r>
    </w:p>
    <w:p w14:paraId="1A95B847" w14:textId="77777777" w:rsidR="0030586D" w:rsidRDefault="0030586D" w:rsidP="0030586D">
      <w:pPr>
        <w:pStyle w:val="ListParagraph"/>
        <w:numPr>
          <w:ilvl w:val="1"/>
          <w:numId w:val="12"/>
        </w:numPr>
      </w:pPr>
      <w:r w:rsidRPr="2F447750">
        <w:t>Geeft weer tot welke klasse dit apparaat behoort en dus welke driver dient gebruikt te worden (bijvoorbeeld een HDD).</w:t>
      </w:r>
    </w:p>
    <w:p w14:paraId="1A95B848" w14:textId="77777777" w:rsidR="0030586D" w:rsidRDefault="0030586D" w:rsidP="0030586D">
      <w:pPr>
        <w:pStyle w:val="ListParagraph"/>
        <w:numPr>
          <w:ilvl w:val="1"/>
          <w:numId w:val="12"/>
        </w:numPr>
      </w:pPr>
      <w:r w:rsidRPr="2F447750">
        <w:t>Geeft weer welk device dit is in de klasse (bijvoorbeeld HDD 2).</w:t>
      </w:r>
    </w:p>
    <w:p w14:paraId="1A95B849" w14:textId="77777777" w:rsidR="0030586D" w:rsidRDefault="0030586D" w:rsidP="0030586D">
      <w:pPr>
        <w:pStyle w:val="ListParagraph"/>
        <w:numPr>
          <w:ilvl w:val="1"/>
          <w:numId w:val="12"/>
        </w:numPr>
      </w:pPr>
      <w:r w:rsidRPr="2F447750">
        <w:t>Geeft weer welk partitie dit is op het device (Bijvoorbeeld de 3</w:t>
      </w:r>
      <w:r w:rsidRPr="2F447750">
        <w:rPr>
          <w:vertAlign w:val="superscript"/>
        </w:rPr>
        <w:t>de</w:t>
      </w:r>
      <w:r w:rsidRPr="2F447750">
        <w:t xml:space="preserve"> partitie op HDD 2).</w:t>
      </w:r>
    </w:p>
    <w:p w14:paraId="1A95B84A" w14:textId="77777777" w:rsidR="0030586D" w:rsidRDefault="0030586D" w:rsidP="0030586D">
      <w:pPr>
        <w:pStyle w:val="ListParagraph"/>
        <w:numPr>
          <w:ilvl w:val="1"/>
          <w:numId w:val="12"/>
        </w:numPr>
      </w:pPr>
      <w:r w:rsidRPr="2F447750">
        <w:t>Zorgt voor voorrang van deze device op andere devices van dezelfde klasse bij het afwerken van interrupts.</w:t>
      </w:r>
    </w:p>
    <w:p w14:paraId="1A95B84B" w14:textId="77777777" w:rsidR="0030586D" w:rsidRDefault="0030586D" w:rsidP="0030586D">
      <w:pPr>
        <w:pStyle w:val="ListParagraph"/>
        <w:numPr>
          <w:ilvl w:val="1"/>
          <w:numId w:val="12"/>
        </w:numPr>
      </w:pPr>
      <w:r w:rsidRPr="2F447750">
        <w:t>Is gelijk aan het serienummer van een device.</w:t>
      </w:r>
    </w:p>
    <w:p w14:paraId="1A95B84C" w14:textId="77777777" w:rsidR="00B1183B" w:rsidRDefault="00B1183B" w:rsidP="00144782">
      <w:pPr>
        <w:pStyle w:val="ListParagraph"/>
        <w:ind w:left="1440"/>
      </w:pPr>
    </w:p>
    <w:p w14:paraId="1A95B84E" w14:textId="77777777" w:rsidR="00144782" w:rsidRDefault="00144782" w:rsidP="00B97F09">
      <w:pPr>
        <w:pStyle w:val="ListParagraph"/>
        <w:numPr>
          <w:ilvl w:val="0"/>
          <w:numId w:val="12"/>
        </w:numPr>
      </w:pPr>
      <w:r>
        <w:t>In onderstaand voorbeeld zijn er 6 processen (van A tot F) en  6 bronnen (van S tot W, met 1 bron per klasse) waarbij…</w:t>
      </w:r>
      <w:r>
        <w:br/>
        <w:t>Process A heeft R en wil S</w:t>
      </w:r>
    </w:p>
    <w:p w14:paraId="1A95B84F" w14:textId="77777777" w:rsidR="00144782" w:rsidRDefault="00144782" w:rsidP="00144782">
      <w:pPr>
        <w:pStyle w:val="ListParagraph"/>
      </w:pPr>
      <w:r>
        <w:t>Process B heeft W maar wil S</w:t>
      </w:r>
    </w:p>
    <w:p w14:paraId="1A95B850" w14:textId="77777777" w:rsidR="00144782" w:rsidRDefault="00B1183B" w:rsidP="00144782">
      <w:pPr>
        <w:pStyle w:val="ListParagraph"/>
      </w:pPr>
      <w:r>
        <w:t>Process C heeft  U</w:t>
      </w:r>
      <w:r w:rsidR="00144782">
        <w:t xml:space="preserve"> maar wil </w:t>
      </w:r>
      <w:r>
        <w:t>S en T</w:t>
      </w:r>
    </w:p>
    <w:p w14:paraId="1A95B851" w14:textId="77777777" w:rsidR="00144782" w:rsidRDefault="00144782" w:rsidP="00144782">
      <w:pPr>
        <w:pStyle w:val="ListParagraph"/>
      </w:pPr>
      <w:r>
        <w:t>Process D heeft T en wil U</w:t>
      </w:r>
    </w:p>
    <w:p w14:paraId="1A95B852" w14:textId="77777777" w:rsidR="00144782" w:rsidRDefault="00144782" w:rsidP="00144782">
      <w:pPr>
        <w:pStyle w:val="ListParagraph"/>
      </w:pPr>
      <w:r>
        <w:t>Process E heeft niets maar wil S en W</w:t>
      </w:r>
    </w:p>
    <w:p w14:paraId="1A95B853" w14:textId="77777777" w:rsidR="00144782" w:rsidRDefault="00B1183B" w:rsidP="00144782">
      <w:pPr>
        <w:pStyle w:val="ListParagraph"/>
      </w:pPr>
      <w:r>
        <w:t>Process F heeft niets maar wil W</w:t>
      </w:r>
    </w:p>
    <w:p w14:paraId="1A95B854" w14:textId="77777777" w:rsidR="00144782" w:rsidRDefault="00144782" w:rsidP="00144782">
      <w:pPr>
        <w:pStyle w:val="ListParagraph"/>
      </w:pPr>
    </w:p>
    <w:p w14:paraId="1A95B855" w14:textId="77777777" w:rsidR="00144782" w:rsidRDefault="00144782" w:rsidP="00144782">
      <w:pPr>
        <w:pStyle w:val="ListParagraph"/>
      </w:pPr>
      <w:r>
        <w:t>In dit voorbeeld zit een deadlock. Omcirkel in onderstaande tabel al de processen en bronnen die mee in deze deadlock zitten.</w:t>
      </w:r>
    </w:p>
    <w:tbl>
      <w:tblPr>
        <w:tblStyle w:val="TableGrid"/>
        <w:tblW w:w="0" w:type="auto"/>
        <w:tblInd w:w="720" w:type="dxa"/>
        <w:tblLook w:val="04A0" w:firstRow="1" w:lastRow="0" w:firstColumn="1" w:lastColumn="0" w:noHBand="0" w:noVBand="1"/>
      </w:tblPr>
      <w:tblGrid>
        <w:gridCol w:w="1279"/>
        <w:gridCol w:w="1202"/>
        <w:gridCol w:w="1201"/>
        <w:gridCol w:w="1201"/>
        <w:gridCol w:w="1203"/>
        <w:gridCol w:w="1202"/>
        <w:gridCol w:w="1209"/>
      </w:tblGrid>
      <w:tr w:rsidR="00B1183B" w14:paraId="1A95B85D" w14:textId="77777777" w:rsidTr="00B1183B">
        <w:tc>
          <w:tcPr>
            <w:tcW w:w="1279" w:type="dxa"/>
          </w:tcPr>
          <w:p w14:paraId="1A95B856" w14:textId="77777777" w:rsidR="00B1183B" w:rsidRPr="00144782" w:rsidRDefault="00B1183B" w:rsidP="00144782">
            <w:pPr>
              <w:pStyle w:val="ListParagraph"/>
              <w:ind w:left="0"/>
              <w:rPr>
                <w:b/>
              </w:rPr>
            </w:pPr>
            <w:r w:rsidRPr="00144782">
              <w:rPr>
                <w:b/>
              </w:rPr>
              <w:t>Processen</w:t>
            </w:r>
          </w:p>
        </w:tc>
        <w:tc>
          <w:tcPr>
            <w:tcW w:w="1202" w:type="dxa"/>
          </w:tcPr>
          <w:p w14:paraId="1A95B857" w14:textId="77777777" w:rsidR="00B1183B" w:rsidRDefault="00B1183B" w:rsidP="00144782">
            <w:pPr>
              <w:pStyle w:val="ListParagraph"/>
              <w:ind w:left="0"/>
            </w:pPr>
            <w:r>
              <w:t>A</w:t>
            </w:r>
          </w:p>
        </w:tc>
        <w:tc>
          <w:tcPr>
            <w:tcW w:w="1201" w:type="dxa"/>
          </w:tcPr>
          <w:p w14:paraId="1A95B858" w14:textId="77777777" w:rsidR="00B1183B" w:rsidRDefault="00B1183B" w:rsidP="00144782">
            <w:pPr>
              <w:pStyle w:val="ListParagraph"/>
              <w:ind w:left="0"/>
            </w:pPr>
            <w:r>
              <w:t>B</w:t>
            </w:r>
          </w:p>
        </w:tc>
        <w:tc>
          <w:tcPr>
            <w:tcW w:w="1201" w:type="dxa"/>
          </w:tcPr>
          <w:p w14:paraId="1A95B859" w14:textId="77777777" w:rsidR="00B1183B" w:rsidRDefault="00B1183B" w:rsidP="00144782">
            <w:pPr>
              <w:pStyle w:val="ListParagraph"/>
              <w:ind w:left="0"/>
            </w:pPr>
            <w:r>
              <w:t>C</w:t>
            </w:r>
          </w:p>
        </w:tc>
        <w:tc>
          <w:tcPr>
            <w:tcW w:w="1203" w:type="dxa"/>
          </w:tcPr>
          <w:p w14:paraId="1A95B85A" w14:textId="77777777" w:rsidR="00B1183B" w:rsidRDefault="00B1183B" w:rsidP="00144782">
            <w:pPr>
              <w:pStyle w:val="ListParagraph"/>
              <w:ind w:left="0"/>
            </w:pPr>
            <w:r>
              <w:t>D</w:t>
            </w:r>
          </w:p>
        </w:tc>
        <w:tc>
          <w:tcPr>
            <w:tcW w:w="1202" w:type="dxa"/>
          </w:tcPr>
          <w:p w14:paraId="1A95B85B" w14:textId="77777777" w:rsidR="00B1183B" w:rsidRDefault="00B1183B" w:rsidP="00144782">
            <w:pPr>
              <w:pStyle w:val="ListParagraph"/>
              <w:ind w:left="0"/>
            </w:pPr>
            <w:r>
              <w:t>E</w:t>
            </w:r>
          </w:p>
        </w:tc>
        <w:tc>
          <w:tcPr>
            <w:tcW w:w="1209" w:type="dxa"/>
          </w:tcPr>
          <w:p w14:paraId="1A95B85C" w14:textId="77777777" w:rsidR="00B1183B" w:rsidRDefault="00B1183B" w:rsidP="00144782">
            <w:pPr>
              <w:pStyle w:val="ListParagraph"/>
              <w:ind w:left="0"/>
            </w:pPr>
            <w:r>
              <w:t>F</w:t>
            </w:r>
          </w:p>
        </w:tc>
      </w:tr>
      <w:tr w:rsidR="00B1183B" w14:paraId="1A95B865" w14:textId="77777777" w:rsidTr="00B1183B">
        <w:tc>
          <w:tcPr>
            <w:tcW w:w="1279" w:type="dxa"/>
          </w:tcPr>
          <w:p w14:paraId="1A95B85E" w14:textId="77777777" w:rsidR="00B1183B" w:rsidRPr="00144782" w:rsidRDefault="00B1183B" w:rsidP="00144782">
            <w:pPr>
              <w:pStyle w:val="ListParagraph"/>
              <w:ind w:left="0"/>
              <w:rPr>
                <w:b/>
              </w:rPr>
            </w:pPr>
            <w:r w:rsidRPr="00144782">
              <w:rPr>
                <w:b/>
              </w:rPr>
              <w:t>Bronnen</w:t>
            </w:r>
          </w:p>
        </w:tc>
        <w:tc>
          <w:tcPr>
            <w:tcW w:w="1202" w:type="dxa"/>
          </w:tcPr>
          <w:p w14:paraId="1A95B85F" w14:textId="77777777" w:rsidR="00B1183B" w:rsidRDefault="00B1183B" w:rsidP="00144782">
            <w:pPr>
              <w:pStyle w:val="ListParagraph"/>
              <w:ind w:left="0"/>
            </w:pPr>
            <w:r>
              <w:t>R</w:t>
            </w:r>
          </w:p>
        </w:tc>
        <w:tc>
          <w:tcPr>
            <w:tcW w:w="1201" w:type="dxa"/>
          </w:tcPr>
          <w:p w14:paraId="1A95B860" w14:textId="77777777" w:rsidR="00B1183B" w:rsidRDefault="00B1183B" w:rsidP="00144782">
            <w:pPr>
              <w:pStyle w:val="ListParagraph"/>
              <w:ind w:left="0"/>
            </w:pPr>
            <w:r>
              <w:t>S</w:t>
            </w:r>
          </w:p>
        </w:tc>
        <w:tc>
          <w:tcPr>
            <w:tcW w:w="1201" w:type="dxa"/>
          </w:tcPr>
          <w:p w14:paraId="1A95B861" w14:textId="77777777" w:rsidR="00B1183B" w:rsidRDefault="00B1183B" w:rsidP="00144782">
            <w:pPr>
              <w:pStyle w:val="ListParagraph"/>
              <w:ind w:left="0"/>
            </w:pPr>
            <w:r>
              <w:t>T</w:t>
            </w:r>
          </w:p>
        </w:tc>
        <w:tc>
          <w:tcPr>
            <w:tcW w:w="1203" w:type="dxa"/>
          </w:tcPr>
          <w:p w14:paraId="1A95B862" w14:textId="77777777" w:rsidR="00B1183B" w:rsidRDefault="00B1183B" w:rsidP="00144782">
            <w:pPr>
              <w:pStyle w:val="ListParagraph"/>
              <w:ind w:left="0"/>
            </w:pPr>
            <w:r>
              <w:t>U</w:t>
            </w:r>
          </w:p>
        </w:tc>
        <w:tc>
          <w:tcPr>
            <w:tcW w:w="1202" w:type="dxa"/>
          </w:tcPr>
          <w:p w14:paraId="1A95B863" w14:textId="77777777" w:rsidR="00B1183B" w:rsidRDefault="00B1183B" w:rsidP="00144782">
            <w:pPr>
              <w:pStyle w:val="ListParagraph"/>
              <w:ind w:left="0"/>
            </w:pPr>
            <w:r>
              <w:t>V</w:t>
            </w:r>
          </w:p>
        </w:tc>
        <w:tc>
          <w:tcPr>
            <w:tcW w:w="1209" w:type="dxa"/>
          </w:tcPr>
          <w:p w14:paraId="1A95B864" w14:textId="77777777" w:rsidR="00B1183B" w:rsidRDefault="00B1183B" w:rsidP="00144782">
            <w:pPr>
              <w:pStyle w:val="ListParagraph"/>
              <w:ind w:left="0"/>
            </w:pPr>
            <w:r>
              <w:t>W</w:t>
            </w:r>
          </w:p>
        </w:tc>
      </w:tr>
    </w:tbl>
    <w:p w14:paraId="57A67A9A" w14:textId="3F4177A8" w:rsidR="005E0A00" w:rsidRDefault="005E0A00"/>
    <w:p w14:paraId="1E69EA82" w14:textId="77777777" w:rsidR="00E43A9E" w:rsidRDefault="00E43A9E">
      <w:r>
        <w:br w:type="page"/>
      </w:r>
    </w:p>
    <w:p w14:paraId="1A95B869" w14:textId="10B22CB6" w:rsidR="00144782" w:rsidRDefault="00144782" w:rsidP="00B97F09">
      <w:pPr>
        <w:pStyle w:val="ListParagraph"/>
        <w:numPr>
          <w:ilvl w:val="0"/>
          <w:numId w:val="12"/>
        </w:numPr>
      </w:pPr>
      <w:r>
        <w:lastRenderedPageBreak/>
        <w:t>Gegeven onderstaand voorbeeld van de 2 vectoren en matrices voor 3 processen en meerdere bronnen per klasse voor het detecteren van een deadlock. Is er een deadlock, en zo ja, welke processen zitten in deadlock?</w:t>
      </w:r>
    </w:p>
    <w:p w14:paraId="1A95B86A" w14:textId="77777777" w:rsidR="00144782" w:rsidRDefault="00144782" w:rsidP="00144782">
      <w:pPr>
        <w:pStyle w:val="ListParagraph"/>
      </w:pPr>
      <w:r>
        <w:rPr>
          <w:noProof/>
          <w:lang w:eastAsia="nl-BE"/>
        </w:rPr>
        <w:drawing>
          <wp:inline distT="0" distB="0" distL="0" distR="0" wp14:anchorId="1A95B893" wp14:editId="1A95B894">
            <wp:extent cx="5562600" cy="28384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838450"/>
                    </a:xfrm>
                    <a:prstGeom prst="rect">
                      <a:avLst/>
                    </a:prstGeom>
                    <a:noFill/>
                    <a:ln>
                      <a:noFill/>
                    </a:ln>
                  </pic:spPr>
                </pic:pic>
              </a:graphicData>
            </a:graphic>
          </wp:inline>
        </w:drawing>
      </w:r>
    </w:p>
    <w:p w14:paraId="1A95B86B" w14:textId="77777777" w:rsidR="00144782" w:rsidRDefault="00144782" w:rsidP="00144782">
      <w:pPr>
        <w:pStyle w:val="ListParagraph"/>
        <w:numPr>
          <w:ilvl w:val="0"/>
          <w:numId w:val="32"/>
        </w:numPr>
      </w:pPr>
      <w:r>
        <w:t>Proces 1 en 2</w:t>
      </w:r>
    </w:p>
    <w:p w14:paraId="1A95B86C" w14:textId="77777777" w:rsidR="00144782" w:rsidRDefault="00144782" w:rsidP="00144782">
      <w:pPr>
        <w:pStyle w:val="ListParagraph"/>
        <w:numPr>
          <w:ilvl w:val="0"/>
          <w:numId w:val="32"/>
        </w:numPr>
      </w:pPr>
      <w:r>
        <w:t>Proces 1 en 3</w:t>
      </w:r>
    </w:p>
    <w:p w14:paraId="1A95B86D" w14:textId="77777777" w:rsidR="00144782" w:rsidRDefault="00144782" w:rsidP="00144782">
      <w:pPr>
        <w:pStyle w:val="ListParagraph"/>
        <w:numPr>
          <w:ilvl w:val="0"/>
          <w:numId w:val="32"/>
        </w:numPr>
      </w:pPr>
      <w:r>
        <w:t>Proces 2 en 3</w:t>
      </w:r>
    </w:p>
    <w:p w14:paraId="1A95B86E" w14:textId="77777777" w:rsidR="00144782" w:rsidRDefault="00144782" w:rsidP="00144782">
      <w:pPr>
        <w:pStyle w:val="ListParagraph"/>
        <w:numPr>
          <w:ilvl w:val="0"/>
          <w:numId w:val="32"/>
        </w:numPr>
      </w:pPr>
      <w:r>
        <w:t>Proces 1, 2 en 3</w:t>
      </w:r>
    </w:p>
    <w:p w14:paraId="1A95B86F" w14:textId="77777777" w:rsidR="00144782" w:rsidRDefault="00144782" w:rsidP="00144782">
      <w:pPr>
        <w:pStyle w:val="ListParagraph"/>
        <w:numPr>
          <w:ilvl w:val="0"/>
          <w:numId w:val="32"/>
        </w:numPr>
      </w:pPr>
      <w:r>
        <w:t>Er is geen deadlock</w:t>
      </w:r>
    </w:p>
    <w:p w14:paraId="1A95B870" w14:textId="77777777" w:rsidR="00144782" w:rsidRDefault="00144782" w:rsidP="00144782">
      <w:pPr>
        <w:pStyle w:val="ListParagraph"/>
        <w:ind w:left="1440"/>
      </w:pPr>
    </w:p>
    <w:p w14:paraId="1A95B872" w14:textId="77777777" w:rsidR="00C46452" w:rsidRDefault="00C46452" w:rsidP="00B97F09">
      <w:pPr>
        <w:pStyle w:val="ListParagraph"/>
        <w:numPr>
          <w:ilvl w:val="0"/>
          <w:numId w:val="12"/>
        </w:numPr>
      </w:pPr>
      <w:r>
        <w:t>Microsoft Office365 is een voorbeeld van…</w:t>
      </w:r>
    </w:p>
    <w:p w14:paraId="1A95B873" w14:textId="77777777" w:rsidR="00C46452" w:rsidRDefault="00C46452" w:rsidP="00B97F09">
      <w:pPr>
        <w:pStyle w:val="ListParagraph"/>
        <w:numPr>
          <w:ilvl w:val="1"/>
          <w:numId w:val="12"/>
        </w:numPr>
      </w:pPr>
      <w:r>
        <w:t>SaaS</w:t>
      </w:r>
    </w:p>
    <w:p w14:paraId="1A95B874" w14:textId="77777777" w:rsidR="00C46452" w:rsidRDefault="00C46452" w:rsidP="00B97F09">
      <w:pPr>
        <w:pStyle w:val="ListParagraph"/>
        <w:numPr>
          <w:ilvl w:val="1"/>
          <w:numId w:val="12"/>
        </w:numPr>
      </w:pPr>
      <w:r>
        <w:t>PaaS</w:t>
      </w:r>
    </w:p>
    <w:p w14:paraId="1A95B875" w14:textId="77777777" w:rsidR="00C46452" w:rsidRDefault="00C46452" w:rsidP="00B97F09">
      <w:pPr>
        <w:pStyle w:val="ListParagraph"/>
        <w:numPr>
          <w:ilvl w:val="1"/>
          <w:numId w:val="12"/>
        </w:numPr>
      </w:pPr>
      <w:r>
        <w:t>IaaS</w:t>
      </w:r>
    </w:p>
    <w:p w14:paraId="3987C347" w14:textId="77777777" w:rsidR="005E0A00" w:rsidRDefault="005E0A00" w:rsidP="005E0A00">
      <w:pPr>
        <w:pStyle w:val="ListParagraph"/>
      </w:pPr>
    </w:p>
    <w:p w14:paraId="1A95B87C" w14:textId="220BCB6C" w:rsidR="00FE6244" w:rsidRPr="0083301D" w:rsidRDefault="00FE6244" w:rsidP="00B97F09">
      <w:pPr>
        <w:pStyle w:val="ListParagraph"/>
        <w:numPr>
          <w:ilvl w:val="0"/>
          <w:numId w:val="12"/>
        </w:numPr>
      </w:pPr>
      <w:r w:rsidRPr="0083301D">
        <w:t>Duid voor elk van onderstaande beweringen aan of ze juist of fout zijn.</w:t>
      </w:r>
    </w:p>
    <w:p w14:paraId="1A95B87D" w14:textId="77777777" w:rsidR="0030586D" w:rsidRDefault="0030586D" w:rsidP="00B97F09">
      <w:pPr>
        <w:pStyle w:val="ListParagraph"/>
        <w:numPr>
          <w:ilvl w:val="1"/>
          <w:numId w:val="12"/>
        </w:numPr>
      </w:pPr>
      <w:r w:rsidRPr="2F447750">
        <w:t>Windows NT (bijvoorbeeld Windows XP) is gebaseerd op de architectuur van Windows 98 en Windows Millennium.</w:t>
      </w:r>
      <w:r>
        <w:br/>
      </w:r>
      <w:r w:rsidRPr="2F447750">
        <w:t>(JUIST/FOUT)</w:t>
      </w:r>
    </w:p>
    <w:p w14:paraId="1A95B880" w14:textId="77777777" w:rsidR="009A15AC" w:rsidRDefault="009A15AC" w:rsidP="00B97F09">
      <w:pPr>
        <w:pStyle w:val="ListParagraph"/>
        <w:numPr>
          <w:ilvl w:val="1"/>
          <w:numId w:val="12"/>
        </w:numPr>
      </w:pPr>
      <w:r>
        <w:t>Threads hebben, in tegenstelling tot processen, elk een eigen address space.</w:t>
      </w:r>
    </w:p>
    <w:p w14:paraId="1A95B881" w14:textId="77777777" w:rsidR="009A15AC" w:rsidRDefault="009A15AC" w:rsidP="009A15AC">
      <w:pPr>
        <w:pStyle w:val="ListParagraph"/>
        <w:ind w:left="1440"/>
      </w:pPr>
      <w:r>
        <w:t>(JUIST/FOUT).</w:t>
      </w:r>
    </w:p>
    <w:p w14:paraId="1A95B882" w14:textId="77777777" w:rsidR="00144782" w:rsidRDefault="00144782" w:rsidP="00B97F09">
      <w:pPr>
        <w:pStyle w:val="ListParagraph"/>
        <w:numPr>
          <w:ilvl w:val="1"/>
          <w:numId w:val="12"/>
        </w:numPr>
      </w:pPr>
      <w:r>
        <w:t>Een mutex is een integer semafoor die er voor moet zorgen dat er mutual exclusion is op de critical region.</w:t>
      </w:r>
    </w:p>
    <w:p w14:paraId="1A95B883" w14:textId="77777777" w:rsidR="00144782" w:rsidRDefault="00144782" w:rsidP="00144782">
      <w:pPr>
        <w:pStyle w:val="ListParagraph"/>
        <w:ind w:left="1440"/>
      </w:pPr>
      <w:r>
        <w:t>(JUIST/FOUT).</w:t>
      </w:r>
    </w:p>
    <w:p w14:paraId="1A95B884" w14:textId="77777777" w:rsidR="00144782" w:rsidRDefault="00144782" w:rsidP="00B97F09">
      <w:pPr>
        <w:pStyle w:val="ListParagraph"/>
        <w:numPr>
          <w:ilvl w:val="1"/>
          <w:numId w:val="12"/>
        </w:numPr>
      </w:pPr>
      <w:r>
        <w:t>Het grote verschil tussen paging en swapping is dat bij paging het hele niet-actieve proces (de “page”) naar de HDD wordt verplaatst, terwijl dit bij swapping enkel stukken van het proces kunnen zijn.</w:t>
      </w:r>
    </w:p>
    <w:p w14:paraId="1A95B885" w14:textId="77777777" w:rsidR="00144782" w:rsidRDefault="00144782" w:rsidP="00144782">
      <w:pPr>
        <w:pStyle w:val="ListParagraph"/>
        <w:ind w:left="1440"/>
      </w:pPr>
      <w:r>
        <w:t>(JUIST/FOUT).</w:t>
      </w:r>
    </w:p>
    <w:p w14:paraId="1A95B886" w14:textId="77777777" w:rsidR="00B321E1" w:rsidRDefault="00B321E1" w:rsidP="00B97F09">
      <w:pPr>
        <w:pStyle w:val="ListParagraph"/>
        <w:numPr>
          <w:ilvl w:val="1"/>
          <w:numId w:val="12"/>
        </w:numPr>
      </w:pPr>
      <w:r w:rsidRPr="2F447750">
        <w:t>De TLB is een buffer voor CPU registers.</w:t>
      </w:r>
    </w:p>
    <w:p w14:paraId="1A95B887" w14:textId="77777777" w:rsidR="00B321E1" w:rsidRDefault="00B321E1" w:rsidP="00B321E1">
      <w:pPr>
        <w:pStyle w:val="ListParagraph"/>
        <w:ind w:left="1429"/>
      </w:pPr>
      <w:r w:rsidRPr="2F447750">
        <w:t>(JUIST/FOUT)</w:t>
      </w:r>
    </w:p>
    <w:p w14:paraId="1A95B888" w14:textId="77777777" w:rsidR="00144782" w:rsidRDefault="00144782" w:rsidP="00B97F09">
      <w:pPr>
        <w:pStyle w:val="ListParagraph"/>
        <w:numPr>
          <w:ilvl w:val="1"/>
          <w:numId w:val="12"/>
        </w:numPr>
      </w:pPr>
      <w:r>
        <w:t>Een sd-card zal in Posix worden weergegeven via een character file.</w:t>
      </w:r>
      <w:r>
        <w:br/>
        <w:t>(JUIST/FOUT).</w:t>
      </w:r>
    </w:p>
    <w:p w14:paraId="1A95B88A" w14:textId="77777777" w:rsidR="00B321E1" w:rsidRDefault="00B321E1" w:rsidP="00B97F09">
      <w:pPr>
        <w:pStyle w:val="ListParagraph"/>
        <w:numPr>
          <w:ilvl w:val="1"/>
          <w:numId w:val="12"/>
        </w:numPr>
      </w:pPr>
      <w:r w:rsidRPr="2F447750">
        <w:t>Fat32 is het meest gebruikte filesysteem op USB-sticks omdat FAT32 een zeer hoge b</w:t>
      </w:r>
      <w:r w:rsidR="00342232">
        <w:t>et</w:t>
      </w:r>
      <w:r w:rsidRPr="2F447750">
        <w:t>rouwbaarheid heeft door journaling.</w:t>
      </w:r>
      <w:r>
        <w:br/>
      </w:r>
      <w:r w:rsidRPr="2F447750">
        <w:t>(JUIST/FOUT)</w:t>
      </w:r>
    </w:p>
    <w:p w14:paraId="1A95B88B" w14:textId="77777777" w:rsidR="00144782" w:rsidRDefault="00144782" w:rsidP="00B97F09">
      <w:pPr>
        <w:pStyle w:val="ListParagraph"/>
        <w:numPr>
          <w:ilvl w:val="1"/>
          <w:numId w:val="12"/>
        </w:numPr>
      </w:pPr>
      <w:r>
        <w:lastRenderedPageBreak/>
        <w:t>Werken met spoolers, zoals bijvoorbeeld bij printers, is een manier om deadlocks te vermijden omdat dit een aanval is op cirkelvormige-wacht voorwaarde van een deadlock.</w:t>
      </w:r>
    </w:p>
    <w:p w14:paraId="1A95B88C" w14:textId="77777777" w:rsidR="00144782" w:rsidRDefault="00144782" w:rsidP="00B97F09">
      <w:pPr>
        <w:pStyle w:val="ListParagraph"/>
        <w:ind w:left="1440"/>
      </w:pPr>
      <w:r>
        <w:t>(JUIST/FOUT).</w:t>
      </w:r>
    </w:p>
    <w:sectPr w:rsidR="00144782" w:rsidSect="006B2D28">
      <w:footerReference w:type="default" r:id="rId18"/>
      <w:pgSz w:w="11906" w:h="16838"/>
      <w:pgMar w:top="567" w:right="851" w:bottom="567"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E189F" w14:textId="77777777" w:rsidR="00165AD8" w:rsidRDefault="00165AD8" w:rsidP="00FE1D9A">
      <w:pPr>
        <w:spacing w:after="0" w:line="240" w:lineRule="auto"/>
      </w:pPr>
      <w:r>
        <w:separator/>
      </w:r>
    </w:p>
  </w:endnote>
  <w:endnote w:type="continuationSeparator" w:id="0">
    <w:p w14:paraId="19F697A8" w14:textId="77777777" w:rsidR="00165AD8" w:rsidRDefault="00165AD8" w:rsidP="00FE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11705649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A95B89B" w14:textId="77777777" w:rsidR="00342232" w:rsidRDefault="00342232" w:rsidP="00FE1D9A">
            <w:pPr>
              <w:pStyle w:val="Footer"/>
              <w:tabs>
                <w:tab w:val="clear" w:pos="9072"/>
                <w:tab w:val="right" w:pos="10204"/>
              </w:tabs>
              <w:rPr>
                <w:sz w:val="20"/>
                <w:szCs w:val="20"/>
              </w:rPr>
            </w:pPr>
          </w:p>
          <w:p w14:paraId="1A95B89C" w14:textId="6469A3CC" w:rsidR="00342232" w:rsidRPr="00FE1D9A" w:rsidRDefault="00FB52A2" w:rsidP="00FE1D9A">
            <w:pPr>
              <w:pStyle w:val="Footer"/>
              <w:tabs>
                <w:tab w:val="clear" w:pos="9072"/>
                <w:tab w:val="right" w:pos="10204"/>
              </w:tabs>
              <w:rPr>
                <w:sz w:val="20"/>
                <w:szCs w:val="20"/>
              </w:rPr>
            </w:pPr>
            <w:r>
              <w:rPr>
                <w:sz w:val="20"/>
                <w:szCs w:val="20"/>
              </w:rPr>
              <w:t>Voorbeelde</w:t>
            </w:r>
            <w:r w:rsidR="00342232">
              <w:rPr>
                <w:sz w:val="20"/>
                <w:szCs w:val="20"/>
              </w:rPr>
              <w:t xml:space="preserve">xamen </w:t>
            </w:r>
            <w:r w:rsidR="00F14699">
              <w:rPr>
                <w:sz w:val="20"/>
                <w:szCs w:val="20"/>
              </w:rPr>
              <w:t>IT Essentials</w:t>
            </w:r>
            <w:r>
              <w:rPr>
                <w:sz w:val="20"/>
                <w:szCs w:val="20"/>
              </w:rPr>
              <w:t xml:space="preserve"> </w:t>
            </w:r>
            <w:r w:rsidR="00342232" w:rsidRPr="00FE1D9A">
              <w:rPr>
                <w:sz w:val="20"/>
                <w:szCs w:val="20"/>
              </w:rPr>
              <w:tab/>
            </w:r>
            <w:r w:rsidR="00342232">
              <w:rPr>
                <w:sz w:val="20"/>
                <w:szCs w:val="20"/>
              </w:rPr>
              <w:tab/>
            </w:r>
            <w:r w:rsidR="00342232" w:rsidRPr="00FE1D9A">
              <w:rPr>
                <w:sz w:val="20"/>
                <w:szCs w:val="20"/>
                <w:lang w:val="nl-NL"/>
              </w:rPr>
              <w:t xml:space="preserve">Pagina </w:t>
            </w:r>
            <w:r w:rsidR="00342232" w:rsidRPr="00FE1D9A">
              <w:rPr>
                <w:b/>
                <w:bCs/>
                <w:sz w:val="20"/>
                <w:szCs w:val="20"/>
              </w:rPr>
              <w:fldChar w:fldCharType="begin"/>
            </w:r>
            <w:r w:rsidR="00342232" w:rsidRPr="00FE1D9A">
              <w:rPr>
                <w:b/>
                <w:bCs/>
                <w:sz w:val="20"/>
                <w:szCs w:val="20"/>
              </w:rPr>
              <w:instrText>PAGE</w:instrText>
            </w:r>
            <w:r w:rsidR="00342232" w:rsidRPr="00FE1D9A">
              <w:rPr>
                <w:b/>
                <w:bCs/>
                <w:sz w:val="20"/>
                <w:szCs w:val="20"/>
              </w:rPr>
              <w:fldChar w:fldCharType="separate"/>
            </w:r>
            <w:r w:rsidR="00B97F09">
              <w:rPr>
                <w:b/>
                <w:bCs/>
                <w:noProof/>
                <w:sz w:val="20"/>
                <w:szCs w:val="20"/>
              </w:rPr>
              <w:t>7</w:t>
            </w:r>
            <w:r w:rsidR="00342232" w:rsidRPr="00FE1D9A">
              <w:rPr>
                <w:b/>
                <w:bCs/>
                <w:sz w:val="20"/>
                <w:szCs w:val="20"/>
              </w:rPr>
              <w:fldChar w:fldCharType="end"/>
            </w:r>
            <w:r w:rsidR="00342232" w:rsidRPr="00FE1D9A">
              <w:rPr>
                <w:sz w:val="20"/>
                <w:szCs w:val="20"/>
                <w:lang w:val="nl-NL"/>
              </w:rPr>
              <w:t xml:space="preserve"> van </w:t>
            </w:r>
            <w:r w:rsidR="00342232" w:rsidRPr="00FE1D9A">
              <w:rPr>
                <w:b/>
                <w:bCs/>
                <w:sz w:val="20"/>
                <w:szCs w:val="20"/>
              </w:rPr>
              <w:fldChar w:fldCharType="begin"/>
            </w:r>
            <w:r w:rsidR="00342232" w:rsidRPr="00FE1D9A">
              <w:rPr>
                <w:b/>
                <w:bCs/>
                <w:sz w:val="20"/>
                <w:szCs w:val="20"/>
              </w:rPr>
              <w:instrText>NUMPAGES</w:instrText>
            </w:r>
            <w:r w:rsidR="00342232" w:rsidRPr="00FE1D9A">
              <w:rPr>
                <w:b/>
                <w:bCs/>
                <w:sz w:val="20"/>
                <w:szCs w:val="20"/>
              </w:rPr>
              <w:fldChar w:fldCharType="separate"/>
            </w:r>
            <w:r w:rsidR="00B97F09">
              <w:rPr>
                <w:b/>
                <w:bCs/>
                <w:noProof/>
                <w:sz w:val="20"/>
                <w:szCs w:val="20"/>
              </w:rPr>
              <w:t>8</w:t>
            </w:r>
            <w:r w:rsidR="00342232" w:rsidRPr="00FE1D9A">
              <w:rPr>
                <w:b/>
                <w:bCs/>
                <w:sz w:val="20"/>
                <w:szCs w:val="20"/>
              </w:rPr>
              <w:fldChar w:fldCharType="end"/>
            </w:r>
          </w:p>
        </w:sdtContent>
      </w:sdt>
    </w:sdtContent>
  </w:sdt>
  <w:p w14:paraId="1A95B89D" w14:textId="77777777" w:rsidR="00342232" w:rsidRDefault="0034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07615" w14:textId="77777777" w:rsidR="00165AD8" w:rsidRDefault="00165AD8" w:rsidP="00FE1D9A">
      <w:pPr>
        <w:spacing w:after="0" w:line="240" w:lineRule="auto"/>
      </w:pPr>
      <w:r>
        <w:separator/>
      </w:r>
    </w:p>
  </w:footnote>
  <w:footnote w:type="continuationSeparator" w:id="0">
    <w:p w14:paraId="3153CEB6" w14:textId="77777777" w:rsidR="00165AD8" w:rsidRDefault="00165AD8" w:rsidP="00FE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016B"/>
    <w:multiLevelType w:val="hybridMultilevel"/>
    <w:tmpl w:val="078A831A"/>
    <w:lvl w:ilvl="0" w:tplc="08130019">
      <w:start w:val="1"/>
      <w:numFmt w:val="lowerLetter"/>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 w15:restartNumberingAfterBreak="0">
    <w:nsid w:val="03364BB0"/>
    <w:multiLevelType w:val="hybridMultilevel"/>
    <w:tmpl w:val="EBA827EE"/>
    <w:lvl w:ilvl="0" w:tplc="32A8D15C">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15:restartNumberingAfterBreak="0">
    <w:nsid w:val="080607B8"/>
    <w:multiLevelType w:val="hybridMultilevel"/>
    <w:tmpl w:val="96001FDE"/>
    <w:lvl w:ilvl="0" w:tplc="FD0EAFCE">
      <w:start w:val="1"/>
      <w:numFmt w:val="bullet"/>
      <w:lvlText w:val="•"/>
      <w:lvlJc w:val="left"/>
      <w:pPr>
        <w:tabs>
          <w:tab w:val="num" w:pos="720"/>
        </w:tabs>
        <w:ind w:left="720" w:hanging="360"/>
      </w:pPr>
      <w:rPr>
        <w:rFonts w:ascii="Arial" w:hAnsi="Arial" w:hint="default"/>
      </w:rPr>
    </w:lvl>
    <w:lvl w:ilvl="1" w:tplc="1F60129A" w:tentative="1">
      <w:start w:val="1"/>
      <w:numFmt w:val="bullet"/>
      <w:lvlText w:val="•"/>
      <w:lvlJc w:val="left"/>
      <w:pPr>
        <w:tabs>
          <w:tab w:val="num" w:pos="1440"/>
        </w:tabs>
        <w:ind w:left="1440" w:hanging="360"/>
      </w:pPr>
      <w:rPr>
        <w:rFonts w:ascii="Arial" w:hAnsi="Arial" w:hint="default"/>
      </w:rPr>
    </w:lvl>
    <w:lvl w:ilvl="2" w:tplc="F03E1F6C" w:tentative="1">
      <w:start w:val="1"/>
      <w:numFmt w:val="bullet"/>
      <w:lvlText w:val="•"/>
      <w:lvlJc w:val="left"/>
      <w:pPr>
        <w:tabs>
          <w:tab w:val="num" w:pos="2160"/>
        </w:tabs>
        <w:ind w:left="2160" w:hanging="360"/>
      </w:pPr>
      <w:rPr>
        <w:rFonts w:ascii="Arial" w:hAnsi="Arial" w:hint="default"/>
      </w:rPr>
    </w:lvl>
    <w:lvl w:ilvl="3" w:tplc="E21E4B76" w:tentative="1">
      <w:start w:val="1"/>
      <w:numFmt w:val="bullet"/>
      <w:lvlText w:val="•"/>
      <w:lvlJc w:val="left"/>
      <w:pPr>
        <w:tabs>
          <w:tab w:val="num" w:pos="2880"/>
        </w:tabs>
        <w:ind w:left="2880" w:hanging="360"/>
      </w:pPr>
      <w:rPr>
        <w:rFonts w:ascii="Arial" w:hAnsi="Arial" w:hint="default"/>
      </w:rPr>
    </w:lvl>
    <w:lvl w:ilvl="4" w:tplc="654EB8FA" w:tentative="1">
      <w:start w:val="1"/>
      <w:numFmt w:val="bullet"/>
      <w:lvlText w:val="•"/>
      <w:lvlJc w:val="left"/>
      <w:pPr>
        <w:tabs>
          <w:tab w:val="num" w:pos="3600"/>
        </w:tabs>
        <w:ind w:left="3600" w:hanging="360"/>
      </w:pPr>
      <w:rPr>
        <w:rFonts w:ascii="Arial" w:hAnsi="Arial" w:hint="default"/>
      </w:rPr>
    </w:lvl>
    <w:lvl w:ilvl="5" w:tplc="ED36C24E" w:tentative="1">
      <w:start w:val="1"/>
      <w:numFmt w:val="bullet"/>
      <w:lvlText w:val="•"/>
      <w:lvlJc w:val="left"/>
      <w:pPr>
        <w:tabs>
          <w:tab w:val="num" w:pos="4320"/>
        </w:tabs>
        <w:ind w:left="4320" w:hanging="360"/>
      </w:pPr>
      <w:rPr>
        <w:rFonts w:ascii="Arial" w:hAnsi="Arial" w:hint="default"/>
      </w:rPr>
    </w:lvl>
    <w:lvl w:ilvl="6" w:tplc="AC76CF04" w:tentative="1">
      <w:start w:val="1"/>
      <w:numFmt w:val="bullet"/>
      <w:lvlText w:val="•"/>
      <w:lvlJc w:val="left"/>
      <w:pPr>
        <w:tabs>
          <w:tab w:val="num" w:pos="5040"/>
        </w:tabs>
        <w:ind w:left="5040" w:hanging="360"/>
      </w:pPr>
      <w:rPr>
        <w:rFonts w:ascii="Arial" w:hAnsi="Arial" w:hint="default"/>
      </w:rPr>
    </w:lvl>
    <w:lvl w:ilvl="7" w:tplc="4D7E4532" w:tentative="1">
      <w:start w:val="1"/>
      <w:numFmt w:val="bullet"/>
      <w:lvlText w:val="•"/>
      <w:lvlJc w:val="left"/>
      <w:pPr>
        <w:tabs>
          <w:tab w:val="num" w:pos="5760"/>
        </w:tabs>
        <w:ind w:left="5760" w:hanging="360"/>
      </w:pPr>
      <w:rPr>
        <w:rFonts w:ascii="Arial" w:hAnsi="Arial" w:hint="default"/>
      </w:rPr>
    </w:lvl>
    <w:lvl w:ilvl="8" w:tplc="0D48FC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B8558A"/>
    <w:multiLevelType w:val="hybridMultilevel"/>
    <w:tmpl w:val="BCACB8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312B21"/>
    <w:multiLevelType w:val="hybridMultilevel"/>
    <w:tmpl w:val="03507832"/>
    <w:lvl w:ilvl="0" w:tplc="0813000F">
      <w:start w:val="1"/>
      <w:numFmt w:val="decimal"/>
      <w:lvlText w:val="%1."/>
      <w:lvlJc w:val="left"/>
      <w:pPr>
        <w:ind w:left="644"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3C2280"/>
    <w:multiLevelType w:val="hybridMultilevel"/>
    <w:tmpl w:val="6608A42A"/>
    <w:lvl w:ilvl="0" w:tplc="EB9C6CE8">
      <w:start w:val="10"/>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231108ED"/>
    <w:multiLevelType w:val="hybridMultilevel"/>
    <w:tmpl w:val="0E80AA9E"/>
    <w:lvl w:ilvl="0" w:tplc="FDFE87F8">
      <w:start w:val="1"/>
      <w:numFmt w:val="lowerLetter"/>
      <w:lvlText w:val="%1."/>
      <w:lvlJc w:val="left"/>
      <w:pPr>
        <w:ind w:left="1429" w:hanging="360"/>
      </w:pPr>
      <w:rPr>
        <w:rFonts w:asciiTheme="minorHAnsi" w:eastAsiaTheme="minorHAnsi" w:hAnsiTheme="minorHAnsi" w:cstheme="minorBidi"/>
      </w:r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7" w15:restartNumberingAfterBreak="0">
    <w:nsid w:val="2351006E"/>
    <w:multiLevelType w:val="hybridMultilevel"/>
    <w:tmpl w:val="48A2F74A"/>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8" w15:restartNumberingAfterBreak="0">
    <w:nsid w:val="288A6875"/>
    <w:multiLevelType w:val="hybridMultilevel"/>
    <w:tmpl w:val="4E800CD6"/>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9" w15:restartNumberingAfterBreak="0">
    <w:nsid w:val="29740BA3"/>
    <w:multiLevelType w:val="hybridMultilevel"/>
    <w:tmpl w:val="297A7C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A0C4AE8"/>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B1E6A5F"/>
    <w:multiLevelType w:val="hybridMultilevel"/>
    <w:tmpl w:val="2C8C5A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184F8B"/>
    <w:multiLevelType w:val="hybridMultilevel"/>
    <w:tmpl w:val="AFCA58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2598E"/>
    <w:multiLevelType w:val="hybridMultilevel"/>
    <w:tmpl w:val="E0EEB0EC"/>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14" w15:restartNumberingAfterBreak="0">
    <w:nsid w:val="2DC651FB"/>
    <w:multiLevelType w:val="multilevel"/>
    <w:tmpl w:val="B4407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DB4BAC"/>
    <w:multiLevelType w:val="hybridMultilevel"/>
    <w:tmpl w:val="9EC0A2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3132902"/>
    <w:multiLevelType w:val="hybridMultilevel"/>
    <w:tmpl w:val="CC6030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4B37479"/>
    <w:multiLevelType w:val="hybridMultilevel"/>
    <w:tmpl w:val="1F44C56A"/>
    <w:lvl w:ilvl="0" w:tplc="08130015">
      <w:start w:val="1"/>
      <w:numFmt w:val="upperLetter"/>
      <w:lvlText w:val="%1."/>
      <w:lvlJc w:val="left"/>
      <w:pPr>
        <w:ind w:left="1778" w:hanging="360"/>
      </w:pPr>
      <w:rPr>
        <w:rFonts w:hint="default"/>
      </w:rPr>
    </w:lvl>
    <w:lvl w:ilvl="1" w:tplc="08130019" w:tentative="1">
      <w:start w:val="1"/>
      <w:numFmt w:val="lowerLetter"/>
      <w:lvlText w:val="%2."/>
      <w:lvlJc w:val="left"/>
      <w:pPr>
        <w:ind w:left="2498" w:hanging="360"/>
      </w:pPr>
    </w:lvl>
    <w:lvl w:ilvl="2" w:tplc="0813001B" w:tentative="1">
      <w:start w:val="1"/>
      <w:numFmt w:val="lowerRoman"/>
      <w:lvlText w:val="%3."/>
      <w:lvlJc w:val="right"/>
      <w:pPr>
        <w:ind w:left="3218" w:hanging="180"/>
      </w:pPr>
    </w:lvl>
    <w:lvl w:ilvl="3" w:tplc="0813000F" w:tentative="1">
      <w:start w:val="1"/>
      <w:numFmt w:val="decimal"/>
      <w:lvlText w:val="%4."/>
      <w:lvlJc w:val="left"/>
      <w:pPr>
        <w:ind w:left="3938" w:hanging="360"/>
      </w:pPr>
    </w:lvl>
    <w:lvl w:ilvl="4" w:tplc="08130019" w:tentative="1">
      <w:start w:val="1"/>
      <w:numFmt w:val="lowerLetter"/>
      <w:lvlText w:val="%5."/>
      <w:lvlJc w:val="left"/>
      <w:pPr>
        <w:ind w:left="4658" w:hanging="360"/>
      </w:pPr>
    </w:lvl>
    <w:lvl w:ilvl="5" w:tplc="0813001B" w:tentative="1">
      <w:start w:val="1"/>
      <w:numFmt w:val="lowerRoman"/>
      <w:lvlText w:val="%6."/>
      <w:lvlJc w:val="right"/>
      <w:pPr>
        <w:ind w:left="5378" w:hanging="180"/>
      </w:pPr>
    </w:lvl>
    <w:lvl w:ilvl="6" w:tplc="0813000F" w:tentative="1">
      <w:start w:val="1"/>
      <w:numFmt w:val="decimal"/>
      <w:lvlText w:val="%7."/>
      <w:lvlJc w:val="left"/>
      <w:pPr>
        <w:ind w:left="6098" w:hanging="360"/>
      </w:pPr>
    </w:lvl>
    <w:lvl w:ilvl="7" w:tplc="08130019" w:tentative="1">
      <w:start w:val="1"/>
      <w:numFmt w:val="lowerLetter"/>
      <w:lvlText w:val="%8."/>
      <w:lvlJc w:val="left"/>
      <w:pPr>
        <w:ind w:left="6818" w:hanging="360"/>
      </w:pPr>
    </w:lvl>
    <w:lvl w:ilvl="8" w:tplc="0813001B" w:tentative="1">
      <w:start w:val="1"/>
      <w:numFmt w:val="lowerRoman"/>
      <w:lvlText w:val="%9."/>
      <w:lvlJc w:val="right"/>
      <w:pPr>
        <w:ind w:left="7538" w:hanging="180"/>
      </w:pPr>
    </w:lvl>
  </w:abstractNum>
  <w:abstractNum w:abstractNumId="18" w15:restartNumberingAfterBreak="0">
    <w:nsid w:val="3B89497F"/>
    <w:multiLevelType w:val="hybridMultilevel"/>
    <w:tmpl w:val="BFE8C64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3E6F5D32"/>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E7D6FC7"/>
    <w:multiLevelType w:val="hybridMultilevel"/>
    <w:tmpl w:val="B4FA5B1C"/>
    <w:lvl w:ilvl="0" w:tplc="9C10C352">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1" w15:restartNumberingAfterBreak="0">
    <w:nsid w:val="42417356"/>
    <w:multiLevelType w:val="hybridMultilevel"/>
    <w:tmpl w:val="1BDE97DC"/>
    <w:lvl w:ilvl="0" w:tplc="2AAA18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02D2C"/>
    <w:multiLevelType w:val="hybridMultilevel"/>
    <w:tmpl w:val="36C45F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B960C50"/>
    <w:multiLevelType w:val="hybridMultilevel"/>
    <w:tmpl w:val="31BC631C"/>
    <w:lvl w:ilvl="0" w:tplc="A6F8056C">
      <w:start w:val="1"/>
      <w:numFmt w:val="bullet"/>
      <w:lvlText w:val="•"/>
      <w:lvlJc w:val="left"/>
      <w:pPr>
        <w:tabs>
          <w:tab w:val="num" w:pos="720"/>
        </w:tabs>
        <w:ind w:left="720" w:hanging="360"/>
      </w:pPr>
      <w:rPr>
        <w:rFonts w:ascii="Arial" w:hAnsi="Arial" w:hint="default"/>
      </w:rPr>
    </w:lvl>
    <w:lvl w:ilvl="1" w:tplc="4EA0B29E" w:tentative="1">
      <w:start w:val="1"/>
      <w:numFmt w:val="bullet"/>
      <w:lvlText w:val="•"/>
      <w:lvlJc w:val="left"/>
      <w:pPr>
        <w:tabs>
          <w:tab w:val="num" w:pos="1440"/>
        </w:tabs>
        <w:ind w:left="1440" w:hanging="360"/>
      </w:pPr>
      <w:rPr>
        <w:rFonts w:ascii="Arial" w:hAnsi="Arial" w:hint="default"/>
      </w:rPr>
    </w:lvl>
    <w:lvl w:ilvl="2" w:tplc="F694207E" w:tentative="1">
      <w:start w:val="1"/>
      <w:numFmt w:val="bullet"/>
      <w:lvlText w:val="•"/>
      <w:lvlJc w:val="left"/>
      <w:pPr>
        <w:tabs>
          <w:tab w:val="num" w:pos="2160"/>
        </w:tabs>
        <w:ind w:left="2160" w:hanging="360"/>
      </w:pPr>
      <w:rPr>
        <w:rFonts w:ascii="Arial" w:hAnsi="Arial" w:hint="default"/>
      </w:rPr>
    </w:lvl>
    <w:lvl w:ilvl="3" w:tplc="0C0C7878" w:tentative="1">
      <w:start w:val="1"/>
      <w:numFmt w:val="bullet"/>
      <w:lvlText w:val="•"/>
      <w:lvlJc w:val="left"/>
      <w:pPr>
        <w:tabs>
          <w:tab w:val="num" w:pos="2880"/>
        </w:tabs>
        <w:ind w:left="2880" w:hanging="360"/>
      </w:pPr>
      <w:rPr>
        <w:rFonts w:ascii="Arial" w:hAnsi="Arial" w:hint="default"/>
      </w:rPr>
    </w:lvl>
    <w:lvl w:ilvl="4" w:tplc="223EF9E2" w:tentative="1">
      <w:start w:val="1"/>
      <w:numFmt w:val="bullet"/>
      <w:lvlText w:val="•"/>
      <w:lvlJc w:val="left"/>
      <w:pPr>
        <w:tabs>
          <w:tab w:val="num" w:pos="3600"/>
        </w:tabs>
        <w:ind w:left="3600" w:hanging="360"/>
      </w:pPr>
      <w:rPr>
        <w:rFonts w:ascii="Arial" w:hAnsi="Arial" w:hint="default"/>
      </w:rPr>
    </w:lvl>
    <w:lvl w:ilvl="5" w:tplc="E77628F8" w:tentative="1">
      <w:start w:val="1"/>
      <w:numFmt w:val="bullet"/>
      <w:lvlText w:val="•"/>
      <w:lvlJc w:val="left"/>
      <w:pPr>
        <w:tabs>
          <w:tab w:val="num" w:pos="4320"/>
        </w:tabs>
        <w:ind w:left="4320" w:hanging="360"/>
      </w:pPr>
      <w:rPr>
        <w:rFonts w:ascii="Arial" w:hAnsi="Arial" w:hint="default"/>
      </w:rPr>
    </w:lvl>
    <w:lvl w:ilvl="6" w:tplc="33300C44" w:tentative="1">
      <w:start w:val="1"/>
      <w:numFmt w:val="bullet"/>
      <w:lvlText w:val="•"/>
      <w:lvlJc w:val="left"/>
      <w:pPr>
        <w:tabs>
          <w:tab w:val="num" w:pos="5040"/>
        </w:tabs>
        <w:ind w:left="5040" w:hanging="360"/>
      </w:pPr>
      <w:rPr>
        <w:rFonts w:ascii="Arial" w:hAnsi="Arial" w:hint="default"/>
      </w:rPr>
    </w:lvl>
    <w:lvl w:ilvl="7" w:tplc="F1FCE7A2" w:tentative="1">
      <w:start w:val="1"/>
      <w:numFmt w:val="bullet"/>
      <w:lvlText w:val="•"/>
      <w:lvlJc w:val="left"/>
      <w:pPr>
        <w:tabs>
          <w:tab w:val="num" w:pos="5760"/>
        </w:tabs>
        <w:ind w:left="5760" w:hanging="360"/>
      </w:pPr>
      <w:rPr>
        <w:rFonts w:ascii="Arial" w:hAnsi="Arial" w:hint="default"/>
      </w:rPr>
    </w:lvl>
    <w:lvl w:ilvl="8" w:tplc="D2FE09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33875"/>
    <w:multiLevelType w:val="hybridMultilevel"/>
    <w:tmpl w:val="28A6C24E"/>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25" w15:restartNumberingAfterBreak="0">
    <w:nsid w:val="50BA43D9"/>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4FC2035"/>
    <w:multiLevelType w:val="hybridMultilevel"/>
    <w:tmpl w:val="82488C4C"/>
    <w:lvl w:ilvl="0" w:tplc="EFBA56AC">
      <w:start w:val="1"/>
      <w:numFmt w:val="lowerLetter"/>
      <w:lvlText w:val="%1."/>
      <w:lvlJc w:val="left"/>
      <w:pPr>
        <w:ind w:left="1440" w:hanging="360"/>
      </w:pPr>
      <w:rPr>
        <w:rFont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7" w15:restartNumberingAfterBreak="0">
    <w:nsid w:val="58AA4CEE"/>
    <w:multiLevelType w:val="hybridMultilevel"/>
    <w:tmpl w:val="12722150"/>
    <w:lvl w:ilvl="0" w:tplc="EFBA56AC">
      <w:start w:val="1"/>
      <w:numFmt w:val="lowerLetter"/>
      <w:lvlText w:val="%1."/>
      <w:lvlJc w:val="left"/>
      <w:pPr>
        <w:ind w:left="2487" w:hanging="360"/>
      </w:pPr>
      <w:rPr>
        <w:rFonts w:hint="default"/>
      </w:rPr>
    </w:lvl>
    <w:lvl w:ilvl="1" w:tplc="08130019">
      <w:start w:val="1"/>
      <w:numFmt w:val="lowerLetter"/>
      <w:lvlText w:val="%2."/>
      <w:lvlJc w:val="left"/>
      <w:pPr>
        <w:ind w:left="2487" w:hanging="360"/>
      </w:pPr>
    </w:lvl>
    <w:lvl w:ilvl="2" w:tplc="0813001B">
      <w:start w:val="1"/>
      <w:numFmt w:val="lowerRoman"/>
      <w:lvlText w:val="%3."/>
      <w:lvlJc w:val="right"/>
      <w:pPr>
        <w:ind w:left="3207" w:hanging="180"/>
      </w:pPr>
    </w:lvl>
    <w:lvl w:ilvl="3" w:tplc="0813000F" w:tentative="1">
      <w:start w:val="1"/>
      <w:numFmt w:val="decimal"/>
      <w:lvlText w:val="%4."/>
      <w:lvlJc w:val="left"/>
      <w:pPr>
        <w:ind w:left="3927" w:hanging="360"/>
      </w:pPr>
    </w:lvl>
    <w:lvl w:ilvl="4" w:tplc="08130019" w:tentative="1">
      <w:start w:val="1"/>
      <w:numFmt w:val="lowerLetter"/>
      <w:lvlText w:val="%5."/>
      <w:lvlJc w:val="left"/>
      <w:pPr>
        <w:ind w:left="4647" w:hanging="360"/>
      </w:pPr>
    </w:lvl>
    <w:lvl w:ilvl="5" w:tplc="0813001B" w:tentative="1">
      <w:start w:val="1"/>
      <w:numFmt w:val="lowerRoman"/>
      <w:lvlText w:val="%6."/>
      <w:lvlJc w:val="right"/>
      <w:pPr>
        <w:ind w:left="5367" w:hanging="180"/>
      </w:pPr>
    </w:lvl>
    <w:lvl w:ilvl="6" w:tplc="0813000F" w:tentative="1">
      <w:start w:val="1"/>
      <w:numFmt w:val="decimal"/>
      <w:lvlText w:val="%7."/>
      <w:lvlJc w:val="left"/>
      <w:pPr>
        <w:ind w:left="6087" w:hanging="360"/>
      </w:pPr>
    </w:lvl>
    <w:lvl w:ilvl="7" w:tplc="08130019" w:tentative="1">
      <w:start w:val="1"/>
      <w:numFmt w:val="lowerLetter"/>
      <w:lvlText w:val="%8."/>
      <w:lvlJc w:val="left"/>
      <w:pPr>
        <w:ind w:left="6807" w:hanging="360"/>
      </w:pPr>
    </w:lvl>
    <w:lvl w:ilvl="8" w:tplc="0813001B" w:tentative="1">
      <w:start w:val="1"/>
      <w:numFmt w:val="lowerRoman"/>
      <w:lvlText w:val="%9."/>
      <w:lvlJc w:val="right"/>
      <w:pPr>
        <w:ind w:left="7527" w:hanging="180"/>
      </w:pPr>
    </w:lvl>
  </w:abstractNum>
  <w:abstractNum w:abstractNumId="28" w15:restartNumberingAfterBreak="0">
    <w:nsid w:val="60D063C4"/>
    <w:multiLevelType w:val="hybridMultilevel"/>
    <w:tmpl w:val="2DA8FCB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57629CD"/>
    <w:multiLevelType w:val="hybridMultilevel"/>
    <w:tmpl w:val="92C075C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6D303BD"/>
    <w:multiLevelType w:val="multilevel"/>
    <w:tmpl w:val="2C3ED38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15:restartNumberingAfterBreak="0">
    <w:nsid w:val="66E35535"/>
    <w:multiLevelType w:val="hybridMultilevel"/>
    <w:tmpl w:val="2D86FC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A091FF5"/>
    <w:multiLevelType w:val="hybridMultilevel"/>
    <w:tmpl w:val="E8303A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B986FDA"/>
    <w:multiLevelType w:val="hybridMultilevel"/>
    <w:tmpl w:val="4A02A762"/>
    <w:lvl w:ilvl="0" w:tplc="F87EABE6">
      <w:start w:val="1"/>
      <w:numFmt w:val="upperLetter"/>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4" w15:restartNumberingAfterBreak="0">
    <w:nsid w:val="6C6B2064"/>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E2B4973"/>
    <w:multiLevelType w:val="hybridMultilevel"/>
    <w:tmpl w:val="4C723F4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5D052F"/>
    <w:multiLevelType w:val="hybridMultilevel"/>
    <w:tmpl w:val="FA82F74C"/>
    <w:lvl w:ilvl="0" w:tplc="E7CC1380">
      <w:start w:val="1"/>
      <w:numFmt w:val="bullet"/>
      <w:lvlText w:val="•"/>
      <w:lvlJc w:val="left"/>
      <w:pPr>
        <w:tabs>
          <w:tab w:val="num" w:pos="720"/>
        </w:tabs>
        <w:ind w:left="720" w:hanging="360"/>
      </w:pPr>
      <w:rPr>
        <w:rFonts w:ascii="Arial" w:hAnsi="Arial" w:hint="default"/>
      </w:rPr>
    </w:lvl>
    <w:lvl w:ilvl="1" w:tplc="7C2E56FE" w:tentative="1">
      <w:start w:val="1"/>
      <w:numFmt w:val="bullet"/>
      <w:lvlText w:val="•"/>
      <w:lvlJc w:val="left"/>
      <w:pPr>
        <w:tabs>
          <w:tab w:val="num" w:pos="1440"/>
        </w:tabs>
        <w:ind w:left="1440" w:hanging="360"/>
      </w:pPr>
      <w:rPr>
        <w:rFonts w:ascii="Arial" w:hAnsi="Arial" w:hint="default"/>
      </w:rPr>
    </w:lvl>
    <w:lvl w:ilvl="2" w:tplc="C0FC12BC" w:tentative="1">
      <w:start w:val="1"/>
      <w:numFmt w:val="bullet"/>
      <w:lvlText w:val="•"/>
      <w:lvlJc w:val="left"/>
      <w:pPr>
        <w:tabs>
          <w:tab w:val="num" w:pos="2160"/>
        </w:tabs>
        <w:ind w:left="2160" w:hanging="360"/>
      </w:pPr>
      <w:rPr>
        <w:rFonts w:ascii="Arial" w:hAnsi="Arial" w:hint="default"/>
      </w:rPr>
    </w:lvl>
    <w:lvl w:ilvl="3" w:tplc="19705CAC" w:tentative="1">
      <w:start w:val="1"/>
      <w:numFmt w:val="bullet"/>
      <w:lvlText w:val="•"/>
      <w:lvlJc w:val="left"/>
      <w:pPr>
        <w:tabs>
          <w:tab w:val="num" w:pos="2880"/>
        </w:tabs>
        <w:ind w:left="2880" w:hanging="360"/>
      </w:pPr>
      <w:rPr>
        <w:rFonts w:ascii="Arial" w:hAnsi="Arial" w:hint="default"/>
      </w:rPr>
    </w:lvl>
    <w:lvl w:ilvl="4" w:tplc="9766C398" w:tentative="1">
      <w:start w:val="1"/>
      <w:numFmt w:val="bullet"/>
      <w:lvlText w:val="•"/>
      <w:lvlJc w:val="left"/>
      <w:pPr>
        <w:tabs>
          <w:tab w:val="num" w:pos="3600"/>
        </w:tabs>
        <w:ind w:left="3600" w:hanging="360"/>
      </w:pPr>
      <w:rPr>
        <w:rFonts w:ascii="Arial" w:hAnsi="Arial" w:hint="default"/>
      </w:rPr>
    </w:lvl>
    <w:lvl w:ilvl="5" w:tplc="13C4A4CA" w:tentative="1">
      <w:start w:val="1"/>
      <w:numFmt w:val="bullet"/>
      <w:lvlText w:val="•"/>
      <w:lvlJc w:val="left"/>
      <w:pPr>
        <w:tabs>
          <w:tab w:val="num" w:pos="4320"/>
        </w:tabs>
        <w:ind w:left="4320" w:hanging="360"/>
      </w:pPr>
      <w:rPr>
        <w:rFonts w:ascii="Arial" w:hAnsi="Arial" w:hint="default"/>
      </w:rPr>
    </w:lvl>
    <w:lvl w:ilvl="6" w:tplc="7A6E61FC" w:tentative="1">
      <w:start w:val="1"/>
      <w:numFmt w:val="bullet"/>
      <w:lvlText w:val="•"/>
      <w:lvlJc w:val="left"/>
      <w:pPr>
        <w:tabs>
          <w:tab w:val="num" w:pos="5040"/>
        </w:tabs>
        <w:ind w:left="5040" w:hanging="360"/>
      </w:pPr>
      <w:rPr>
        <w:rFonts w:ascii="Arial" w:hAnsi="Arial" w:hint="default"/>
      </w:rPr>
    </w:lvl>
    <w:lvl w:ilvl="7" w:tplc="64B01332" w:tentative="1">
      <w:start w:val="1"/>
      <w:numFmt w:val="bullet"/>
      <w:lvlText w:val="•"/>
      <w:lvlJc w:val="left"/>
      <w:pPr>
        <w:tabs>
          <w:tab w:val="num" w:pos="5760"/>
        </w:tabs>
        <w:ind w:left="5760" w:hanging="360"/>
      </w:pPr>
      <w:rPr>
        <w:rFonts w:ascii="Arial" w:hAnsi="Arial" w:hint="default"/>
      </w:rPr>
    </w:lvl>
    <w:lvl w:ilvl="8" w:tplc="B9B018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BC25B7"/>
    <w:multiLevelType w:val="hybridMultilevel"/>
    <w:tmpl w:val="3DBCDDC8"/>
    <w:lvl w:ilvl="0" w:tplc="EFBA56AC">
      <w:start w:val="1"/>
      <w:numFmt w:val="lowerLetter"/>
      <w:lvlText w:val="%1."/>
      <w:lvlJc w:val="left"/>
      <w:pPr>
        <w:ind w:left="360" w:hanging="360"/>
      </w:pPr>
      <w:rPr>
        <w:rFonts w:hint="default"/>
      </w:rPr>
    </w:lvl>
    <w:lvl w:ilvl="1" w:tplc="08130019" w:tentative="1">
      <w:start w:val="1"/>
      <w:numFmt w:val="lowerLetter"/>
      <w:lvlText w:val="%2."/>
      <w:lvlJc w:val="left"/>
      <w:pPr>
        <w:ind w:left="360" w:hanging="360"/>
      </w:pPr>
    </w:lvl>
    <w:lvl w:ilvl="2" w:tplc="0813001B" w:tentative="1">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38" w15:restartNumberingAfterBreak="0">
    <w:nsid w:val="71F76E2A"/>
    <w:multiLevelType w:val="hybridMultilevel"/>
    <w:tmpl w:val="79005C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2C469D"/>
    <w:multiLevelType w:val="hybridMultilevel"/>
    <w:tmpl w:val="7038A1E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B872ABC"/>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CD01AB9"/>
    <w:multiLevelType w:val="hybridMultilevel"/>
    <w:tmpl w:val="A8F89FCC"/>
    <w:lvl w:ilvl="0" w:tplc="0813000F">
      <w:start w:val="1"/>
      <w:numFmt w:val="decimal"/>
      <w:lvlText w:val="%1."/>
      <w:lvlJc w:val="left"/>
      <w:pPr>
        <w:ind w:left="720" w:hanging="360"/>
      </w:pPr>
    </w:lvl>
    <w:lvl w:ilvl="1" w:tplc="0813000F">
      <w:start w:val="1"/>
      <w:numFmt w:val="decimal"/>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2F4A4E"/>
    <w:multiLevelType w:val="hybridMultilevel"/>
    <w:tmpl w:val="C91849DC"/>
    <w:lvl w:ilvl="0" w:tplc="EFBA56AC">
      <w:start w:val="1"/>
      <w:numFmt w:val="lowerLetter"/>
      <w:lvlText w:val="%1."/>
      <w:lvlJc w:val="left"/>
      <w:pPr>
        <w:ind w:left="1429" w:hanging="360"/>
      </w:pPr>
      <w:rPr>
        <w:rFonts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num w:numId="1" w16cid:durableId="1035540485">
    <w:abstractNumId w:val="38"/>
  </w:num>
  <w:num w:numId="2" w16cid:durableId="693768301">
    <w:abstractNumId w:val="3"/>
  </w:num>
  <w:num w:numId="3" w16cid:durableId="224948598">
    <w:abstractNumId w:val="22"/>
  </w:num>
  <w:num w:numId="4" w16cid:durableId="749235106">
    <w:abstractNumId w:val="9"/>
  </w:num>
  <w:num w:numId="5" w16cid:durableId="312105635">
    <w:abstractNumId w:val="32"/>
  </w:num>
  <w:num w:numId="6" w16cid:durableId="1251962427">
    <w:abstractNumId w:val="16"/>
  </w:num>
  <w:num w:numId="7" w16cid:durableId="438187451">
    <w:abstractNumId w:val="6"/>
  </w:num>
  <w:num w:numId="8" w16cid:durableId="280841585">
    <w:abstractNumId w:val="20"/>
  </w:num>
  <w:num w:numId="9" w16cid:durableId="2070617234">
    <w:abstractNumId w:val="1"/>
  </w:num>
  <w:num w:numId="10" w16cid:durableId="553545330">
    <w:abstractNumId w:val="14"/>
  </w:num>
  <w:num w:numId="11" w16cid:durableId="1969386525">
    <w:abstractNumId w:val="15"/>
  </w:num>
  <w:num w:numId="12" w16cid:durableId="893002615">
    <w:abstractNumId w:val="4"/>
  </w:num>
  <w:num w:numId="13" w16cid:durableId="354812926">
    <w:abstractNumId w:val="39"/>
  </w:num>
  <w:num w:numId="14" w16cid:durableId="1629554052">
    <w:abstractNumId w:val="31"/>
  </w:num>
  <w:num w:numId="15" w16cid:durableId="1545367910">
    <w:abstractNumId w:val="11"/>
  </w:num>
  <w:num w:numId="16" w16cid:durableId="1770151572">
    <w:abstractNumId w:val="0"/>
  </w:num>
  <w:num w:numId="17" w16cid:durableId="1549030984">
    <w:abstractNumId w:val="2"/>
  </w:num>
  <w:num w:numId="18" w16cid:durableId="1655185313">
    <w:abstractNumId w:val="36"/>
  </w:num>
  <w:num w:numId="19" w16cid:durableId="2086798890">
    <w:abstractNumId w:val="23"/>
  </w:num>
  <w:num w:numId="20" w16cid:durableId="1610431966">
    <w:abstractNumId w:val="18"/>
  </w:num>
  <w:num w:numId="21" w16cid:durableId="816606464">
    <w:abstractNumId w:val="17"/>
  </w:num>
  <w:num w:numId="22" w16cid:durableId="1358197290">
    <w:abstractNumId w:val="28"/>
  </w:num>
  <w:num w:numId="23" w16cid:durableId="1837961596">
    <w:abstractNumId w:val="33"/>
  </w:num>
  <w:num w:numId="24" w16cid:durableId="795950496">
    <w:abstractNumId w:val="7"/>
  </w:num>
  <w:num w:numId="25" w16cid:durableId="409347114">
    <w:abstractNumId w:val="24"/>
  </w:num>
  <w:num w:numId="26" w16cid:durableId="1609580893">
    <w:abstractNumId w:val="37"/>
  </w:num>
  <w:num w:numId="27" w16cid:durableId="1238053104">
    <w:abstractNumId w:val="41"/>
  </w:num>
  <w:num w:numId="28" w16cid:durableId="4751314">
    <w:abstractNumId w:val="27"/>
  </w:num>
  <w:num w:numId="29" w16cid:durableId="316619628">
    <w:abstractNumId w:val="13"/>
  </w:num>
  <w:num w:numId="30" w16cid:durableId="1566799872">
    <w:abstractNumId w:val="42"/>
  </w:num>
  <w:num w:numId="31" w16cid:durableId="205878032">
    <w:abstractNumId w:val="8"/>
  </w:num>
  <w:num w:numId="32" w16cid:durableId="239220113">
    <w:abstractNumId w:val="26"/>
  </w:num>
  <w:num w:numId="33" w16cid:durableId="420489745">
    <w:abstractNumId w:val="29"/>
  </w:num>
  <w:num w:numId="34" w16cid:durableId="161434871">
    <w:abstractNumId w:val="10"/>
  </w:num>
  <w:num w:numId="35" w16cid:durableId="185100733">
    <w:abstractNumId w:val="25"/>
  </w:num>
  <w:num w:numId="36" w16cid:durableId="835267820">
    <w:abstractNumId w:val="34"/>
  </w:num>
  <w:num w:numId="37" w16cid:durableId="2077430222">
    <w:abstractNumId w:val="40"/>
  </w:num>
  <w:num w:numId="38" w16cid:durableId="1628048734">
    <w:abstractNumId w:val="19"/>
  </w:num>
  <w:num w:numId="39" w16cid:durableId="1260335259">
    <w:abstractNumId w:val="5"/>
  </w:num>
  <w:num w:numId="40" w16cid:durableId="1775789193">
    <w:abstractNumId w:val="21"/>
  </w:num>
  <w:num w:numId="41" w16cid:durableId="646206891">
    <w:abstractNumId w:val="12"/>
  </w:num>
  <w:num w:numId="42" w16cid:durableId="1760373782">
    <w:abstractNumId w:val="30"/>
  </w:num>
  <w:num w:numId="43" w16cid:durableId="62392591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7"/>
    <w:rsid w:val="00014AE3"/>
    <w:rsid w:val="000201F9"/>
    <w:rsid w:val="00053013"/>
    <w:rsid w:val="00070E3A"/>
    <w:rsid w:val="00083905"/>
    <w:rsid w:val="000935DE"/>
    <w:rsid w:val="000B0C1E"/>
    <w:rsid w:val="000D5650"/>
    <w:rsid w:val="000F4804"/>
    <w:rsid w:val="00140148"/>
    <w:rsid w:val="00144782"/>
    <w:rsid w:val="001503D0"/>
    <w:rsid w:val="0015651C"/>
    <w:rsid w:val="00163435"/>
    <w:rsid w:val="00165AD8"/>
    <w:rsid w:val="00182859"/>
    <w:rsid w:val="001B1377"/>
    <w:rsid w:val="001C6EE5"/>
    <w:rsid w:val="001C718D"/>
    <w:rsid w:val="001E3FF5"/>
    <w:rsid w:val="00210BD4"/>
    <w:rsid w:val="00212F1B"/>
    <w:rsid w:val="00266559"/>
    <w:rsid w:val="002C6805"/>
    <w:rsid w:val="0030586D"/>
    <w:rsid w:val="0031435D"/>
    <w:rsid w:val="00342232"/>
    <w:rsid w:val="003A1BB0"/>
    <w:rsid w:val="003B3F67"/>
    <w:rsid w:val="003B47D8"/>
    <w:rsid w:val="003C3B0C"/>
    <w:rsid w:val="003D7B90"/>
    <w:rsid w:val="003E4B9F"/>
    <w:rsid w:val="00402797"/>
    <w:rsid w:val="004334A9"/>
    <w:rsid w:val="00455B89"/>
    <w:rsid w:val="004A3E06"/>
    <w:rsid w:val="004A53AB"/>
    <w:rsid w:val="004B6DC3"/>
    <w:rsid w:val="004B7391"/>
    <w:rsid w:val="004D4548"/>
    <w:rsid w:val="004F6DC2"/>
    <w:rsid w:val="004F76DD"/>
    <w:rsid w:val="00554C04"/>
    <w:rsid w:val="005660BC"/>
    <w:rsid w:val="00586C24"/>
    <w:rsid w:val="0059316F"/>
    <w:rsid w:val="00593614"/>
    <w:rsid w:val="005B1EE9"/>
    <w:rsid w:val="005E0A00"/>
    <w:rsid w:val="005E6217"/>
    <w:rsid w:val="005E69C6"/>
    <w:rsid w:val="005F2731"/>
    <w:rsid w:val="00613EC9"/>
    <w:rsid w:val="00624DA8"/>
    <w:rsid w:val="006A6ADE"/>
    <w:rsid w:val="006B2D28"/>
    <w:rsid w:val="006F4627"/>
    <w:rsid w:val="00704C65"/>
    <w:rsid w:val="00721250"/>
    <w:rsid w:val="00742D92"/>
    <w:rsid w:val="00756B04"/>
    <w:rsid w:val="00782170"/>
    <w:rsid w:val="007D43C3"/>
    <w:rsid w:val="0081622E"/>
    <w:rsid w:val="00830930"/>
    <w:rsid w:val="0083301D"/>
    <w:rsid w:val="0086739F"/>
    <w:rsid w:val="008A2047"/>
    <w:rsid w:val="008E0858"/>
    <w:rsid w:val="008F053F"/>
    <w:rsid w:val="00905656"/>
    <w:rsid w:val="00927A5D"/>
    <w:rsid w:val="00932C27"/>
    <w:rsid w:val="009A11DB"/>
    <w:rsid w:val="009A15AC"/>
    <w:rsid w:val="009B1BF9"/>
    <w:rsid w:val="009B7C54"/>
    <w:rsid w:val="00A0082A"/>
    <w:rsid w:val="00A0400A"/>
    <w:rsid w:val="00A22C16"/>
    <w:rsid w:val="00A44D4E"/>
    <w:rsid w:val="00A56824"/>
    <w:rsid w:val="00AA2A2A"/>
    <w:rsid w:val="00AB46F9"/>
    <w:rsid w:val="00B03E7E"/>
    <w:rsid w:val="00B1015A"/>
    <w:rsid w:val="00B1183B"/>
    <w:rsid w:val="00B321E1"/>
    <w:rsid w:val="00B92594"/>
    <w:rsid w:val="00B92DF0"/>
    <w:rsid w:val="00B97F09"/>
    <w:rsid w:val="00BA23B6"/>
    <w:rsid w:val="00BB41B6"/>
    <w:rsid w:val="00BB7429"/>
    <w:rsid w:val="00C21B20"/>
    <w:rsid w:val="00C410B6"/>
    <w:rsid w:val="00C46452"/>
    <w:rsid w:val="00C8358D"/>
    <w:rsid w:val="00C865F5"/>
    <w:rsid w:val="00CB0CCA"/>
    <w:rsid w:val="00CB172B"/>
    <w:rsid w:val="00CD1A09"/>
    <w:rsid w:val="00CD40EC"/>
    <w:rsid w:val="00CE2FB7"/>
    <w:rsid w:val="00D36E70"/>
    <w:rsid w:val="00D43BB8"/>
    <w:rsid w:val="00D709FA"/>
    <w:rsid w:val="00D97AEF"/>
    <w:rsid w:val="00DC1221"/>
    <w:rsid w:val="00DD50F8"/>
    <w:rsid w:val="00E134B6"/>
    <w:rsid w:val="00E43A9E"/>
    <w:rsid w:val="00E81710"/>
    <w:rsid w:val="00E83C74"/>
    <w:rsid w:val="00E97D3B"/>
    <w:rsid w:val="00EC652D"/>
    <w:rsid w:val="00ED269D"/>
    <w:rsid w:val="00ED6CF7"/>
    <w:rsid w:val="00ED71B1"/>
    <w:rsid w:val="00EE4C3D"/>
    <w:rsid w:val="00EF0F96"/>
    <w:rsid w:val="00F020E2"/>
    <w:rsid w:val="00F079A5"/>
    <w:rsid w:val="00F14699"/>
    <w:rsid w:val="00F60A1C"/>
    <w:rsid w:val="00F737B1"/>
    <w:rsid w:val="00F76B0C"/>
    <w:rsid w:val="00FB52A2"/>
    <w:rsid w:val="00FC72D9"/>
    <w:rsid w:val="00FE18AE"/>
    <w:rsid w:val="00FE1D9A"/>
    <w:rsid w:val="00FE5623"/>
    <w:rsid w:val="00FE6244"/>
    <w:rsid w:val="00FF0C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5B78D"/>
  <w15:docId w15:val="{61C5A901-8701-43DE-875C-ED9C94F4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0E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D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1D9A"/>
  </w:style>
  <w:style w:type="paragraph" w:styleId="Footer">
    <w:name w:val="footer"/>
    <w:basedOn w:val="Normal"/>
    <w:link w:val="FooterChar"/>
    <w:uiPriority w:val="99"/>
    <w:unhideWhenUsed/>
    <w:rsid w:val="00FE1D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1D9A"/>
  </w:style>
  <w:style w:type="paragraph" w:styleId="ListParagraph">
    <w:name w:val="List Paragraph"/>
    <w:basedOn w:val="Normal"/>
    <w:uiPriority w:val="34"/>
    <w:qFormat/>
    <w:rsid w:val="00FE1D9A"/>
    <w:pPr>
      <w:ind w:left="720"/>
      <w:contextualSpacing/>
    </w:pPr>
  </w:style>
  <w:style w:type="paragraph" w:customStyle="1" w:styleId="Default">
    <w:name w:val="Default"/>
    <w:rsid w:val="0018285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F020E2"/>
    <w:rPr>
      <w:rFonts w:asciiTheme="majorHAnsi" w:eastAsiaTheme="majorEastAsia" w:hAnsiTheme="majorHAnsi" w:cstheme="majorBidi"/>
      <w:b/>
      <w:bCs/>
      <w:color w:val="5B9BD5" w:themeColor="accent1"/>
      <w:sz w:val="26"/>
      <w:szCs w:val="26"/>
      <w:lang w:val="en-US"/>
    </w:rPr>
  </w:style>
  <w:style w:type="character" w:styleId="Hyperlink">
    <w:name w:val="Hyperlink"/>
    <w:basedOn w:val="DefaultParagraphFont"/>
    <w:uiPriority w:val="99"/>
    <w:unhideWhenUsed/>
    <w:rsid w:val="0031435D"/>
    <w:rPr>
      <w:color w:val="0563C1" w:themeColor="hyperlink"/>
      <w:u w:val="single"/>
    </w:rPr>
  </w:style>
  <w:style w:type="paragraph" w:styleId="BalloonText">
    <w:name w:val="Balloon Text"/>
    <w:basedOn w:val="Normal"/>
    <w:link w:val="BalloonTextChar"/>
    <w:uiPriority w:val="99"/>
    <w:semiHidden/>
    <w:unhideWhenUsed/>
    <w:rsid w:val="00314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5D"/>
    <w:rPr>
      <w:rFonts w:ascii="Tahoma" w:hAnsi="Tahoma" w:cs="Tahoma"/>
      <w:sz w:val="16"/>
      <w:szCs w:val="16"/>
    </w:rPr>
  </w:style>
  <w:style w:type="paragraph" w:styleId="NormalWeb">
    <w:name w:val="Normal (Web)"/>
    <w:basedOn w:val="Normal"/>
    <w:uiPriority w:val="99"/>
    <w:semiHidden/>
    <w:unhideWhenUsed/>
    <w:rsid w:val="00ED269D"/>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59"/>
    <w:rsid w:val="006F4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00A"/>
    <w:rPr>
      <w:rFonts w:asciiTheme="majorHAnsi" w:eastAsiaTheme="majorEastAsia" w:hAnsiTheme="majorHAnsi" w:cstheme="majorBidi"/>
      <w:color w:val="2E74B5" w:themeColor="accent1" w:themeShade="BF"/>
      <w:sz w:val="32"/>
      <w:szCs w:val="32"/>
    </w:rPr>
  </w:style>
  <w:style w:type="paragraph" w:customStyle="1" w:styleId="Standard">
    <w:name w:val="Standard"/>
    <w:rsid w:val="00A0400A"/>
    <w:pPr>
      <w:suppressAutoHyphens/>
      <w:autoSpaceDN w:val="0"/>
      <w:spacing w:after="0" w:line="240" w:lineRule="auto"/>
      <w:textAlignment w:val="baseline"/>
    </w:pPr>
    <w:rPr>
      <w:rFonts w:ascii="Arial" w:eastAsia="Times New Roman" w:hAnsi="Arial" w:cs="Times New Roman"/>
      <w:kern w:val="3"/>
      <w:sz w:val="24"/>
      <w:szCs w:val="24"/>
      <w:lang w:eastAsia="nl-BE"/>
    </w:rPr>
  </w:style>
  <w:style w:type="paragraph" w:customStyle="1" w:styleId="Textbody">
    <w:name w:val="Text body"/>
    <w:basedOn w:val="Standard"/>
    <w:rsid w:val="00A0400A"/>
    <w:pPr>
      <w:spacing w:after="120"/>
    </w:pPr>
  </w:style>
  <w:style w:type="paragraph" w:styleId="Title">
    <w:name w:val="Title"/>
    <w:basedOn w:val="Normal"/>
    <w:next w:val="Normal"/>
    <w:link w:val="TitleChar"/>
    <w:uiPriority w:val="10"/>
    <w:qFormat/>
    <w:rsid w:val="00E83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3934">
      <w:bodyDiv w:val="1"/>
      <w:marLeft w:val="0"/>
      <w:marRight w:val="0"/>
      <w:marTop w:val="0"/>
      <w:marBottom w:val="0"/>
      <w:divBdr>
        <w:top w:val="none" w:sz="0" w:space="0" w:color="auto"/>
        <w:left w:val="none" w:sz="0" w:space="0" w:color="auto"/>
        <w:bottom w:val="none" w:sz="0" w:space="0" w:color="auto"/>
        <w:right w:val="none" w:sz="0" w:space="0" w:color="auto"/>
      </w:divBdr>
    </w:div>
    <w:div w:id="55394896">
      <w:bodyDiv w:val="1"/>
      <w:marLeft w:val="0"/>
      <w:marRight w:val="0"/>
      <w:marTop w:val="0"/>
      <w:marBottom w:val="0"/>
      <w:divBdr>
        <w:top w:val="none" w:sz="0" w:space="0" w:color="auto"/>
        <w:left w:val="none" w:sz="0" w:space="0" w:color="auto"/>
        <w:bottom w:val="none" w:sz="0" w:space="0" w:color="auto"/>
        <w:right w:val="none" w:sz="0" w:space="0" w:color="auto"/>
      </w:divBdr>
    </w:div>
    <w:div w:id="63188527">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62471768">
      <w:bodyDiv w:val="1"/>
      <w:marLeft w:val="0"/>
      <w:marRight w:val="0"/>
      <w:marTop w:val="0"/>
      <w:marBottom w:val="0"/>
      <w:divBdr>
        <w:top w:val="none" w:sz="0" w:space="0" w:color="auto"/>
        <w:left w:val="none" w:sz="0" w:space="0" w:color="auto"/>
        <w:bottom w:val="none" w:sz="0" w:space="0" w:color="auto"/>
        <w:right w:val="none" w:sz="0" w:space="0" w:color="auto"/>
      </w:divBdr>
    </w:div>
    <w:div w:id="223563208">
      <w:bodyDiv w:val="1"/>
      <w:marLeft w:val="0"/>
      <w:marRight w:val="0"/>
      <w:marTop w:val="0"/>
      <w:marBottom w:val="0"/>
      <w:divBdr>
        <w:top w:val="none" w:sz="0" w:space="0" w:color="auto"/>
        <w:left w:val="none" w:sz="0" w:space="0" w:color="auto"/>
        <w:bottom w:val="none" w:sz="0" w:space="0" w:color="auto"/>
        <w:right w:val="none" w:sz="0" w:space="0" w:color="auto"/>
      </w:divBdr>
    </w:div>
    <w:div w:id="232400134">
      <w:bodyDiv w:val="1"/>
      <w:marLeft w:val="0"/>
      <w:marRight w:val="0"/>
      <w:marTop w:val="0"/>
      <w:marBottom w:val="0"/>
      <w:divBdr>
        <w:top w:val="none" w:sz="0" w:space="0" w:color="auto"/>
        <w:left w:val="none" w:sz="0" w:space="0" w:color="auto"/>
        <w:bottom w:val="none" w:sz="0" w:space="0" w:color="auto"/>
        <w:right w:val="none" w:sz="0" w:space="0" w:color="auto"/>
      </w:divBdr>
    </w:div>
    <w:div w:id="346761266">
      <w:bodyDiv w:val="1"/>
      <w:marLeft w:val="0"/>
      <w:marRight w:val="0"/>
      <w:marTop w:val="0"/>
      <w:marBottom w:val="0"/>
      <w:divBdr>
        <w:top w:val="none" w:sz="0" w:space="0" w:color="auto"/>
        <w:left w:val="none" w:sz="0" w:space="0" w:color="auto"/>
        <w:bottom w:val="none" w:sz="0" w:space="0" w:color="auto"/>
        <w:right w:val="none" w:sz="0" w:space="0" w:color="auto"/>
      </w:divBdr>
    </w:div>
    <w:div w:id="367340774">
      <w:bodyDiv w:val="1"/>
      <w:marLeft w:val="0"/>
      <w:marRight w:val="0"/>
      <w:marTop w:val="0"/>
      <w:marBottom w:val="0"/>
      <w:divBdr>
        <w:top w:val="none" w:sz="0" w:space="0" w:color="auto"/>
        <w:left w:val="none" w:sz="0" w:space="0" w:color="auto"/>
        <w:bottom w:val="none" w:sz="0" w:space="0" w:color="auto"/>
        <w:right w:val="none" w:sz="0" w:space="0" w:color="auto"/>
      </w:divBdr>
    </w:div>
    <w:div w:id="440957733">
      <w:bodyDiv w:val="1"/>
      <w:marLeft w:val="0"/>
      <w:marRight w:val="0"/>
      <w:marTop w:val="0"/>
      <w:marBottom w:val="0"/>
      <w:divBdr>
        <w:top w:val="none" w:sz="0" w:space="0" w:color="auto"/>
        <w:left w:val="none" w:sz="0" w:space="0" w:color="auto"/>
        <w:bottom w:val="none" w:sz="0" w:space="0" w:color="auto"/>
        <w:right w:val="none" w:sz="0" w:space="0" w:color="auto"/>
      </w:divBdr>
    </w:div>
    <w:div w:id="506868459">
      <w:bodyDiv w:val="1"/>
      <w:marLeft w:val="0"/>
      <w:marRight w:val="0"/>
      <w:marTop w:val="0"/>
      <w:marBottom w:val="0"/>
      <w:divBdr>
        <w:top w:val="none" w:sz="0" w:space="0" w:color="auto"/>
        <w:left w:val="none" w:sz="0" w:space="0" w:color="auto"/>
        <w:bottom w:val="none" w:sz="0" w:space="0" w:color="auto"/>
        <w:right w:val="none" w:sz="0" w:space="0" w:color="auto"/>
      </w:divBdr>
    </w:div>
    <w:div w:id="546068778">
      <w:bodyDiv w:val="1"/>
      <w:marLeft w:val="0"/>
      <w:marRight w:val="0"/>
      <w:marTop w:val="0"/>
      <w:marBottom w:val="0"/>
      <w:divBdr>
        <w:top w:val="none" w:sz="0" w:space="0" w:color="auto"/>
        <w:left w:val="none" w:sz="0" w:space="0" w:color="auto"/>
        <w:bottom w:val="none" w:sz="0" w:space="0" w:color="auto"/>
        <w:right w:val="none" w:sz="0" w:space="0" w:color="auto"/>
      </w:divBdr>
    </w:div>
    <w:div w:id="569539047">
      <w:bodyDiv w:val="1"/>
      <w:marLeft w:val="0"/>
      <w:marRight w:val="0"/>
      <w:marTop w:val="0"/>
      <w:marBottom w:val="0"/>
      <w:divBdr>
        <w:top w:val="none" w:sz="0" w:space="0" w:color="auto"/>
        <w:left w:val="none" w:sz="0" w:space="0" w:color="auto"/>
        <w:bottom w:val="none" w:sz="0" w:space="0" w:color="auto"/>
        <w:right w:val="none" w:sz="0" w:space="0" w:color="auto"/>
      </w:divBdr>
    </w:div>
    <w:div w:id="645091757">
      <w:bodyDiv w:val="1"/>
      <w:marLeft w:val="0"/>
      <w:marRight w:val="0"/>
      <w:marTop w:val="0"/>
      <w:marBottom w:val="0"/>
      <w:divBdr>
        <w:top w:val="none" w:sz="0" w:space="0" w:color="auto"/>
        <w:left w:val="none" w:sz="0" w:space="0" w:color="auto"/>
        <w:bottom w:val="none" w:sz="0" w:space="0" w:color="auto"/>
        <w:right w:val="none" w:sz="0" w:space="0" w:color="auto"/>
      </w:divBdr>
    </w:div>
    <w:div w:id="688457611">
      <w:bodyDiv w:val="1"/>
      <w:marLeft w:val="0"/>
      <w:marRight w:val="0"/>
      <w:marTop w:val="0"/>
      <w:marBottom w:val="0"/>
      <w:divBdr>
        <w:top w:val="none" w:sz="0" w:space="0" w:color="auto"/>
        <w:left w:val="none" w:sz="0" w:space="0" w:color="auto"/>
        <w:bottom w:val="none" w:sz="0" w:space="0" w:color="auto"/>
        <w:right w:val="none" w:sz="0" w:space="0" w:color="auto"/>
      </w:divBdr>
    </w:div>
    <w:div w:id="755399662">
      <w:bodyDiv w:val="1"/>
      <w:marLeft w:val="0"/>
      <w:marRight w:val="0"/>
      <w:marTop w:val="0"/>
      <w:marBottom w:val="0"/>
      <w:divBdr>
        <w:top w:val="none" w:sz="0" w:space="0" w:color="auto"/>
        <w:left w:val="none" w:sz="0" w:space="0" w:color="auto"/>
        <w:bottom w:val="none" w:sz="0" w:space="0" w:color="auto"/>
        <w:right w:val="none" w:sz="0" w:space="0" w:color="auto"/>
      </w:divBdr>
    </w:div>
    <w:div w:id="845750260">
      <w:bodyDiv w:val="1"/>
      <w:marLeft w:val="0"/>
      <w:marRight w:val="0"/>
      <w:marTop w:val="0"/>
      <w:marBottom w:val="0"/>
      <w:divBdr>
        <w:top w:val="none" w:sz="0" w:space="0" w:color="auto"/>
        <w:left w:val="none" w:sz="0" w:space="0" w:color="auto"/>
        <w:bottom w:val="none" w:sz="0" w:space="0" w:color="auto"/>
        <w:right w:val="none" w:sz="0" w:space="0" w:color="auto"/>
      </w:divBdr>
    </w:div>
    <w:div w:id="869801766">
      <w:bodyDiv w:val="1"/>
      <w:marLeft w:val="0"/>
      <w:marRight w:val="0"/>
      <w:marTop w:val="0"/>
      <w:marBottom w:val="0"/>
      <w:divBdr>
        <w:top w:val="none" w:sz="0" w:space="0" w:color="auto"/>
        <w:left w:val="none" w:sz="0" w:space="0" w:color="auto"/>
        <w:bottom w:val="none" w:sz="0" w:space="0" w:color="auto"/>
        <w:right w:val="none" w:sz="0" w:space="0" w:color="auto"/>
      </w:divBdr>
    </w:div>
    <w:div w:id="936327317">
      <w:bodyDiv w:val="1"/>
      <w:marLeft w:val="0"/>
      <w:marRight w:val="0"/>
      <w:marTop w:val="0"/>
      <w:marBottom w:val="0"/>
      <w:divBdr>
        <w:top w:val="none" w:sz="0" w:space="0" w:color="auto"/>
        <w:left w:val="none" w:sz="0" w:space="0" w:color="auto"/>
        <w:bottom w:val="none" w:sz="0" w:space="0" w:color="auto"/>
        <w:right w:val="none" w:sz="0" w:space="0" w:color="auto"/>
      </w:divBdr>
    </w:div>
    <w:div w:id="1036929844">
      <w:bodyDiv w:val="1"/>
      <w:marLeft w:val="0"/>
      <w:marRight w:val="0"/>
      <w:marTop w:val="0"/>
      <w:marBottom w:val="0"/>
      <w:divBdr>
        <w:top w:val="none" w:sz="0" w:space="0" w:color="auto"/>
        <w:left w:val="none" w:sz="0" w:space="0" w:color="auto"/>
        <w:bottom w:val="none" w:sz="0" w:space="0" w:color="auto"/>
        <w:right w:val="none" w:sz="0" w:space="0" w:color="auto"/>
      </w:divBdr>
    </w:div>
    <w:div w:id="1212768449">
      <w:bodyDiv w:val="1"/>
      <w:marLeft w:val="0"/>
      <w:marRight w:val="0"/>
      <w:marTop w:val="0"/>
      <w:marBottom w:val="0"/>
      <w:divBdr>
        <w:top w:val="none" w:sz="0" w:space="0" w:color="auto"/>
        <w:left w:val="none" w:sz="0" w:space="0" w:color="auto"/>
        <w:bottom w:val="none" w:sz="0" w:space="0" w:color="auto"/>
        <w:right w:val="none" w:sz="0" w:space="0" w:color="auto"/>
      </w:divBdr>
    </w:div>
    <w:div w:id="1290356205">
      <w:bodyDiv w:val="1"/>
      <w:marLeft w:val="0"/>
      <w:marRight w:val="0"/>
      <w:marTop w:val="0"/>
      <w:marBottom w:val="0"/>
      <w:divBdr>
        <w:top w:val="none" w:sz="0" w:space="0" w:color="auto"/>
        <w:left w:val="none" w:sz="0" w:space="0" w:color="auto"/>
        <w:bottom w:val="none" w:sz="0" w:space="0" w:color="auto"/>
        <w:right w:val="none" w:sz="0" w:space="0" w:color="auto"/>
      </w:divBdr>
    </w:div>
    <w:div w:id="1292203316">
      <w:bodyDiv w:val="1"/>
      <w:marLeft w:val="0"/>
      <w:marRight w:val="0"/>
      <w:marTop w:val="0"/>
      <w:marBottom w:val="0"/>
      <w:divBdr>
        <w:top w:val="none" w:sz="0" w:space="0" w:color="auto"/>
        <w:left w:val="none" w:sz="0" w:space="0" w:color="auto"/>
        <w:bottom w:val="none" w:sz="0" w:space="0" w:color="auto"/>
        <w:right w:val="none" w:sz="0" w:space="0" w:color="auto"/>
      </w:divBdr>
    </w:div>
    <w:div w:id="1309827066">
      <w:bodyDiv w:val="1"/>
      <w:marLeft w:val="0"/>
      <w:marRight w:val="0"/>
      <w:marTop w:val="0"/>
      <w:marBottom w:val="0"/>
      <w:divBdr>
        <w:top w:val="none" w:sz="0" w:space="0" w:color="auto"/>
        <w:left w:val="none" w:sz="0" w:space="0" w:color="auto"/>
        <w:bottom w:val="none" w:sz="0" w:space="0" w:color="auto"/>
        <w:right w:val="none" w:sz="0" w:space="0" w:color="auto"/>
      </w:divBdr>
    </w:div>
    <w:div w:id="1343241438">
      <w:bodyDiv w:val="1"/>
      <w:marLeft w:val="0"/>
      <w:marRight w:val="0"/>
      <w:marTop w:val="0"/>
      <w:marBottom w:val="0"/>
      <w:divBdr>
        <w:top w:val="none" w:sz="0" w:space="0" w:color="auto"/>
        <w:left w:val="none" w:sz="0" w:space="0" w:color="auto"/>
        <w:bottom w:val="none" w:sz="0" w:space="0" w:color="auto"/>
        <w:right w:val="none" w:sz="0" w:space="0" w:color="auto"/>
      </w:divBdr>
    </w:div>
    <w:div w:id="1467426937">
      <w:bodyDiv w:val="1"/>
      <w:marLeft w:val="0"/>
      <w:marRight w:val="0"/>
      <w:marTop w:val="0"/>
      <w:marBottom w:val="0"/>
      <w:divBdr>
        <w:top w:val="none" w:sz="0" w:space="0" w:color="auto"/>
        <w:left w:val="none" w:sz="0" w:space="0" w:color="auto"/>
        <w:bottom w:val="none" w:sz="0" w:space="0" w:color="auto"/>
        <w:right w:val="none" w:sz="0" w:space="0" w:color="auto"/>
      </w:divBdr>
    </w:div>
    <w:div w:id="1481187788">
      <w:bodyDiv w:val="1"/>
      <w:marLeft w:val="0"/>
      <w:marRight w:val="0"/>
      <w:marTop w:val="0"/>
      <w:marBottom w:val="0"/>
      <w:divBdr>
        <w:top w:val="none" w:sz="0" w:space="0" w:color="auto"/>
        <w:left w:val="none" w:sz="0" w:space="0" w:color="auto"/>
        <w:bottom w:val="none" w:sz="0" w:space="0" w:color="auto"/>
        <w:right w:val="none" w:sz="0" w:space="0" w:color="auto"/>
      </w:divBdr>
    </w:div>
    <w:div w:id="1564682679">
      <w:bodyDiv w:val="1"/>
      <w:marLeft w:val="0"/>
      <w:marRight w:val="0"/>
      <w:marTop w:val="0"/>
      <w:marBottom w:val="0"/>
      <w:divBdr>
        <w:top w:val="none" w:sz="0" w:space="0" w:color="auto"/>
        <w:left w:val="none" w:sz="0" w:space="0" w:color="auto"/>
        <w:bottom w:val="none" w:sz="0" w:space="0" w:color="auto"/>
        <w:right w:val="none" w:sz="0" w:space="0" w:color="auto"/>
      </w:divBdr>
      <w:divsChild>
        <w:div w:id="787967343">
          <w:marLeft w:val="446"/>
          <w:marRight w:val="0"/>
          <w:marTop w:val="77"/>
          <w:marBottom w:val="0"/>
          <w:divBdr>
            <w:top w:val="none" w:sz="0" w:space="0" w:color="auto"/>
            <w:left w:val="none" w:sz="0" w:space="0" w:color="auto"/>
            <w:bottom w:val="none" w:sz="0" w:space="0" w:color="auto"/>
            <w:right w:val="none" w:sz="0" w:space="0" w:color="auto"/>
          </w:divBdr>
        </w:div>
      </w:divsChild>
    </w:div>
    <w:div w:id="1578250543">
      <w:bodyDiv w:val="1"/>
      <w:marLeft w:val="0"/>
      <w:marRight w:val="0"/>
      <w:marTop w:val="0"/>
      <w:marBottom w:val="0"/>
      <w:divBdr>
        <w:top w:val="none" w:sz="0" w:space="0" w:color="auto"/>
        <w:left w:val="none" w:sz="0" w:space="0" w:color="auto"/>
        <w:bottom w:val="none" w:sz="0" w:space="0" w:color="auto"/>
        <w:right w:val="none" w:sz="0" w:space="0" w:color="auto"/>
      </w:divBdr>
    </w:div>
    <w:div w:id="1600141138">
      <w:bodyDiv w:val="1"/>
      <w:marLeft w:val="0"/>
      <w:marRight w:val="0"/>
      <w:marTop w:val="0"/>
      <w:marBottom w:val="0"/>
      <w:divBdr>
        <w:top w:val="none" w:sz="0" w:space="0" w:color="auto"/>
        <w:left w:val="none" w:sz="0" w:space="0" w:color="auto"/>
        <w:bottom w:val="none" w:sz="0" w:space="0" w:color="auto"/>
        <w:right w:val="none" w:sz="0" w:space="0" w:color="auto"/>
      </w:divBdr>
      <w:divsChild>
        <w:div w:id="2100255466">
          <w:marLeft w:val="446"/>
          <w:marRight w:val="0"/>
          <w:marTop w:val="77"/>
          <w:marBottom w:val="0"/>
          <w:divBdr>
            <w:top w:val="none" w:sz="0" w:space="0" w:color="auto"/>
            <w:left w:val="none" w:sz="0" w:space="0" w:color="auto"/>
            <w:bottom w:val="none" w:sz="0" w:space="0" w:color="auto"/>
            <w:right w:val="none" w:sz="0" w:space="0" w:color="auto"/>
          </w:divBdr>
        </w:div>
      </w:divsChild>
    </w:div>
    <w:div w:id="1725564918">
      <w:bodyDiv w:val="1"/>
      <w:marLeft w:val="0"/>
      <w:marRight w:val="0"/>
      <w:marTop w:val="0"/>
      <w:marBottom w:val="0"/>
      <w:divBdr>
        <w:top w:val="none" w:sz="0" w:space="0" w:color="auto"/>
        <w:left w:val="none" w:sz="0" w:space="0" w:color="auto"/>
        <w:bottom w:val="none" w:sz="0" w:space="0" w:color="auto"/>
        <w:right w:val="none" w:sz="0" w:space="0" w:color="auto"/>
      </w:divBdr>
    </w:div>
    <w:div w:id="1741557643">
      <w:bodyDiv w:val="1"/>
      <w:marLeft w:val="0"/>
      <w:marRight w:val="0"/>
      <w:marTop w:val="0"/>
      <w:marBottom w:val="0"/>
      <w:divBdr>
        <w:top w:val="none" w:sz="0" w:space="0" w:color="auto"/>
        <w:left w:val="none" w:sz="0" w:space="0" w:color="auto"/>
        <w:bottom w:val="none" w:sz="0" w:space="0" w:color="auto"/>
        <w:right w:val="none" w:sz="0" w:space="0" w:color="auto"/>
      </w:divBdr>
    </w:div>
    <w:div w:id="1763799044">
      <w:bodyDiv w:val="1"/>
      <w:marLeft w:val="0"/>
      <w:marRight w:val="0"/>
      <w:marTop w:val="0"/>
      <w:marBottom w:val="0"/>
      <w:divBdr>
        <w:top w:val="none" w:sz="0" w:space="0" w:color="auto"/>
        <w:left w:val="none" w:sz="0" w:space="0" w:color="auto"/>
        <w:bottom w:val="none" w:sz="0" w:space="0" w:color="auto"/>
        <w:right w:val="none" w:sz="0" w:space="0" w:color="auto"/>
      </w:divBdr>
    </w:div>
    <w:div w:id="1848980815">
      <w:bodyDiv w:val="1"/>
      <w:marLeft w:val="0"/>
      <w:marRight w:val="0"/>
      <w:marTop w:val="0"/>
      <w:marBottom w:val="0"/>
      <w:divBdr>
        <w:top w:val="none" w:sz="0" w:space="0" w:color="auto"/>
        <w:left w:val="none" w:sz="0" w:space="0" w:color="auto"/>
        <w:bottom w:val="none" w:sz="0" w:space="0" w:color="auto"/>
        <w:right w:val="none" w:sz="0" w:space="0" w:color="auto"/>
      </w:divBdr>
    </w:div>
    <w:div w:id="1849441189">
      <w:bodyDiv w:val="1"/>
      <w:marLeft w:val="0"/>
      <w:marRight w:val="0"/>
      <w:marTop w:val="0"/>
      <w:marBottom w:val="0"/>
      <w:divBdr>
        <w:top w:val="none" w:sz="0" w:space="0" w:color="auto"/>
        <w:left w:val="none" w:sz="0" w:space="0" w:color="auto"/>
        <w:bottom w:val="none" w:sz="0" w:space="0" w:color="auto"/>
        <w:right w:val="none" w:sz="0" w:space="0" w:color="auto"/>
      </w:divBdr>
    </w:div>
    <w:div w:id="1860970127">
      <w:bodyDiv w:val="1"/>
      <w:marLeft w:val="0"/>
      <w:marRight w:val="0"/>
      <w:marTop w:val="0"/>
      <w:marBottom w:val="0"/>
      <w:divBdr>
        <w:top w:val="none" w:sz="0" w:space="0" w:color="auto"/>
        <w:left w:val="none" w:sz="0" w:space="0" w:color="auto"/>
        <w:bottom w:val="none" w:sz="0" w:space="0" w:color="auto"/>
        <w:right w:val="none" w:sz="0" w:space="0" w:color="auto"/>
      </w:divBdr>
    </w:div>
    <w:div w:id="1882011647">
      <w:bodyDiv w:val="1"/>
      <w:marLeft w:val="0"/>
      <w:marRight w:val="0"/>
      <w:marTop w:val="0"/>
      <w:marBottom w:val="0"/>
      <w:divBdr>
        <w:top w:val="none" w:sz="0" w:space="0" w:color="auto"/>
        <w:left w:val="none" w:sz="0" w:space="0" w:color="auto"/>
        <w:bottom w:val="none" w:sz="0" w:space="0" w:color="auto"/>
        <w:right w:val="none" w:sz="0" w:space="0" w:color="auto"/>
      </w:divBdr>
    </w:div>
    <w:div w:id="1942639799">
      <w:bodyDiv w:val="1"/>
      <w:marLeft w:val="0"/>
      <w:marRight w:val="0"/>
      <w:marTop w:val="0"/>
      <w:marBottom w:val="0"/>
      <w:divBdr>
        <w:top w:val="none" w:sz="0" w:space="0" w:color="auto"/>
        <w:left w:val="none" w:sz="0" w:space="0" w:color="auto"/>
        <w:bottom w:val="none" w:sz="0" w:space="0" w:color="auto"/>
        <w:right w:val="none" w:sz="0" w:space="0" w:color="auto"/>
      </w:divBdr>
    </w:div>
    <w:div w:id="1971395710">
      <w:bodyDiv w:val="1"/>
      <w:marLeft w:val="0"/>
      <w:marRight w:val="0"/>
      <w:marTop w:val="0"/>
      <w:marBottom w:val="0"/>
      <w:divBdr>
        <w:top w:val="none" w:sz="0" w:space="0" w:color="auto"/>
        <w:left w:val="none" w:sz="0" w:space="0" w:color="auto"/>
        <w:bottom w:val="none" w:sz="0" w:space="0" w:color="auto"/>
        <w:right w:val="none" w:sz="0" w:space="0" w:color="auto"/>
      </w:divBdr>
    </w:div>
    <w:div w:id="2083985017">
      <w:bodyDiv w:val="1"/>
      <w:marLeft w:val="0"/>
      <w:marRight w:val="0"/>
      <w:marTop w:val="0"/>
      <w:marBottom w:val="0"/>
      <w:divBdr>
        <w:top w:val="none" w:sz="0" w:space="0" w:color="auto"/>
        <w:left w:val="none" w:sz="0" w:space="0" w:color="auto"/>
        <w:bottom w:val="none" w:sz="0" w:space="0" w:color="auto"/>
        <w:right w:val="none" w:sz="0" w:space="0" w:color="auto"/>
      </w:divBdr>
    </w:div>
    <w:div w:id="2097315093">
      <w:bodyDiv w:val="1"/>
      <w:marLeft w:val="0"/>
      <w:marRight w:val="0"/>
      <w:marTop w:val="0"/>
      <w:marBottom w:val="0"/>
      <w:divBdr>
        <w:top w:val="none" w:sz="0" w:space="0" w:color="auto"/>
        <w:left w:val="none" w:sz="0" w:space="0" w:color="auto"/>
        <w:bottom w:val="none" w:sz="0" w:space="0" w:color="auto"/>
        <w:right w:val="none" w:sz="0" w:space="0" w:color="auto"/>
      </w:divBdr>
    </w:div>
    <w:div w:id="2137094361">
      <w:bodyDiv w:val="1"/>
      <w:marLeft w:val="0"/>
      <w:marRight w:val="0"/>
      <w:marTop w:val="0"/>
      <w:marBottom w:val="0"/>
      <w:divBdr>
        <w:top w:val="none" w:sz="0" w:space="0" w:color="auto"/>
        <w:left w:val="none" w:sz="0" w:space="0" w:color="auto"/>
        <w:bottom w:val="none" w:sz="0" w:space="0" w:color="auto"/>
        <w:right w:val="none" w:sz="0" w:space="0" w:color="auto"/>
      </w:divBdr>
      <w:divsChild>
        <w:div w:id="2022126552">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rt%20Coulommier\AppData\Roaming\Microsoft\Templates\Sjabloon%20ehb%20-%20nota's%20-%20oefening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DC70E374FCE942BE75584AEE3A6B19" ma:contentTypeVersion="0" ma:contentTypeDescription="Een nieuw document maken." ma:contentTypeScope="" ma:versionID="58632134f40cee8f371a1d340c775093">
  <xsd:schema xmlns:xsd="http://www.w3.org/2001/XMLSchema" xmlns:xs="http://www.w3.org/2001/XMLSchema" xmlns:p="http://schemas.microsoft.com/office/2006/metadata/properties" targetNamespace="http://schemas.microsoft.com/office/2006/metadata/properties" ma:root="true" ma:fieldsID="314e1ada79481c00511be86933201b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EA9776-FF1C-452F-8412-57DEA58A4C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D60A871-CB8E-4EF4-85AE-0083CDFB1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8B21BB-39A9-4EB7-B782-59B68F382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C:\Users\Geert Coulommier\AppData\Roaming\Microsoft\Templates\Sjabloon ehb - nota's - oefeningen.dotx</Template>
  <TotalTime>14</TotalTime>
  <Pages>12</Pages>
  <Words>1967</Words>
  <Characters>11218</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Impulze bvba</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DRABBÉ, Bram</dc:creator>
  <cp:lastModifiedBy>Juan Benjumea-Moreno</cp:lastModifiedBy>
  <cp:revision>12</cp:revision>
  <cp:lastPrinted>2015-01-13T14:43:00Z</cp:lastPrinted>
  <dcterms:created xsi:type="dcterms:W3CDTF">2018-09-27T10:14:00Z</dcterms:created>
  <dcterms:modified xsi:type="dcterms:W3CDTF">2025-06-12T15:59:00Z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0x0101008DDC70E374FCE942BE75584AEE3A6B19</vt:lpwstr>
  </property>
</Properties>
</file>